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CB48" w14:textId="72C730C5" w:rsidR="00814823" w:rsidRDefault="001F2C6D" w:rsidP="00814823">
      <w:r>
        <w:rPr>
          <w:b/>
          <w:bCs/>
          <w:noProof/>
          <w:color w:val="272063" w:themeColor="accent3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7EC880C" wp14:editId="0072ECCC">
            <wp:simplePos x="0" y="0"/>
            <wp:positionH relativeFrom="column">
              <wp:posOffset>5010150</wp:posOffset>
            </wp:positionH>
            <wp:positionV relativeFrom="paragraph">
              <wp:posOffset>-447675</wp:posOffset>
            </wp:positionV>
            <wp:extent cx="956945" cy="966470"/>
            <wp:effectExtent l="0" t="0" r="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C0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2C48CF" wp14:editId="2EAC5E03">
                <wp:simplePos x="0" y="0"/>
                <wp:positionH relativeFrom="column">
                  <wp:posOffset>-180975</wp:posOffset>
                </wp:positionH>
                <wp:positionV relativeFrom="paragraph">
                  <wp:posOffset>-476250</wp:posOffset>
                </wp:positionV>
                <wp:extent cx="5067300" cy="10668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9176" w14:textId="77777777" w:rsidR="00263C01" w:rsidRPr="00263C01" w:rsidRDefault="00263C01" w:rsidP="00263C01">
                            <w:pPr>
                              <w:rPr>
                                <w:b/>
                                <w:bCs/>
                                <w:color w:val="272063" w:themeColor="accent3"/>
                                <w:sz w:val="40"/>
                                <w:szCs w:val="40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272063" w:themeColor="accent3"/>
                                <w:sz w:val="40"/>
                                <w:szCs w:val="40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INSTITUTO TECNOLÓGICO</w:t>
                            </w:r>
                          </w:p>
                          <w:p w14:paraId="11446EC0" w14:textId="6ED0541E" w:rsidR="00263C01" w:rsidRPr="00263C01" w:rsidRDefault="00263C01" w:rsidP="00263C01">
                            <w:pPr>
                              <w:rPr>
                                <w:b/>
                                <w:bCs/>
                                <w:color w:val="272063" w:themeColor="accent3"/>
                                <w:sz w:val="40"/>
                                <w:szCs w:val="40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272063" w:themeColor="accent3"/>
                                <w:sz w:val="40"/>
                                <w:szCs w:val="40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DE MINATITL</w:t>
                            </w:r>
                            <w:r w:rsidR="004E1FEA">
                              <w:rPr>
                                <w:b/>
                                <w:bCs/>
                                <w:color w:val="272063" w:themeColor="accent3"/>
                                <w:sz w:val="40"/>
                                <w:szCs w:val="40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Á</w:t>
                            </w:r>
                            <w:r w:rsidRPr="00263C01">
                              <w:rPr>
                                <w:b/>
                                <w:bCs/>
                                <w:color w:val="272063" w:themeColor="accent3"/>
                                <w:sz w:val="40"/>
                                <w:szCs w:val="40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C48C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25pt;margin-top:-37.5pt;width:399pt;height:84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ssEAIAAPwDAAAOAAAAZHJzL2Uyb0RvYy54bWysU9tuGyEQfa/Uf0C813up7SQrr6PUaapK&#10;6UVK+wEYWC8qMBSwd92v78A6jtW+VeUBMczMmTmHYXU7Gk0O0gcFtqXVrKREWg5C2V1Lv397eHNN&#10;SYjMCqbBypYeZaC369evVoNrZA09aCE9QRAbmsG1tI/RNUUReC8NCzNw0qKzA29YRNPvCuHZgOhG&#10;F3VZLosBvHAeuAwBb+8nJ11n/K6TPH7puiAj0S3F3mLefd63aS/WK9bsPHO94qc22D90YZiyWPQM&#10;dc8iI3uv/oIyinsI0MUZB1NA1ykuMwdkU5V/sHnqmZOZC4oT3Fmm8P9g+efDV0+UaGldXVFimcFH&#10;2uyZ8ECEJFGOEUidZBpcaDD6yWF8HN/BiM+dKQf3CPxHIBY2PbM7eec9DL1kAtusUmZxkTrhhASy&#10;HT6BwGpsHyEDjZ03SUNUhSA6Ptfx/ETYB+F4uSiXV29LdHH0VeVyeY1GqsGa53TnQ/wgwZB0aKnH&#10;Gcjw7PAY4hT6HJKqWXhQWuM9a7QlQ0tvFvUiJ1x4jIo4plqZlmJBXNPgJJbvrcjJkSk9nbEXbU+0&#10;E9OJcxy3IwYmLbYgjiiAh2kc8fvgoQf/i5IBR7Gl4eeeeUmJ/mhRxJtqPk+zm4354qpGw196tpce&#10;ZjlCtTRSMh03Mc/7xPUOxe5UluGlk1OvOGJZyNN3SDN8aeeol0+7/g0AAP//AwBQSwMEFAAGAAgA&#10;AAAhAMLKed7eAAAACgEAAA8AAABkcnMvZG93bnJldi54bWxMj81OwzAQhO9IvIO1SNxam0LaJsSp&#10;EIhrEf2TuLnxNomI11HsNuHt2Z7gtrszmv0mX42uFRfsQ+NJw8NUgUAqvW2o0rDbvk+WIEI0ZE3r&#10;CTX8YIBVcXuTm8z6gT7xsomV4BAKmdFQx9hlUoayRmfC1HdIrJ1870zkta+k7c3A4a6VM6Xm0pmG&#10;+ENtOnytsfzenJ2G/fr0dXhSH9WbS7rBj0qSS6XW93fjyzOIiGP8M8MVn9GhYKajP5MNotUwmS0T&#10;tvKwSLgUOxbzlC9HDemjAlnk8n+F4hcAAP//AwBQSwECLQAUAAYACAAAACEAtoM4kv4AAADhAQAA&#10;EwAAAAAAAAAAAAAAAAAAAAAAW0NvbnRlbnRfVHlwZXNdLnhtbFBLAQItABQABgAIAAAAIQA4/SH/&#10;1gAAAJQBAAALAAAAAAAAAAAAAAAAAC8BAABfcmVscy8ucmVsc1BLAQItABQABgAIAAAAIQDNm6ss&#10;EAIAAPwDAAAOAAAAAAAAAAAAAAAAAC4CAABkcnMvZTJvRG9jLnhtbFBLAQItABQABgAIAAAAIQDC&#10;ynne3gAAAAoBAAAPAAAAAAAAAAAAAAAAAGoEAABkcnMvZG93bnJldi54bWxQSwUGAAAAAAQABADz&#10;AAAAdQUAAAAA&#10;" filled="f" stroked="f">
                <v:textbox>
                  <w:txbxContent>
                    <w:p w14:paraId="579E9176" w14:textId="77777777" w:rsidR="00263C01" w:rsidRPr="00263C01" w:rsidRDefault="00263C01" w:rsidP="00263C01">
                      <w:pPr>
                        <w:rPr>
                          <w:b/>
                          <w:bCs/>
                          <w:color w:val="272063" w:themeColor="accent3"/>
                          <w:sz w:val="40"/>
                          <w:szCs w:val="40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63C01">
                        <w:rPr>
                          <w:b/>
                          <w:bCs/>
                          <w:color w:val="272063" w:themeColor="accent3"/>
                          <w:sz w:val="40"/>
                          <w:szCs w:val="40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INSTITUTO TECNOLÓGICO</w:t>
                      </w:r>
                    </w:p>
                    <w:p w14:paraId="11446EC0" w14:textId="6ED0541E" w:rsidR="00263C01" w:rsidRPr="00263C01" w:rsidRDefault="00263C01" w:rsidP="00263C01">
                      <w:pPr>
                        <w:rPr>
                          <w:b/>
                          <w:bCs/>
                          <w:color w:val="272063" w:themeColor="accent3"/>
                          <w:sz w:val="40"/>
                          <w:szCs w:val="40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63C01">
                        <w:rPr>
                          <w:b/>
                          <w:bCs/>
                          <w:color w:val="272063" w:themeColor="accent3"/>
                          <w:sz w:val="40"/>
                          <w:szCs w:val="40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DE MINATITL</w:t>
                      </w:r>
                      <w:r w:rsidR="004E1FEA">
                        <w:rPr>
                          <w:b/>
                          <w:bCs/>
                          <w:color w:val="272063" w:themeColor="accent3"/>
                          <w:sz w:val="40"/>
                          <w:szCs w:val="40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Á</w:t>
                      </w:r>
                      <w:r w:rsidRPr="00263C01">
                        <w:rPr>
                          <w:b/>
                          <w:bCs/>
                          <w:color w:val="272063" w:themeColor="accent3"/>
                          <w:sz w:val="40"/>
                          <w:szCs w:val="40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normal4"/>
        <w:tblW w:w="12256" w:type="dxa"/>
        <w:jc w:val="center"/>
        <w:tblLook w:val="04A0" w:firstRow="1" w:lastRow="0" w:firstColumn="1" w:lastColumn="0" w:noHBand="0" w:noVBand="1"/>
        <w:tblDescription w:val="Diseño de tabla"/>
      </w:tblPr>
      <w:tblGrid>
        <w:gridCol w:w="12256"/>
      </w:tblGrid>
      <w:tr w:rsidR="00814823" w14:paraId="5F124B58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577282D7" w14:textId="293F0C4A" w:rsidR="00814823" w:rsidRPr="008F5585" w:rsidRDefault="00814823" w:rsidP="008F5585">
            <w:pPr>
              <w:pStyle w:val="Ttulodelinforme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DE960C0" wp14:editId="6AC001D2">
                      <wp:extent cx="6697389" cy="571500"/>
                      <wp:effectExtent l="0" t="0" r="0" b="0"/>
                      <wp:docPr id="24" name="Cuadro de texto 24" descr="Cuadro de texto para escribir un 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scriba el título del documento:"/>
                                    <w:tag w:val=""/>
                                    <w:id w:val="1159278023"/>
                                    <w:placeholder>
                                      <w:docPart w:val="B6B1547459FA4BA08A44AD2380D93DD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0364069A" w14:textId="384FB7D5" w:rsidR="00814823" w:rsidRPr="008A25CD" w:rsidRDefault="00FD4525" w:rsidP="00814823">
                                      <w:pPr>
                                        <w:pStyle w:val="Ttulodelinform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CARPETA EJECUTIVA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E960C0" id="Cuadro de texto 24" o:spid="_x0000_s1027" type="#_x0000_t202" alt="Cuadro de texto para escribir un título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0hnQIAAJUFAAAOAAAAZHJzL2Uyb0RvYy54bWysVM1uEzEQviPxDpbvdJOQ/kXdVCFVEVLV&#10;VrSoZ8drJxZej7G92Q3vxFPwYsx4kzQULkVcdu35n2++8cVlV1u2ViEacCUfHg04U05CZdyy5F8e&#10;r9+dcRaTcJWw4FTJNyryy+nbNxetn6gRrMBWKjAM4uKk9SVfpeQnRRHlStUiHoFXDpUaQi0SXsOy&#10;qIJoMXpti9FgcFK0ECofQKoYUXrVK/k0x9dayXSndVSJ2ZJjbSl/Q/4u6FtML8RkGYRfGbktQ/xD&#10;FbUwDpPuQ12JJFgTzB+haiMDRNDpSEJdgNZGqtwDdjMcvOjmYSW8yr0gONHvYYr/L6y8Xd8HZqqS&#10;j8acOVHjjOaNqAKwSrGkugSMNJWKEmF7qfIiCEYqszCBNY6lnz9SY4FwbX2cYPgHjwlS9wE65MdO&#10;HlFIcHU61PRHIBjqcUKb/VQwN5MoPDk5P31/ds6ZRN3x6fB4kMdWPHv7ENNHBTWjQ8kDTj0PQ6xv&#10;YsJK0HRnQskcXBtr8+St+02AhiQpqPS+xHxKG6vIzrrPSiNYuVISYOPLxdwG1jMKKY8d7HiVg6ED&#10;GWpM+ErfrQt5q0zkV/rvnXJ+cGnvXxsHIQOU10xRA2uBC1J9zQPCwnVvv4OiB4CwSN2iy3TZj3IB&#10;1QYnHKDfrejltcEx3IiY7pEdGRJ8INIdfrSFtuSwPXG2gvD9b3KyR46jlrMWl7Pk8VsjguLMfnLI&#10;/vPheEzbnC/j49MRXsKhZnGocU09B2xviE+Rl/lI9snujjpA/YTvyIyyoko4iblLnnbHeeoHjO+Q&#10;VLNZNsL99SLduAcvKTShTCR77J5E8Fsm0v7cwm6NxeQFIXtb8nQwaxJok9lKOPeobvHH3c8k3r5T&#10;9Lgc3rPV82s6/QUAAP//AwBQSwMEFAAGAAgAAAAhANW2nS/aAAAABQEAAA8AAABkcnMvZG93bnJl&#10;di54bWxMj81OwzAQhO9IfQdrK3Gja6oWaIhTVSCuIMqPxG0bb5OIeB3FbhPeHpdLuaw0mtHMt/l6&#10;dK06ch8aLwauZxoUS+ltI5WB97enqztQIZJYar2wgR8OsC4mFzll1g/yysdtrFQqkZCRgTrGLkMM&#10;Zc2Owsx3LMnb+95RTLKv0PY0pHLX4lzrG3TUSFqoqeOHmsvv7cEZ+Hjef30u9Ev16Jbd4EeN4lZo&#10;zOV03NyDijzGcxhO+AkdisS08wexQbUG0iPx7548vVzcgtoZWGkNWOT4n774BQAA//8DAFBLAQIt&#10;ABQABgAIAAAAIQC2gziS/gAAAOEBAAATAAAAAAAAAAAAAAAAAAAAAABbQ29udGVudF9UeXBlc10u&#10;eG1sUEsBAi0AFAAGAAgAAAAhADj9If/WAAAAlAEAAAsAAAAAAAAAAAAAAAAALwEAAF9yZWxzLy5y&#10;ZWxzUEsBAi0AFAAGAAgAAAAhABK1zSGdAgAAlQUAAA4AAAAAAAAAAAAAAAAALgIAAGRycy9lMm9E&#10;b2MueG1sUEsBAi0AFAAGAAgAAAAhANW2nS/aAAAABQEAAA8AAAAAAAAAAAAAAAAA9wQAAGRycy9k&#10;b3ducmV2LnhtbFBLBQYAAAAABAAEAPMAAAD+BQ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scriba el título del documento:"/>
                              <w:tag w:val=""/>
                              <w:id w:val="1159278023"/>
                              <w:placeholder>
                                <w:docPart w:val="B6B1547459FA4BA08A44AD2380D93DD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0364069A" w14:textId="384FB7D5" w:rsidR="00814823" w:rsidRPr="008A25CD" w:rsidRDefault="00FD4525" w:rsidP="00814823">
                                <w:pPr>
                                  <w:pStyle w:val="Ttulodelinform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CARPETA EJECUTIVA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23D100A" wp14:editId="7B43D471">
                      <wp:extent cx="3202305" cy="95250"/>
                      <wp:effectExtent l="0" t="0" r="0" b="0"/>
                      <wp:docPr id="18" name="Rectángulo 18" descr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09D03C" id="Rectángulo 18" o:spid="_x0000_s1026" alt="Línea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JysAIAALoFAAAOAAAAZHJzL2Uyb0RvYy54bWysVM1u2zAMvg/YOwi6r3bcZl2DOkXQosOA&#10;rA3aDj2rshQbkEVNUuJkb7MH2FP0xUZJtvuzYodhF1ukyI/kJ5KnZ7tWka2wrgFd0slBTonQHKpG&#10;r0v67e7ywydKnGe6Ygq0KOleOHo2f//utDMzUUANqhKWIIh2s86UtPbezLLM8Vq0zB2AERovJdiW&#10;eRTtOqss6xC9VVmR5x+zDmxlLHDhHGov0iWdR3wpBffXUjrhiSop5ubj18bvQ/hm81M2W1tm6ob3&#10;abB/yKJljcagI9QF84xsbPMHVNtwCw6kP+DQZiBlw0WsAauZ5K+qua2ZEbEWJMeZkSb3/2D51XZl&#10;SVPh2+FLadbiG90ga48/9XqjgARtJRxHypaPv7RggbHOuBk63pqV7SWHx1D+Tto2/LEwsoss70eW&#10;xc4TjsrDIi8O8yklHO9OpsU0vkL25Gys858FtCQcSmoxncgt2y6dx4BoOpiEWA5UU102SkUhNI44&#10;V5ZsGT653xXRVW3ar1Al3fE0z4eQsc+CeUR9gaR0wNMQkFPQoMlC7anaePJ7JYKd0jdCIo9YX4o4&#10;IqegjHOh/SQm42pWiaQOqbydSwQMyBLjj9g9wMsiB+yUZW8fXEUcgNE5T9H/5jx6xMig/ejcNhrs&#10;WwAKq+ojJ/uBpERNYOkBqj12mYU0fs7wywafdsmcXzGL84aTiTvEX+NHKuhKCv2Jkhrsj7f0wR7H&#10;AG8p6XB+S+q+b5gVlKgvGgfkZHJ0FAY+CkfT4wIF+/zm4fmN3rTngP0ywW1leDwGe6+Go7TQ3uOq&#10;WYSoeMU0x9gl5d4OwrlPewWXFReLRTTDITfML/Wt4QE8sBpa9253z6zp+9vjYFzBMOts9qrNk23w&#10;1LDYeJBNnIEnXnu+cUHEJu6XWdhAz+Vo9bRy578BAAD//wMAUEsDBBQABgAIAAAAIQANUNM93AAA&#10;AAQBAAAPAAAAZHJzL2Rvd25yZXYueG1sTI9BSwMxEIXvQv9DmIIXsYnaVl03W2zBkyC0lnpNN+Pu&#10;4mayJOl29dc7emkvD4b3eO+bfDG4VvQYYuNJw81EgUAqvW2o0rB9f7l+ABGTIWtaT6jhGyMsitFF&#10;bjLrj7TGfpMqwSUUM6OhTqnLpIxljc7Eie+Q2Pv0wZnEZ6ikDebI5a6Vt0rNpTMN8UJtOlzVWH5t&#10;Dk4D/jxOP+Zdf7Uc3lbLdeWC3d2/an05Hp6fQCQc0ikMf/iMDgUz7f2BbBStBn4k/St7MzW9A7Hn&#10;0EyBLHJ5Dl/8AgAA//8DAFBLAQItABQABgAIAAAAIQC2gziS/gAAAOEBAAATAAAAAAAAAAAAAAAA&#10;AAAAAABbQ29udGVudF9UeXBlc10ueG1sUEsBAi0AFAAGAAgAAAAhADj9If/WAAAAlAEAAAsAAAAA&#10;AAAAAAAAAAAALwEAAF9yZWxzLy5yZWxzUEsBAi0AFAAGAAgAAAAhAHE2cnKwAgAAugUAAA4AAAAA&#10;AAAAAAAAAAAALgIAAGRycy9lMm9Eb2MueG1sUEsBAi0AFAAGAAgAAAAhAA1Q0z3cAAAABAEAAA8A&#10;AAAAAAAAAAAAAAAACgUAAGRycy9kb3ducmV2LnhtbFBLBQYAAAAABAAEAPMAAAATBgAAAAA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6E9E88C1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5BE1559E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4D969048" wp14:editId="1EE595E9">
                      <wp:extent cx="3515096" cy="1145894"/>
                      <wp:effectExtent l="0" t="0" r="0" b="0"/>
                      <wp:docPr id="25" name="Cuadro de texto 25" descr="Cuadro de texto para escribir el sub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1145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B56DB" w14:textId="09A632D6" w:rsidR="00814823" w:rsidRDefault="00FD4525" w:rsidP="00814823">
                                  <w:pPr>
                                    <w:pStyle w:val="Subttulo"/>
                                    <w:jc w:val="center"/>
                                  </w:pPr>
                                  <w:r>
                                    <w:t>Aplicación para la Administración y Control de Sistemas de Datos</w:t>
                                  </w:r>
                                </w:p>
                                <w:p w14:paraId="47F90253" w14:textId="77777777" w:rsidR="002C28D5" w:rsidRPr="002C28D5" w:rsidRDefault="002C28D5" w:rsidP="002C28D5"/>
                                <w:p w14:paraId="033B87EF" w14:textId="4B699202" w:rsidR="00FD4525" w:rsidRPr="002C28D5" w:rsidRDefault="00FD4525" w:rsidP="00FD452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C28D5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ACCSE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969048" id="Cuadro de texto 25" o:spid="_x0000_s1027" type="#_x0000_t202" alt="Cuadro de texto para escribir el subtítulo" style="width:276.8pt;height: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P/nwIAAJkFAAAOAAAAZHJzL2Uyb0RvYy54bWysVN1u0zAUvkfiHSzfszSlHVu1dCqdhpCm&#10;bWJDu3Ydu41wfIztNCnvtKfgxTjHaboxuBniJjk+/+c7P2fnXW3YVvlQgS14fjTiTFkJZWXXBf96&#10;f/nuhLMQhS2FAasKvlOBn8/fvjlr3UyNYQOmVJ6hExtmrSv4JkY3y7IgN6oW4QicsijU4GsR8enX&#10;WelFi95rk41Ho+OsBV86D1KFgNyLXsjnyb/WSsYbrYOKzBQcc4vp69N3Rd9sfiZmay/cppL7NMQ/&#10;ZFGLymLQg6sLEQVrfPWHq7qSHgLoeCShzkDrSqpUA1aTj15Uc7cRTqVaEJzgDjCF/+dWXm9vPavK&#10;go+nnFlRY4+WjSg9sFKxqLoIjCSlChJheylywgtGompVeaYMC80q/nyMjQGCtnVhhhHuHMaI3Ufo&#10;cEQGfkAmIdZpX9MfsWAoxybtDo3B8Ewi8/00n45OjzmTKMvzyfTkdEJ+sidz50P8pKBmRBTcY+dT&#10;Q8T2KsRedVChaBYuK2NS9439jYE+iZNR7n2OiYo7o0jP2C9KI2ApVWJg8evV0njWTxWOPZYwzFZy&#10;hgakqDHgK233JmSt0jC/0v5glOKDjQf7urLgE0Bp1RQVsBW4JOW31CFMXPf6AxQ9AIRF7FZdGplD&#10;L1dQ7rDFHvr9Ck5eVtiGKxHiLU5IggSPRLzBjzbQFhz2FGcb8D/+xid9nHOUctbighY8fG+EV5yZ&#10;zxY34DSfTGij02My/TDGh38uWT2X2KZeApaX4zlyMpGkH81Aag/1A96SBUVFkbASYxc8DuQy9g3G&#10;WyTVYpGUcIediFf2zklyTSjTkN13D8K7/STSDl3DsMpi9mIge12ytLBoIugqTSvh3KO6xx/3P837&#10;/lbRgXn+TlpPF3X+CwAA//8DAFBLAwQUAAYACAAAACEAIEdc2NoAAAAFAQAADwAAAGRycy9kb3du&#10;cmV2LnhtbEyPQUvDQBCF74L/YZmCNztbNaXGbIooXhXbKnjbZqdJMDsbstsm/ntHL3p5MLzHe98U&#10;68l36kRDbAMbWMw1KOIquJZrA7vt0+UKVEyWne0Ck4EvirAuz88Km7sw8iudNqlWUsIxtwaalPoc&#10;MVYNeRvnoScW7xAGb5OcQ41usKOU+w6vtF6ity3LQmN7emio+twcvYG358PH+41+qR991o9h0sj+&#10;Fo25mE33d6ASTekvDD/4gg6lMO3DkV1UnQF5JP2qeFl2vQS1l9BKZ4Blgf/py28AAAD//wMAUEsB&#10;Ai0AFAAGAAgAAAAhALaDOJL+AAAA4QEAABMAAAAAAAAAAAAAAAAAAAAAAFtDb250ZW50X1R5cGVz&#10;XS54bWxQSwECLQAUAAYACAAAACEAOP0h/9YAAACUAQAACwAAAAAAAAAAAAAAAAAvAQAAX3JlbHMv&#10;LnJlbHNQSwECLQAUAAYACAAAACEAfTiz/58CAACZBQAADgAAAAAAAAAAAAAAAAAuAgAAZHJzL2Uy&#10;b0RvYy54bWxQSwECLQAUAAYACAAAACEAIEdc2NoAAAAFAQAADwAAAAAAAAAAAAAAAAD5BAAAZHJz&#10;L2Rvd25yZXYueG1sUEsFBgAAAAAEAAQA8wAAAAAGAAAAAA==&#10;" filled="f" stroked="f">
                      <v:textbox>
                        <w:txbxContent>
                          <w:p w14:paraId="40CB56DB" w14:textId="09A632D6" w:rsidR="00814823" w:rsidRDefault="00FD4525" w:rsidP="00814823">
                            <w:pPr>
                              <w:pStyle w:val="Subttulo"/>
                              <w:jc w:val="center"/>
                            </w:pPr>
                            <w:r>
                              <w:t>Aplicación para la Administración y Control de Sistemas de Datos</w:t>
                            </w:r>
                          </w:p>
                          <w:p w14:paraId="47F90253" w14:textId="77777777" w:rsidR="002C28D5" w:rsidRPr="002C28D5" w:rsidRDefault="002C28D5" w:rsidP="002C28D5"/>
                          <w:p w14:paraId="033B87EF" w14:textId="4B699202" w:rsidR="00FD4525" w:rsidRPr="002C28D5" w:rsidRDefault="00FD4525" w:rsidP="00FD452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28D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ACCSE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D0BF252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52F145B4" w14:textId="1247BA0A" w:rsidR="00814823" w:rsidRPr="005D120C" w:rsidRDefault="0000747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64C5F78E" wp14:editId="16EE2709">
                      <wp:extent cx="6495393" cy="571500"/>
                      <wp:effectExtent l="0" t="0" r="0" b="0"/>
                      <wp:docPr id="7" name="Cuadro de texto 7" descr="Cuadro de texto para escribir el resum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2F337E" w14:textId="77777777" w:rsidR="00007473" w:rsidRPr="002C28D5" w:rsidRDefault="00007473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C28D5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Resumen de propuesta que contendrá una descripción acerca del proyecto para conocer la fundamentación, objetivos, presupuesto y planeación del producto.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C5F78E" id="Cuadro de texto 7" o:spid="_x0000_s1029" type="#_x0000_t202" alt="Cuadro de texto para escribir el resumen" style="width:511.4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XvmQIAAJMFAAAOAAAAZHJzL2Uyb0RvYy54bWysVE1PGzEQvVfqf7B8L5tAAiVig9IgqkoI&#10;UKHi7HjtxKrtccdOsumv79ibDZT2QtXLrj1fnnnzZi4uW2fZRmE04Gs+PBpwpryExvhlzb89Xn/4&#10;yFlMwjfCglc136nIL6fv311sw0Qdwwpso5BREB8n21DzVUphUlVRrpQT8QiC8qTUgE4kuuKyalBs&#10;Kbqz1fFgcFptAZuAIFWMJL3qlHxa4mutZLrTOqrEbM0pt1S+WL6L/K2mF2KyRBFWRu7TEP+QhRPG&#10;06OHUFciCbZG80coZyRCBJ2OJLgKtDZSlRqomuHgVTUPKxFUqYXAieEAU/x/YeXt5h6ZaWp+xpkX&#10;jlo0X4sGgTWKJdUmYKRoVJQE2mtNEChYVpmFQaYsQxXXTvmM6jbECQV/CBQ+tZ+gJXb08kjCDFar&#10;0eU/wcBIT/3ZHXpCTzNJwtPR+fjk/IQzSbrx2XA8KE2rnr0DxvRZgWP5UHOknpdWiM1NTJQJmfYm&#10;+TEP18ba0nfrfxOQYZZUOfUuxXJKO6uynfVflSaoSqZZQIUvF3OLrOMTEZ4q6FlVgpFDNtT04Bt9&#10;9y7ZWxUav9H/4FTeB58O/s54wAJQGTKVC9gIGo/me2kQJa47+x6KDoCMRWoXbSHLSd/KBTQ76jBC&#10;N1kxyGtDbbgRMd0TOwoktB7SHX20hW3NYX/ibAX482/ybE8MJy1nWxrNmscfa4GKM/vFE/fPh6NR&#10;nuVyGY3PjumCLzWLlxq/dnOg8oa0iIIsx2yfbH/UCO6Jtsgsv0oq4SW9XfPUH+epazBtIalms2JE&#10;0xtEuvEPQebQGeVMssf2SWDYMzGPzy30QywmrwjZ2WZPD7N1Am0KWzPOHap7/GnyC4n3Wyqvlpf3&#10;YvW8S6e/AAAA//8DAFBLAwQUAAYACAAAACEAazqcptkAAAAFAQAADwAAAGRycy9kb3ducmV2Lnht&#10;bEyPQUvDQBCF74L/YRnBm901qJg0kyKKV8VWhd6m2WkSzM6G7LaJ/96tF70MPN7jvW/K1ex6deQx&#10;dF4QrhcGFEvtbScNwvvm+eoeVIgklnovjPDNAVbV+VlJhfWTvPFxHRuVSiQUhNDGOBRah7plR2Hh&#10;B5bk7f3oKCY5NtqONKVy1+vMmDvtqJO00NLAjy3XX+uDQ/h42W8/b8xr8+Ruh8nPRovLNeLlxfyw&#10;BBV5jn9hOOEndKgS084fxAbVI6RH4u89eSbLclA7hNwY0FWp/9NXPwAAAP//AwBQSwECLQAUAAYA&#10;CAAAACEAtoM4kv4AAADhAQAAEwAAAAAAAAAAAAAAAAAAAAAAW0NvbnRlbnRfVHlwZXNdLnhtbFBL&#10;AQItABQABgAIAAAAIQA4/SH/1gAAAJQBAAALAAAAAAAAAAAAAAAAAC8BAABfcmVscy8ucmVsc1BL&#10;AQItABQABgAIAAAAIQCbG0XvmQIAAJMFAAAOAAAAAAAAAAAAAAAAAC4CAABkcnMvZTJvRG9jLnht&#10;bFBLAQItABQABgAIAAAAIQBrOpym2QAAAAUBAAAPAAAAAAAAAAAAAAAAAPMEAABkcnMvZG93bnJl&#10;di54bWxQSwUGAAAAAAQABADzAAAA+QUAAAAA&#10;" filled="f" stroked="f">
                      <v:textbox>
                        <w:txbxContent>
                          <w:p w14:paraId="232F337E" w14:textId="77777777" w:rsidR="00007473" w:rsidRPr="002C28D5" w:rsidRDefault="00007473" w:rsidP="0081482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28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Resumen de propuesta que contendrá una descripción acerca del proyecto para conocer la fundamentación, objetivos, presupuesto y planeación del producto.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CD5B765" w14:textId="3580F3D0" w:rsidR="005A0646" w:rsidRDefault="00263C01" w:rsidP="001C62C8">
      <w:pPr>
        <w:rPr>
          <w:sz w:val="24"/>
        </w:rPr>
      </w:pPr>
      <w:r>
        <w:rPr>
          <w:rFonts w:asciiTheme="majorHAnsi" w:eastAsiaTheme="majorEastAsia" w:hAnsiTheme="majorHAnsi" w:cstheme="majorBidi"/>
          <w:noProof/>
          <w:color w:val="F3642C" w:themeColor="text2"/>
          <w:spacing w:val="5"/>
          <w:kern w:val="28"/>
          <w:sz w:val="96"/>
          <w:szCs w:val="56"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B529FE" wp14:editId="34434924">
                <wp:simplePos x="0" y="0"/>
                <wp:positionH relativeFrom="margin">
                  <wp:posOffset>352425</wp:posOffset>
                </wp:positionH>
                <wp:positionV relativeFrom="paragraph">
                  <wp:posOffset>135889</wp:posOffset>
                </wp:positionV>
                <wp:extent cx="5467350" cy="2867025"/>
                <wp:effectExtent l="0" t="0" r="0" b="9525"/>
                <wp:wrapNone/>
                <wp:docPr id="26" name="Cuadro de texto 26" descr="Cuadro de texto para escribir el resum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96D1" w14:textId="0F57C212" w:rsidR="00007473" w:rsidRPr="00263C01" w:rsidRDefault="00007473" w:rsidP="000074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Integrantes</w:t>
                            </w:r>
                          </w:p>
                          <w:p w14:paraId="17E4CA4F" w14:textId="4389799B" w:rsidR="00263C01" w:rsidRPr="00263C01" w:rsidRDefault="00263C01" w:rsidP="0026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Dominguez Rasgado Miguel</w:t>
                            </w: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Ángel</w:t>
                            </w:r>
                          </w:p>
                          <w:p w14:paraId="3F3206C6" w14:textId="77777777" w:rsidR="00263C01" w:rsidRPr="00263C01" w:rsidRDefault="00263C01" w:rsidP="0026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Gomez Castillo Diana</w:t>
                            </w:r>
                          </w:p>
                          <w:p w14:paraId="7D3ABE1B" w14:textId="77777777" w:rsidR="00263C01" w:rsidRPr="00263C01" w:rsidRDefault="00263C01" w:rsidP="0026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Gomez Castillo Juan</w:t>
                            </w:r>
                          </w:p>
                          <w:p w14:paraId="519C0C64" w14:textId="77777777" w:rsidR="00263C01" w:rsidRPr="00263C01" w:rsidRDefault="00263C01" w:rsidP="0026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Romero Marcos Jose Francisco</w:t>
                            </w:r>
                          </w:p>
                          <w:p w14:paraId="6A943875" w14:textId="77777777" w:rsidR="00263C01" w:rsidRPr="00263C01" w:rsidRDefault="00263C01" w:rsidP="0026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Valdiviezo Hernandez Venus Abisag</w:t>
                            </w:r>
                          </w:p>
                          <w:p w14:paraId="5346E26E" w14:textId="77777777" w:rsidR="00263C01" w:rsidRPr="00263C01" w:rsidRDefault="00263C01" w:rsidP="0026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Saures Guillen Wilfrido</w:t>
                            </w:r>
                          </w:p>
                          <w:p w14:paraId="3A4434B8" w14:textId="77777777" w:rsidR="00007473" w:rsidRDefault="00007473" w:rsidP="000074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3846A7" w14:textId="77777777" w:rsidR="00007473" w:rsidRDefault="00007473" w:rsidP="000074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75A9E0" w14:textId="77777777" w:rsidR="00007473" w:rsidRPr="00007473" w:rsidRDefault="00007473" w:rsidP="000074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29FE" id="Cuadro de texto 26" o:spid="_x0000_s1030" type="#_x0000_t202" alt="Cuadro de texto para escribir el resumen" style="position:absolute;margin-left:27.75pt;margin-top:10.7pt;width:430.5pt;height:225.75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xrmQIAAJYFAAAOAAAAZHJzL2Uyb0RvYy54bWysVE1PGzEQvVfqf7B8L5ukSaARG5QGUVVC&#10;gAoVZ8drJ1a9Htd2spv+ema82UBpL1S97Nrz7Tdv5vyirS3bqRANuJIPTwacKSehMm5d8u8PVx/O&#10;OItJuEpYcKrkexX5xfz9u/PGz9QINmArFRgGcXHW+JJvUvKzoohyo2oRT8Arh0oNoRYJr2FdVEE0&#10;GL22xWgwmBYNhMoHkCpGlF52Sj7P8bVWMt1qHVVituRYW8rfkL8r+hbzczFbB+E3Rh7KEP9QRS2M&#10;w6THUJciCbYN5o9QtZEBIuh0IqEuQGsjVX4DvmY4ePWa+43wKr8FwYn+CFP8f2Hlze4uMFOVfDTl&#10;zIkae7TciioAqxRLqk3ASFOpKBG21yovgmCkMisTmLIsqLitlSNcGx9nGP7eY4LUfoYW+dHLIwoJ&#10;rlaHmv4IBEM9dmh/7ArmZhKFk/H09OMEVRJ1o7Pp6WA0oTjFs7sPMX1RUDM6lDxg23M3xO46ps60&#10;N6FsDq6Mtbn11v0mwJgkKaj2rsZ8SnuryM66b0ojWrlUEuDL16ulDayjFHIe6+yJlYOhAxlqTPhG&#10;34MLeavM5Df6H51yfnDp6F8bByEDlOdM0QN2Aiek+pE7hIXrzr6HogOAsEjtqs18Gfe9XEG1xxYH&#10;6IYrenllsA3XIqY7pEeGBDdEusWPttCUHA4nzjYQfv1NTvZIctRy1uB0ljz+3IqgOLNfHdL/03A8&#10;pnHOl/HkdISX8FKzeqlx23oJ+Lwh7iIv85Hsk+2POkD9iItkQVlRJZzE3CVP/XGZugbjIpJqschG&#10;OMBepGt37yWFJpSJZA/towj+wEQaoBvo51jMXhGysyVPB4ttAm0yWwnnDtUD/jj8me+HRUXb5eU9&#10;Wz2v0/kTAAAA//8DAFBLAwQUAAYACAAAACEAoDR+ld0AAAAJAQAADwAAAGRycy9kb3ducmV2Lnht&#10;bEyPwU7DMBBE70j8g7VI3KidKCkkZFMhEFcQBSr15sbbJCJeR7HbhL/HnOA4O6OZt9VmsYM40+R7&#10;xwjJSoEgbpzpuUX4eH++uQPhg2ajB8eE8E0eNvXlRaVL42Z+o/M2tCKWsC81QhfCWErpm46s9is3&#10;Ekfv6CarQ5RTK82k51huB5kqtZZW9xwXOj3SY0fN1/ZkET5fjvtdpl7bJ5uPs1uUZFtIxOur5eEe&#10;RKAl/IXhFz+iQx2ZDu7ExosBIc/zmERIkwxE9ItkHQ8HhOw2LUDWlfz/Qf0DAAD//wMAUEsBAi0A&#10;FAAGAAgAAAAhALaDOJL+AAAA4QEAABMAAAAAAAAAAAAAAAAAAAAAAFtDb250ZW50X1R5cGVzXS54&#10;bWxQSwECLQAUAAYACAAAACEAOP0h/9YAAACUAQAACwAAAAAAAAAAAAAAAAAvAQAAX3JlbHMvLnJl&#10;bHNQSwECLQAUAAYACAAAACEATiEsa5kCAACWBQAADgAAAAAAAAAAAAAAAAAuAgAAZHJzL2Uyb0Rv&#10;Yy54bWxQSwECLQAUAAYACAAAACEAoDR+ld0AAAAJAQAADwAAAAAAAAAAAAAAAADzBAAAZHJzL2Rv&#10;d25yZXYueG1sUEsFBgAAAAAEAAQA8wAAAP0FAAAAAA==&#10;" filled="f" stroked="f">
                <v:textbox>
                  <w:txbxContent>
                    <w:p w14:paraId="31F096D1" w14:textId="0F57C212" w:rsidR="00007473" w:rsidRPr="00263C01" w:rsidRDefault="00007473" w:rsidP="000074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Integrantes</w:t>
                      </w:r>
                    </w:p>
                    <w:p w14:paraId="17E4CA4F" w14:textId="4389799B" w:rsidR="00263C01" w:rsidRPr="00263C01" w:rsidRDefault="00263C01" w:rsidP="00263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Dominguez Rasgado Miguel</w:t>
                      </w: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Ángel</w:t>
                      </w:r>
                    </w:p>
                    <w:p w14:paraId="3F3206C6" w14:textId="77777777" w:rsidR="00263C01" w:rsidRPr="00263C01" w:rsidRDefault="00263C01" w:rsidP="00263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Gomez Castillo Diana</w:t>
                      </w:r>
                    </w:p>
                    <w:p w14:paraId="7D3ABE1B" w14:textId="77777777" w:rsidR="00263C01" w:rsidRPr="00263C01" w:rsidRDefault="00263C01" w:rsidP="00263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Gomez Castillo Juan</w:t>
                      </w:r>
                    </w:p>
                    <w:p w14:paraId="519C0C64" w14:textId="77777777" w:rsidR="00263C01" w:rsidRPr="00263C01" w:rsidRDefault="00263C01" w:rsidP="00263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Romero Marcos Jose Francisco</w:t>
                      </w:r>
                    </w:p>
                    <w:p w14:paraId="6A943875" w14:textId="77777777" w:rsidR="00263C01" w:rsidRPr="00263C01" w:rsidRDefault="00263C01" w:rsidP="00263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Valdiviezo Hernandez Venus Abisag</w:t>
                      </w:r>
                    </w:p>
                    <w:p w14:paraId="5346E26E" w14:textId="77777777" w:rsidR="00263C01" w:rsidRPr="00263C01" w:rsidRDefault="00263C01" w:rsidP="00263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Saures Guillen Wilfrido</w:t>
                      </w:r>
                    </w:p>
                    <w:p w14:paraId="3A4434B8" w14:textId="77777777" w:rsidR="00007473" w:rsidRDefault="00007473" w:rsidP="000074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3846A7" w14:textId="77777777" w:rsidR="00007473" w:rsidRDefault="00007473" w:rsidP="000074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75A9E0" w14:textId="77777777" w:rsidR="00007473" w:rsidRPr="00007473" w:rsidRDefault="00007473" w:rsidP="000074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26199" w14:textId="171AACE1" w:rsidR="004700A4" w:rsidRDefault="005A0646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68209078"/>
        <w:docPartObj>
          <w:docPartGallery w:val="Table of Contents"/>
          <w:docPartUnique/>
        </w:docPartObj>
      </w:sdtPr>
      <w:sdtEndPr/>
      <w:sdtContent>
        <w:p w14:paraId="327FD544" w14:textId="36993EF1" w:rsidR="004700A4" w:rsidRDefault="004700A4" w:rsidP="004700A4">
          <w:pPr>
            <w:pStyle w:val="TtuloTDC"/>
            <w:jc w:val="center"/>
          </w:pPr>
          <w:r>
            <w:t>Índice</w:t>
          </w:r>
        </w:p>
        <w:p w14:paraId="1AAAFFD0" w14:textId="2CD22F51" w:rsidR="003B6FB1" w:rsidRDefault="004700A4">
          <w:pPr>
            <w:pStyle w:val="TDC1"/>
            <w:tabs>
              <w:tab w:val="right" w:leader="dot" w:pos="10070"/>
            </w:tabs>
            <w:rPr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32116" w:history="1">
            <w:r w:rsidR="003B6FB1" w:rsidRPr="00E94F2C">
              <w:rPr>
                <w:rStyle w:val="Hipervnculo"/>
                <w:b/>
                <w:noProof/>
              </w:rPr>
              <w:t>Índice de tablas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_Toc84432116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1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2D2487CF" w14:textId="0B8F72DB" w:rsidR="003B6FB1" w:rsidRDefault="004641EE">
          <w:pPr>
            <w:pStyle w:val="TDC1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17" w:history="1">
            <w:r w:rsidR="003B6FB1" w:rsidRPr="00E94F2C">
              <w:rPr>
                <w:rStyle w:val="Hipervnculo"/>
                <w:b/>
                <w:noProof/>
              </w:rPr>
              <w:t>Introducción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_Toc84432117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2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6D7AE158" w14:textId="27C84CA2" w:rsidR="003B6FB1" w:rsidRDefault="004641EE">
          <w:pPr>
            <w:pStyle w:val="TDC1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18" w:history="1">
            <w:r w:rsidR="003B6FB1" w:rsidRPr="00E94F2C">
              <w:rPr>
                <w:rStyle w:val="Hipervnculo"/>
                <w:b/>
                <w:noProof/>
              </w:rPr>
              <w:t>Resumen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_Toc84432118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3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1E23E24F" w14:textId="4767E39D" w:rsidR="003B6FB1" w:rsidRDefault="004641EE">
          <w:pPr>
            <w:pStyle w:val="TDC2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19" w:history="1">
            <w:r w:rsidR="003B6FB1" w:rsidRPr="00E94F2C">
              <w:rPr>
                <w:rStyle w:val="Hipervnculo"/>
                <w:noProof/>
              </w:rPr>
              <w:t>Problema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_Toc84432119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3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61ADB58E" w14:textId="18ACC5BA" w:rsidR="003B6FB1" w:rsidRDefault="004641EE">
          <w:pPr>
            <w:pStyle w:val="TDC2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0" w:history="1">
            <w:r w:rsidR="003B6FB1" w:rsidRPr="00E94F2C">
              <w:rPr>
                <w:rStyle w:val="Hipervnculo"/>
                <w:noProof/>
              </w:rPr>
              <w:t>Propuesta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_Toc84432120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3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601B0604" w14:textId="24BC50AC" w:rsidR="003B6FB1" w:rsidRDefault="004641EE">
          <w:pPr>
            <w:pStyle w:val="TDC2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1" w:history="1">
            <w:r w:rsidR="003B6FB1" w:rsidRPr="00E94F2C">
              <w:rPr>
                <w:rStyle w:val="Hipervnculo"/>
                <w:noProof/>
              </w:rPr>
              <w:t>Objetivo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_Toc84432121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3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07C2A3D8" w14:textId="799FDF22" w:rsidR="003B6FB1" w:rsidRDefault="004641EE">
          <w:pPr>
            <w:pStyle w:val="TDC2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2" w:history="1">
            <w:r w:rsidR="003B6FB1" w:rsidRPr="00E94F2C">
              <w:rPr>
                <w:rStyle w:val="Hipervnculo"/>
                <w:noProof/>
              </w:rPr>
              <w:t>Objetivo específico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_Toc84432122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3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51144785" w14:textId="06AED01C" w:rsidR="003B6FB1" w:rsidRDefault="004641EE">
          <w:pPr>
            <w:pStyle w:val="TDC2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3" w:history="1">
            <w:r w:rsidR="003B6FB1" w:rsidRPr="00E94F2C">
              <w:rPr>
                <w:rStyle w:val="Hipervnculo"/>
                <w:noProof/>
              </w:rPr>
              <w:t>Presupuesto total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_Toc84432123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4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1208A00C" w14:textId="11C019B0" w:rsidR="003B6FB1" w:rsidRDefault="004641EE">
          <w:pPr>
            <w:pStyle w:val="TDC2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4" w:history="1">
            <w:r w:rsidR="003B6FB1" w:rsidRPr="00E94F2C">
              <w:rPr>
                <w:rStyle w:val="Hipervnculo"/>
                <w:noProof/>
              </w:rPr>
              <w:t>Tiempo de desarrollo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_Toc84432124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4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6FF0A0F5" w14:textId="740CE802" w:rsidR="003B6FB1" w:rsidRDefault="004641EE">
          <w:pPr>
            <w:pStyle w:val="TDC1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5" w:history="1">
            <w:r w:rsidR="003B6FB1" w:rsidRPr="00E94F2C">
              <w:rPr>
                <w:rStyle w:val="Hipervnculo"/>
                <w:b/>
                <w:noProof/>
              </w:rPr>
              <w:t>Presupuesto general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_Toc84432125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4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7D5BC479" w14:textId="1970A4F6" w:rsidR="003B6FB1" w:rsidRDefault="004641EE">
          <w:pPr>
            <w:pStyle w:val="TDC1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6" w:history="1">
            <w:r w:rsidR="003B6FB1" w:rsidRPr="00E94F2C">
              <w:rPr>
                <w:rStyle w:val="Hipervnculo"/>
                <w:b/>
                <w:noProof/>
              </w:rPr>
              <w:t>Tareas y presupuesto detallados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_Toc84432126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5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448D3E55" w14:textId="02804293" w:rsidR="003B6FB1" w:rsidRDefault="004641EE">
          <w:pPr>
            <w:pStyle w:val="TDC1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7" w:history="1">
            <w:r w:rsidR="003B6FB1" w:rsidRPr="00E94F2C">
              <w:rPr>
                <w:rStyle w:val="Hipervnculo"/>
                <w:b/>
                <w:noProof/>
              </w:rPr>
              <w:t>Cronograma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_Toc84432127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6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799D1DC4" w14:textId="7C5C5BBE" w:rsidR="003B6FB1" w:rsidRDefault="004641EE">
          <w:pPr>
            <w:pStyle w:val="TDC1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8" w:history="1">
            <w:r w:rsidR="003B6FB1" w:rsidRPr="00E94F2C">
              <w:rPr>
                <w:rStyle w:val="Hipervnculo"/>
                <w:b/>
                <w:noProof/>
              </w:rPr>
              <w:t>Riesgos y contingencias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_Toc84432128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7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1B8BCEB5" w14:textId="36A47102" w:rsidR="003B6FB1" w:rsidRDefault="004641EE">
          <w:pPr>
            <w:pStyle w:val="TDC1"/>
            <w:tabs>
              <w:tab w:val="right" w:leader="dot" w:pos="10070"/>
            </w:tabs>
            <w:rPr>
              <w:noProof/>
              <w:lang w:val="es-MX" w:eastAsia="es-MX"/>
            </w:rPr>
          </w:pPr>
          <w:hyperlink w:anchor="_Toc84432129" w:history="1">
            <w:r w:rsidR="003B6FB1" w:rsidRPr="00E94F2C">
              <w:rPr>
                <w:rStyle w:val="Hipervnculo"/>
                <w:b/>
                <w:noProof/>
              </w:rPr>
              <w:t>Justificación</w:t>
            </w:r>
            <w:r w:rsidR="003B6FB1">
              <w:rPr>
                <w:noProof/>
                <w:webHidden/>
              </w:rPr>
              <w:tab/>
            </w:r>
            <w:r w:rsidR="003B6FB1">
              <w:rPr>
                <w:noProof/>
                <w:webHidden/>
              </w:rPr>
              <w:fldChar w:fldCharType="begin"/>
            </w:r>
            <w:r w:rsidR="003B6FB1">
              <w:rPr>
                <w:noProof/>
                <w:webHidden/>
              </w:rPr>
              <w:instrText xml:space="preserve"> PAGEREF _Toc84432129 \h </w:instrText>
            </w:r>
            <w:r w:rsidR="003B6FB1">
              <w:rPr>
                <w:noProof/>
                <w:webHidden/>
              </w:rPr>
            </w:r>
            <w:r w:rsidR="003B6FB1">
              <w:rPr>
                <w:noProof/>
                <w:webHidden/>
              </w:rPr>
              <w:fldChar w:fldCharType="separate"/>
            </w:r>
            <w:r w:rsidR="003B6FB1">
              <w:rPr>
                <w:noProof/>
                <w:webHidden/>
              </w:rPr>
              <w:t>8</w:t>
            </w:r>
            <w:r w:rsidR="003B6FB1">
              <w:rPr>
                <w:noProof/>
                <w:webHidden/>
              </w:rPr>
              <w:fldChar w:fldCharType="end"/>
            </w:r>
          </w:hyperlink>
        </w:p>
        <w:p w14:paraId="6D2571AF" w14:textId="5D85BBCF" w:rsidR="004700A4" w:rsidRDefault="004700A4">
          <w:r>
            <w:rPr>
              <w:b/>
              <w:bCs/>
            </w:rPr>
            <w:fldChar w:fldCharType="end"/>
          </w:r>
        </w:p>
      </w:sdtContent>
    </w:sdt>
    <w:p w14:paraId="294A1BE7" w14:textId="1B1D3B12" w:rsidR="00786323" w:rsidRDefault="00786323" w:rsidP="002C28D5">
      <w:pPr>
        <w:jc w:val="center"/>
        <w:rPr>
          <w:b/>
          <w:bCs/>
          <w:sz w:val="32"/>
          <w:szCs w:val="28"/>
        </w:rPr>
      </w:pPr>
    </w:p>
    <w:p w14:paraId="4B6FE653" w14:textId="1EE3CE41" w:rsidR="00786323" w:rsidRDefault="00786323" w:rsidP="002C28D5">
      <w:pPr>
        <w:jc w:val="center"/>
        <w:rPr>
          <w:b/>
          <w:bCs/>
          <w:sz w:val="32"/>
          <w:szCs w:val="28"/>
        </w:rPr>
      </w:pPr>
    </w:p>
    <w:p w14:paraId="246C4DC2" w14:textId="30FBACB5" w:rsidR="00786323" w:rsidRDefault="00B7029B" w:rsidP="00B7029B">
      <w:pPr>
        <w:pStyle w:val="Ttulo1"/>
        <w:jc w:val="center"/>
        <w:rPr>
          <w:b/>
          <w:bCs w:val="0"/>
        </w:rPr>
      </w:pPr>
      <w:bookmarkStart w:id="0" w:name="_Toc84432116"/>
      <w:r w:rsidRPr="00B7029B">
        <w:rPr>
          <w:b/>
          <w:bCs w:val="0"/>
        </w:rPr>
        <w:t>Índice de tablas</w:t>
      </w:r>
      <w:bookmarkEnd w:id="0"/>
    </w:p>
    <w:p w14:paraId="421D6449" w14:textId="77777777" w:rsidR="00B7029B" w:rsidRPr="00B7029B" w:rsidRDefault="00B7029B" w:rsidP="00B7029B"/>
    <w:p w14:paraId="171032AD" w14:textId="13B63706" w:rsidR="004B430F" w:rsidRDefault="004B430F" w:rsidP="004B430F">
      <w:pPr>
        <w:pStyle w:val="Tabladeilustraciones"/>
        <w:tabs>
          <w:tab w:val="right" w:leader="dot" w:pos="10070"/>
        </w:tabs>
        <w:spacing w:line="360" w:lineRule="auto"/>
        <w:rPr>
          <w:noProof/>
          <w:lang w:val="es-MX" w:eastAsia="es-MX"/>
        </w:rPr>
      </w:pP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TOC \h \z \c "Tabla" </w:instrText>
      </w:r>
      <w:r>
        <w:rPr>
          <w:b/>
          <w:bCs/>
          <w:sz w:val="32"/>
          <w:szCs w:val="28"/>
        </w:rPr>
        <w:fldChar w:fldCharType="separate"/>
      </w:r>
      <w:hyperlink w:anchor="_Toc84430387" w:history="1">
        <w:r w:rsidRPr="00BA2378">
          <w:rPr>
            <w:rStyle w:val="Hipervnculo"/>
            <w:noProof/>
          </w:rPr>
          <w:t xml:space="preserve">Tabla </w:t>
        </w:r>
        <w:r>
          <w:rPr>
            <w:rStyle w:val="Hipervnculo"/>
            <w:noProof/>
          </w:rPr>
          <w:t>1</w:t>
        </w:r>
        <w:r w:rsidRPr="00BA2378">
          <w:rPr>
            <w:rStyle w:val="Hipervnculo"/>
            <w:noProof/>
          </w:rPr>
          <w:t xml:space="preserve"> Presupuesto detallado</w:t>
        </w:r>
        <w:r>
          <w:rPr>
            <w:noProof/>
            <w:webHidden/>
          </w:rPr>
          <w:tab/>
        </w:r>
        <w:r w:rsidR="003B6FB1">
          <w:rPr>
            <w:noProof/>
            <w:webHidden/>
          </w:rPr>
          <w:t>6</w:t>
        </w:r>
      </w:hyperlink>
    </w:p>
    <w:p w14:paraId="6374D124" w14:textId="7CD7C9F1" w:rsidR="004B430F" w:rsidRDefault="004641EE" w:rsidP="004B430F">
      <w:pPr>
        <w:pStyle w:val="Tabladeilustraciones"/>
        <w:tabs>
          <w:tab w:val="right" w:leader="dot" w:pos="10070"/>
        </w:tabs>
        <w:spacing w:line="360" w:lineRule="auto"/>
        <w:rPr>
          <w:noProof/>
          <w:lang w:val="es-MX" w:eastAsia="es-MX"/>
        </w:rPr>
      </w:pPr>
      <w:hyperlink w:anchor="_Toc84430388" w:history="1">
        <w:r w:rsidR="004B430F" w:rsidRPr="00BA2378">
          <w:rPr>
            <w:rStyle w:val="Hipervnculo"/>
            <w:noProof/>
          </w:rPr>
          <w:t>Tabla 1.1 Cronograma</w:t>
        </w:r>
        <w:r w:rsidR="004B430F">
          <w:rPr>
            <w:noProof/>
            <w:webHidden/>
          </w:rPr>
          <w:tab/>
        </w:r>
        <w:r w:rsidR="003B6FB1">
          <w:rPr>
            <w:noProof/>
            <w:webHidden/>
          </w:rPr>
          <w:t>6</w:t>
        </w:r>
      </w:hyperlink>
    </w:p>
    <w:p w14:paraId="1388380F" w14:textId="1AF3CF4A" w:rsidR="004B430F" w:rsidRDefault="004641EE" w:rsidP="004B430F">
      <w:pPr>
        <w:pStyle w:val="Tabladeilustraciones"/>
        <w:tabs>
          <w:tab w:val="right" w:leader="dot" w:pos="10070"/>
        </w:tabs>
        <w:spacing w:line="360" w:lineRule="auto"/>
        <w:rPr>
          <w:noProof/>
          <w:lang w:val="es-MX" w:eastAsia="es-MX"/>
        </w:rPr>
      </w:pPr>
      <w:hyperlink w:anchor="_Toc84430389" w:history="1">
        <w:r w:rsidR="004B430F" w:rsidRPr="00BA2378">
          <w:rPr>
            <w:rStyle w:val="Hipervnculo"/>
            <w:noProof/>
          </w:rPr>
          <w:t>Tabla 1</w:t>
        </w:r>
        <w:r w:rsidR="004B430F">
          <w:rPr>
            <w:rStyle w:val="Hipervnculo"/>
            <w:noProof/>
          </w:rPr>
          <w:t>.2</w:t>
        </w:r>
        <w:r w:rsidR="004B430F" w:rsidRPr="00BA2378">
          <w:rPr>
            <w:rStyle w:val="Hipervnculo"/>
            <w:noProof/>
          </w:rPr>
          <w:t xml:space="preserve"> Riesgos y contigencias</w:t>
        </w:r>
        <w:r w:rsidR="004B430F">
          <w:rPr>
            <w:noProof/>
            <w:webHidden/>
          </w:rPr>
          <w:tab/>
        </w:r>
        <w:r w:rsidR="004B430F">
          <w:rPr>
            <w:noProof/>
            <w:webHidden/>
          </w:rPr>
          <w:fldChar w:fldCharType="begin"/>
        </w:r>
        <w:r w:rsidR="004B430F">
          <w:rPr>
            <w:noProof/>
            <w:webHidden/>
          </w:rPr>
          <w:instrText xml:space="preserve"> PAGEREF _Toc84430389 \h </w:instrText>
        </w:r>
        <w:r w:rsidR="004B430F">
          <w:rPr>
            <w:noProof/>
            <w:webHidden/>
          </w:rPr>
        </w:r>
        <w:r w:rsidR="004B430F">
          <w:rPr>
            <w:noProof/>
            <w:webHidden/>
          </w:rPr>
          <w:fldChar w:fldCharType="separate"/>
        </w:r>
        <w:r w:rsidR="004B430F">
          <w:rPr>
            <w:noProof/>
            <w:webHidden/>
          </w:rPr>
          <w:t>7</w:t>
        </w:r>
        <w:r w:rsidR="004B430F">
          <w:rPr>
            <w:noProof/>
            <w:webHidden/>
          </w:rPr>
          <w:fldChar w:fldCharType="end"/>
        </w:r>
      </w:hyperlink>
    </w:p>
    <w:p w14:paraId="32F82934" w14:textId="6BDB5317" w:rsidR="00786323" w:rsidRDefault="004B430F" w:rsidP="004B430F">
      <w:pPr>
        <w:spacing w:line="36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fldChar w:fldCharType="end"/>
      </w:r>
    </w:p>
    <w:p w14:paraId="4D612939" w14:textId="77777777" w:rsidR="004B430F" w:rsidRDefault="004B430F" w:rsidP="002C28D5">
      <w:pPr>
        <w:jc w:val="center"/>
        <w:rPr>
          <w:b/>
          <w:bCs/>
          <w:sz w:val="32"/>
          <w:szCs w:val="28"/>
        </w:rPr>
      </w:pPr>
    </w:p>
    <w:p w14:paraId="519F7951" w14:textId="75670482" w:rsidR="00786323" w:rsidRDefault="00786323" w:rsidP="002C28D5">
      <w:pPr>
        <w:jc w:val="center"/>
        <w:rPr>
          <w:b/>
          <w:bCs/>
          <w:sz w:val="32"/>
          <w:szCs w:val="28"/>
        </w:rPr>
      </w:pPr>
    </w:p>
    <w:p w14:paraId="294BE24A" w14:textId="5F34EDA6" w:rsidR="00786323" w:rsidRDefault="00786323" w:rsidP="004700A4">
      <w:pPr>
        <w:rPr>
          <w:b/>
          <w:bCs/>
          <w:sz w:val="32"/>
          <w:szCs w:val="28"/>
        </w:rPr>
      </w:pPr>
    </w:p>
    <w:p w14:paraId="0C8DDF10" w14:textId="293AB609" w:rsidR="00786323" w:rsidRDefault="007E511B" w:rsidP="007E511B">
      <w:pPr>
        <w:pStyle w:val="Ttulo1"/>
        <w:rPr>
          <w:b/>
          <w:bCs w:val="0"/>
          <w:sz w:val="32"/>
          <w:szCs w:val="40"/>
        </w:rPr>
      </w:pPr>
      <w:bookmarkStart w:id="1" w:name="_Toc84432117"/>
      <w:r w:rsidRPr="007E511B">
        <w:rPr>
          <w:b/>
          <w:bCs w:val="0"/>
          <w:sz w:val="32"/>
          <w:szCs w:val="40"/>
        </w:rPr>
        <w:lastRenderedPageBreak/>
        <w:t>Introducción</w:t>
      </w:r>
      <w:bookmarkEnd w:id="1"/>
    </w:p>
    <w:p w14:paraId="53365307" w14:textId="085E9B4C" w:rsidR="007E511B" w:rsidRDefault="007E511B" w:rsidP="007E511B">
      <w:pPr>
        <w:rPr>
          <w:sz w:val="28"/>
          <w:szCs w:val="28"/>
        </w:rPr>
      </w:pPr>
    </w:p>
    <w:p w14:paraId="1F78E929" w14:textId="0407CB4A" w:rsidR="007E511B" w:rsidRPr="004700A4" w:rsidRDefault="007E511B" w:rsidP="007318C0">
      <w:pPr>
        <w:spacing w:line="360" w:lineRule="auto"/>
        <w:jc w:val="both"/>
        <w:rPr>
          <w:sz w:val="24"/>
          <w:szCs w:val="24"/>
        </w:rPr>
      </w:pPr>
      <w:r w:rsidRPr="004700A4">
        <w:rPr>
          <w:sz w:val="24"/>
          <w:szCs w:val="24"/>
        </w:rPr>
        <w:t>En el presente documento se mostrará un informe inicial detallado</w:t>
      </w:r>
      <w:r w:rsidR="007318C0" w:rsidRPr="004700A4">
        <w:rPr>
          <w:sz w:val="24"/>
          <w:szCs w:val="24"/>
        </w:rPr>
        <w:t xml:space="preserve"> de no más de 10 hojas</w:t>
      </w:r>
      <w:r w:rsidRPr="004700A4">
        <w:rPr>
          <w:sz w:val="24"/>
          <w:szCs w:val="24"/>
        </w:rPr>
        <w:t xml:space="preserve"> del propósito del proyecto AACSE</w:t>
      </w:r>
      <w:r w:rsidR="007318C0" w:rsidRPr="004700A4">
        <w:rPr>
          <w:sz w:val="24"/>
          <w:szCs w:val="24"/>
        </w:rPr>
        <w:t>.</w:t>
      </w:r>
    </w:p>
    <w:p w14:paraId="37E416CF" w14:textId="5365D5A6" w:rsidR="007E511B" w:rsidRPr="004700A4" w:rsidRDefault="007E511B" w:rsidP="007318C0">
      <w:pPr>
        <w:spacing w:line="360" w:lineRule="auto"/>
        <w:jc w:val="both"/>
        <w:rPr>
          <w:sz w:val="24"/>
          <w:szCs w:val="24"/>
        </w:rPr>
      </w:pPr>
      <w:r w:rsidRPr="004700A4">
        <w:rPr>
          <w:sz w:val="24"/>
          <w:szCs w:val="24"/>
        </w:rPr>
        <w:t>El informe se realiz</w:t>
      </w:r>
      <w:r w:rsidR="007318C0" w:rsidRPr="004700A4">
        <w:rPr>
          <w:sz w:val="24"/>
          <w:szCs w:val="24"/>
        </w:rPr>
        <w:t>ó</w:t>
      </w:r>
      <w:r w:rsidRPr="004700A4">
        <w:rPr>
          <w:sz w:val="24"/>
          <w:szCs w:val="24"/>
        </w:rPr>
        <w:t xml:space="preserve"> con el </w:t>
      </w:r>
      <w:r w:rsidR="007318C0" w:rsidRPr="004700A4">
        <w:rPr>
          <w:sz w:val="24"/>
          <w:szCs w:val="24"/>
        </w:rPr>
        <w:t>objeto</w:t>
      </w:r>
      <w:r w:rsidRPr="004700A4">
        <w:rPr>
          <w:sz w:val="24"/>
          <w:szCs w:val="24"/>
        </w:rPr>
        <w:t xml:space="preserve"> de dar a entender de forma clara y resumida </w:t>
      </w:r>
      <w:r w:rsidR="007318C0" w:rsidRPr="004700A4">
        <w:rPr>
          <w:sz w:val="24"/>
          <w:szCs w:val="24"/>
        </w:rPr>
        <w:t>la finalidad del proyecto.</w:t>
      </w:r>
    </w:p>
    <w:p w14:paraId="1D6496F9" w14:textId="5B3DCA44" w:rsidR="007318C0" w:rsidRPr="004700A4" w:rsidRDefault="002A70F4" w:rsidP="007318C0">
      <w:pPr>
        <w:spacing w:line="360" w:lineRule="auto"/>
        <w:jc w:val="both"/>
        <w:rPr>
          <w:sz w:val="24"/>
          <w:szCs w:val="24"/>
        </w:rPr>
      </w:pPr>
      <w:r w:rsidRPr="004700A4">
        <w:rPr>
          <w:sz w:val="24"/>
          <w:szCs w:val="24"/>
        </w:rPr>
        <w:t>E</w:t>
      </w:r>
      <w:r>
        <w:rPr>
          <w:sz w:val="24"/>
          <w:szCs w:val="24"/>
        </w:rPr>
        <w:t>n</w:t>
      </w:r>
      <w:r w:rsidR="007318C0" w:rsidRPr="004700A4">
        <w:rPr>
          <w:sz w:val="24"/>
          <w:szCs w:val="24"/>
        </w:rPr>
        <w:t xml:space="preserve"> lo que respecta al contenido, se abordaron temas como, planteamiento del problema, objetivo del proyecto, justificación, presupuesto inicial, un cronograma de actividades y posibles riesgos que podrían amenazar el desarrollo del proyecto.</w:t>
      </w:r>
    </w:p>
    <w:p w14:paraId="04288EAC" w14:textId="22F61283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5530DDA4" w14:textId="4EB3C34E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6158624C" w14:textId="16BFEB15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5BAA4690" w14:textId="2E61FC86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00215DFA" w14:textId="1B1EE344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0B0157F6" w14:textId="4D983954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63DC37DC" w14:textId="6E76E906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62D6835D" w14:textId="77777777" w:rsidR="00511320" w:rsidRDefault="00511320" w:rsidP="007318C0">
      <w:pPr>
        <w:spacing w:line="360" w:lineRule="auto"/>
        <w:jc w:val="both"/>
        <w:rPr>
          <w:sz w:val="28"/>
          <w:szCs w:val="28"/>
        </w:rPr>
      </w:pPr>
    </w:p>
    <w:p w14:paraId="51173B51" w14:textId="67D0BDA6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4E08652B" w14:textId="13FF48F7" w:rsidR="004700A4" w:rsidRPr="004700A4" w:rsidRDefault="004700A4" w:rsidP="004700A4">
      <w:pPr>
        <w:pStyle w:val="Ttulo1"/>
        <w:jc w:val="center"/>
        <w:rPr>
          <w:b/>
          <w:bCs w:val="0"/>
          <w:sz w:val="28"/>
          <w:szCs w:val="36"/>
        </w:rPr>
      </w:pPr>
      <w:bookmarkStart w:id="2" w:name="_Toc84432118"/>
      <w:r w:rsidRPr="004700A4">
        <w:rPr>
          <w:b/>
          <w:bCs w:val="0"/>
          <w:sz w:val="28"/>
          <w:szCs w:val="36"/>
        </w:rPr>
        <w:lastRenderedPageBreak/>
        <w:t>Resumen</w:t>
      </w:r>
      <w:bookmarkEnd w:id="2"/>
    </w:p>
    <w:p w14:paraId="439EE580" w14:textId="77777777" w:rsidR="004700A4" w:rsidRPr="004700A4" w:rsidRDefault="004700A4" w:rsidP="004700A4"/>
    <w:p w14:paraId="77F91B47" w14:textId="6BB845C6" w:rsidR="007318C0" w:rsidRPr="007318C0" w:rsidRDefault="004700A4" w:rsidP="004700A4">
      <w:pPr>
        <w:pStyle w:val="Ttulo2"/>
      </w:pPr>
      <w:bookmarkStart w:id="3" w:name="_Toc84432119"/>
      <w:r>
        <w:t>P</w:t>
      </w:r>
      <w:r w:rsidR="007318C0">
        <w:t>roblema</w:t>
      </w:r>
      <w:bookmarkEnd w:id="3"/>
    </w:p>
    <w:p w14:paraId="37726693" w14:textId="3AD5EAF9" w:rsidR="007318C0" w:rsidRPr="004700A4" w:rsidRDefault="007318C0" w:rsidP="007318C0">
      <w:pPr>
        <w:spacing w:line="360" w:lineRule="auto"/>
        <w:jc w:val="both"/>
        <w:rPr>
          <w:sz w:val="10"/>
          <w:szCs w:val="10"/>
        </w:rPr>
      </w:pPr>
    </w:p>
    <w:p w14:paraId="7E9EFDE7" w14:textId="77777777" w:rsidR="004700A4" w:rsidRDefault="004700A4" w:rsidP="007318C0">
      <w:pPr>
        <w:spacing w:line="360" w:lineRule="auto"/>
        <w:jc w:val="both"/>
        <w:rPr>
          <w:sz w:val="24"/>
          <w:szCs w:val="24"/>
        </w:rPr>
      </w:pPr>
      <w:r w:rsidRPr="004700A4">
        <w:rPr>
          <w:sz w:val="24"/>
          <w:szCs w:val="24"/>
        </w:rPr>
        <w:t xml:space="preserve">La Subdirección de Sistemas de Mando y Control y Comunicaciones de la Unidad de investigación y desarrollo tecnológico (UNINDETEC) se encarga de la creación, entrega, montaje y mantenimiento de los sistemas de enlace de datos. </w:t>
      </w:r>
    </w:p>
    <w:p w14:paraId="1AAB0B0E" w14:textId="0FBE830B" w:rsidR="004700A4" w:rsidRPr="004700A4" w:rsidRDefault="004700A4" w:rsidP="004700A4">
      <w:pPr>
        <w:pStyle w:val="Ttulo2"/>
        <w:rPr>
          <w:sz w:val="40"/>
        </w:rPr>
      </w:pPr>
      <w:bookmarkStart w:id="4" w:name="_Toc84432120"/>
      <w:r w:rsidRPr="004700A4">
        <w:t>Propuesta</w:t>
      </w:r>
      <w:bookmarkEnd w:id="4"/>
    </w:p>
    <w:p w14:paraId="54F824F0" w14:textId="77777777" w:rsidR="004700A4" w:rsidRPr="00B7029B" w:rsidRDefault="004700A4" w:rsidP="004700A4">
      <w:pPr>
        <w:spacing w:line="360" w:lineRule="auto"/>
        <w:jc w:val="both"/>
        <w:rPr>
          <w:sz w:val="2"/>
          <w:szCs w:val="2"/>
        </w:rPr>
      </w:pPr>
    </w:p>
    <w:p w14:paraId="596334CE" w14:textId="657390F6" w:rsidR="004700A4" w:rsidRDefault="004700A4" w:rsidP="004700A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4700A4">
        <w:rPr>
          <w:sz w:val="24"/>
          <w:szCs w:val="24"/>
        </w:rPr>
        <w:t>e requiere de una aplicación web que les ayude a gestionar toda la información manejada y de igual forma automatizar cada uno de los procesos administrativos que se llevan a cabo, para un control más eficiente.</w:t>
      </w:r>
    </w:p>
    <w:p w14:paraId="1D8D24A8" w14:textId="1FB86904" w:rsidR="001832C6" w:rsidRDefault="001832C6" w:rsidP="001832C6">
      <w:pPr>
        <w:pStyle w:val="Ttulo2"/>
      </w:pPr>
      <w:bookmarkStart w:id="5" w:name="_Toc84432121"/>
      <w:r>
        <w:t>Objetivo</w:t>
      </w:r>
      <w:bookmarkEnd w:id="5"/>
    </w:p>
    <w:p w14:paraId="00A17F0C" w14:textId="4E939280" w:rsidR="001832C6" w:rsidRDefault="001832C6" w:rsidP="001832C6"/>
    <w:p w14:paraId="4AAB4432" w14:textId="77777777" w:rsidR="001832C6" w:rsidRPr="003B6FB1" w:rsidRDefault="001832C6" w:rsidP="003B6FB1">
      <w:pPr>
        <w:pStyle w:val="Textoindependiente"/>
        <w:spacing w:before="8" w:line="360" w:lineRule="auto"/>
        <w:rPr>
          <w:rFonts w:asciiTheme="minorHAnsi" w:hAnsiTheme="minorHAnsi"/>
          <w:sz w:val="24"/>
          <w:szCs w:val="24"/>
          <w:lang w:val="es-MX"/>
        </w:rPr>
      </w:pPr>
      <w:r w:rsidRPr="003B6FB1">
        <w:rPr>
          <w:rFonts w:asciiTheme="minorHAnsi" w:hAnsiTheme="minorHAnsi"/>
          <w:sz w:val="24"/>
          <w:szCs w:val="24"/>
          <w:lang w:val="es-MX"/>
        </w:rPr>
        <w:t>Crear e implementar una aplicación web que simplifique el desarrollo, mantenimiento y generación de reportes durante la vida útil de los sistemas de enlace de datos.</w:t>
      </w:r>
    </w:p>
    <w:p w14:paraId="117CD825" w14:textId="4F1E9FED" w:rsidR="001832C6" w:rsidRDefault="001832C6" w:rsidP="001832C6"/>
    <w:p w14:paraId="64EA27C1" w14:textId="46897666" w:rsidR="001832C6" w:rsidRDefault="001832C6" w:rsidP="001832C6">
      <w:pPr>
        <w:pStyle w:val="Ttulo2"/>
      </w:pPr>
      <w:bookmarkStart w:id="6" w:name="_Toc84432122"/>
      <w:r>
        <w:t>Objetivo específico</w:t>
      </w:r>
      <w:bookmarkEnd w:id="6"/>
    </w:p>
    <w:p w14:paraId="22901281" w14:textId="0C22A47A" w:rsidR="003B6FB1" w:rsidRDefault="003B6FB1" w:rsidP="003B6FB1"/>
    <w:p w14:paraId="09E8EDCF" w14:textId="2EC9DD5F" w:rsidR="003B6FB1" w:rsidRPr="003B6FB1" w:rsidRDefault="003B6FB1" w:rsidP="003B6FB1">
      <w:pPr>
        <w:pStyle w:val="Listaconvietas"/>
        <w:numPr>
          <w:ilvl w:val="0"/>
          <w:numId w:val="13"/>
        </w:numPr>
        <w:spacing w:line="360" w:lineRule="auto"/>
        <w:rPr>
          <w:color w:val="000000" w:themeColor="text1"/>
          <w:sz w:val="24"/>
          <w:szCs w:val="28"/>
        </w:rPr>
      </w:pPr>
      <w:r w:rsidRPr="003B6FB1">
        <w:rPr>
          <w:color w:val="000000" w:themeColor="text1"/>
          <w:sz w:val="24"/>
          <w:szCs w:val="28"/>
        </w:rPr>
        <w:t xml:space="preserve">permitir el ingreso/modificación de los registros de los sistemas de enlace de datos. </w:t>
      </w:r>
    </w:p>
    <w:p w14:paraId="47F7C34A" w14:textId="1E16D150" w:rsidR="003B6FB1" w:rsidRPr="003B6FB1" w:rsidRDefault="003B6FB1" w:rsidP="003B6FB1">
      <w:pPr>
        <w:pStyle w:val="Listaconvietas"/>
        <w:numPr>
          <w:ilvl w:val="0"/>
          <w:numId w:val="13"/>
        </w:numPr>
        <w:spacing w:line="360" w:lineRule="auto"/>
        <w:rPr>
          <w:color w:val="000000" w:themeColor="text1"/>
          <w:sz w:val="24"/>
          <w:szCs w:val="28"/>
        </w:rPr>
      </w:pPr>
      <w:r w:rsidRPr="003B6FB1">
        <w:rPr>
          <w:color w:val="000000" w:themeColor="text1"/>
          <w:sz w:val="24"/>
          <w:szCs w:val="28"/>
        </w:rPr>
        <w:t xml:space="preserve">generar consultas del estado de funcionamiento y distribución de los sistemas de enlace de datos </w:t>
      </w:r>
    </w:p>
    <w:p w14:paraId="070BC45B" w14:textId="07700647" w:rsidR="003B6FB1" w:rsidRPr="003B6FB1" w:rsidRDefault="003B6FB1" w:rsidP="003B6FB1">
      <w:pPr>
        <w:pStyle w:val="Listaconvietas"/>
        <w:numPr>
          <w:ilvl w:val="0"/>
          <w:numId w:val="13"/>
        </w:numPr>
        <w:spacing w:line="360" w:lineRule="auto"/>
        <w:rPr>
          <w:color w:val="000000" w:themeColor="text1"/>
          <w:sz w:val="24"/>
          <w:szCs w:val="28"/>
        </w:rPr>
      </w:pPr>
      <w:r w:rsidRPr="003B6FB1">
        <w:rPr>
          <w:color w:val="000000" w:themeColor="text1"/>
          <w:sz w:val="24"/>
          <w:szCs w:val="28"/>
        </w:rPr>
        <w:t xml:space="preserve">generar avisos de las solicitudes de mantenimiento realizadas. </w:t>
      </w:r>
    </w:p>
    <w:p w14:paraId="2784E159" w14:textId="23BF5FA2" w:rsidR="00B7029B" w:rsidRPr="003B6FB1" w:rsidRDefault="003B6FB1" w:rsidP="003B6FB1">
      <w:pPr>
        <w:pStyle w:val="Listaconvietas"/>
        <w:numPr>
          <w:ilvl w:val="0"/>
          <w:numId w:val="13"/>
        </w:numPr>
        <w:spacing w:line="360" w:lineRule="auto"/>
        <w:rPr>
          <w:noProof/>
          <w:color w:val="000000" w:themeColor="text1"/>
          <w:sz w:val="24"/>
          <w:szCs w:val="28"/>
        </w:rPr>
      </w:pPr>
      <w:r w:rsidRPr="003B6FB1">
        <w:rPr>
          <w:color w:val="000000" w:themeColor="text1"/>
          <w:sz w:val="24"/>
          <w:szCs w:val="28"/>
        </w:rPr>
        <w:t>generar los reportes de las solicitudes de mantenimiento de los sistemas de enlace de datos</w:t>
      </w:r>
    </w:p>
    <w:p w14:paraId="2BBA9195" w14:textId="129E8FEB" w:rsidR="0080779C" w:rsidRDefault="004700A4" w:rsidP="00B7029B">
      <w:pPr>
        <w:pStyle w:val="Ttulo2"/>
      </w:pPr>
      <w:bookmarkStart w:id="7" w:name="_Toc84432123"/>
      <w:r w:rsidRPr="004700A4">
        <w:lastRenderedPageBreak/>
        <w:t>Presupuesto total</w:t>
      </w:r>
      <w:bookmarkEnd w:id="7"/>
    </w:p>
    <w:p w14:paraId="6803E6B0" w14:textId="77777777" w:rsidR="00B7029B" w:rsidRPr="00B7029B" w:rsidRDefault="00B7029B" w:rsidP="00B7029B">
      <w:pPr>
        <w:rPr>
          <w:sz w:val="2"/>
          <w:szCs w:val="2"/>
        </w:rPr>
      </w:pPr>
    </w:p>
    <w:p w14:paraId="3B38AC6F" w14:textId="78B5D03E" w:rsidR="0080779C" w:rsidRDefault="0080779C" w:rsidP="0080779C">
      <w:pPr>
        <w:rPr>
          <w:b/>
          <w:bCs/>
          <w:sz w:val="24"/>
          <w:szCs w:val="24"/>
        </w:rPr>
      </w:pPr>
      <w:r w:rsidRPr="00B7029B">
        <w:rPr>
          <w:sz w:val="24"/>
          <w:szCs w:val="24"/>
        </w:rPr>
        <w:t xml:space="preserve">El presupuesto total para este proyecto es de </w:t>
      </w:r>
      <w:r w:rsidRPr="00B7029B">
        <w:rPr>
          <w:b/>
          <w:bCs/>
          <w:sz w:val="24"/>
          <w:szCs w:val="24"/>
        </w:rPr>
        <w:t>$ 10,100</w:t>
      </w:r>
      <w:r w:rsidR="00B7029B">
        <w:rPr>
          <w:b/>
          <w:bCs/>
          <w:sz w:val="24"/>
          <w:szCs w:val="24"/>
        </w:rPr>
        <w:t>.</w:t>
      </w:r>
    </w:p>
    <w:p w14:paraId="7202C059" w14:textId="77777777" w:rsidR="00B7029B" w:rsidRPr="00B7029B" w:rsidRDefault="00B7029B" w:rsidP="0080779C">
      <w:pPr>
        <w:rPr>
          <w:b/>
          <w:bCs/>
          <w:sz w:val="6"/>
          <w:szCs w:val="6"/>
        </w:rPr>
      </w:pPr>
    </w:p>
    <w:p w14:paraId="174FC045" w14:textId="083BE523" w:rsidR="0080779C" w:rsidRDefault="0080779C" w:rsidP="0080779C">
      <w:pPr>
        <w:pStyle w:val="Ttulo2"/>
      </w:pPr>
      <w:bookmarkStart w:id="8" w:name="_Toc84432124"/>
      <w:r>
        <w:t>Tiempo de desarrollo</w:t>
      </w:r>
      <w:bookmarkEnd w:id="8"/>
    </w:p>
    <w:p w14:paraId="7CD215C6" w14:textId="229A57A0" w:rsidR="0080779C" w:rsidRPr="00B7029B" w:rsidRDefault="0080779C" w:rsidP="0080779C">
      <w:pPr>
        <w:rPr>
          <w:sz w:val="2"/>
          <w:szCs w:val="2"/>
        </w:rPr>
      </w:pPr>
    </w:p>
    <w:p w14:paraId="3CCE5976" w14:textId="016602CE" w:rsidR="0080779C" w:rsidRDefault="0080779C" w:rsidP="00B7029B">
      <w:pPr>
        <w:rPr>
          <w:sz w:val="24"/>
          <w:szCs w:val="24"/>
        </w:rPr>
      </w:pPr>
      <w:r w:rsidRPr="00B7029B">
        <w:rPr>
          <w:sz w:val="24"/>
          <w:szCs w:val="24"/>
        </w:rPr>
        <w:t>La duración del proyecto estará efectuando un total de 16 semanas, equivalentes a 4 meses</w:t>
      </w:r>
      <w:r w:rsidR="00B7029B">
        <w:rPr>
          <w:sz w:val="24"/>
          <w:szCs w:val="24"/>
        </w:rPr>
        <w:t>.</w:t>
      </w:r>
    </w:p>
    <w:p w14:paraId="41865A40" w14:textId="77777777" w:rsidR="00B7029B" w:rsidRPr="00B7029B" w:rsidRDefault="00B7029B" w:rsidP="00B7029B">
      <w:pPr>
        <w:rPr>
          <w:sz w:val="24"/>
          <w:szCs w:val="24"/>
        </w:rPr>
      </w:pPr>
    </w:p>
    <w:p w14:paraId="4DFA5C85" w14:textId="6232FA7F" w:rsidR="0080779C" w:rsidRDefault="0080779C" w:rsidP="00B7029B">
      <w:pPr>
        <w:pStyle w:val="Ttulo1"/>
        <w:jc w:val="center"/>
        <w:rPr>
          <w:b/>
          <w:bCs w:val="0"/>
          <w:sz w:val="28"/>
          <w:szCs w:val="36"/>
        </w:rPr>
      </w:pPr>
      <w:bookmarkStart w:id="9" w:name="_Toc84432125"/>
      <w:r w:rsidRPr="0080779C">
        <w:rPr>
          <w:b/>
          <w:bCs w:val="0"/>
          <w:sz w:val="28"/>
          <w:szCs w:val="36"/>
        </w:rPr>
        <w:t>Presupuesto general</w:t>
      </w:r>
      <w:bookmarkEnd w:id="9"/>
    </w:p>
    <w:p w14:paraId="58C0C5F5" w14:textId="77777777" w:rsidR="00B7029B" w:rsidRPr="00B7029B" w:rsidRDefault="00B7029B" w:rsidP="00B7029B">
      <w:pPr>
        <w:rPr>
          <w:sz w:val="18"/>
          <w:szCs w:val="18"/>
        </w:rPr>
      </w:pPr>
    </w:p>
    <w:p w14:paraId="75EF719E" w14:textId="77777777" w:rsidR="0080779C" w:rsidRPr="0080779C" w:rsidRDefault="0080779C" w:rsidP="0080779C">
      <w:pPr>
        <w:pStyle w:val="Prrafodelista"/>
        <w:widowControl w:val="0"/>
        <w:numPr>
          <w:ilvl w:val="0"/>
          <w:numId w:val="11"/>
        </w:numPr>
        <w:tabs>
          <w:tab w:val="left" w:pos="2393"/>
          <w:tab w:val="left" w:pos="2394"/>
          <w:tab w:val="left" w:pos="7005"/>
        </w:tabs>
        <w:autoSpaceDE w:val="0"/>
        <w:autoSpaceDN w:val="0"/>
        <w:spacing w:before="22" w:after="0" w:line="360" w:lineRule="auto"/>
        <w:rPr>
          <w:sz w:val="22"/>
          <w:szCs w:val="28"/>
        </w:rPr>
      </w:pPr>
      <w:r w:rsidRPr="0080779C">
        <w:rPr>
          <w:sz w:val="22"/>
          <w:szCs w:val="28"/>
        </w:rPr>
        <w:t>Diseño del proyecto</w:t>
      </w:r>
      <w:r w:rsidRPr="0080779C">
        <w:rPr>
          <w:sz w:val="22"/>
          <w:szCs w:val="28"/>
        </w:rPr>
        <w:tab/>
        <w:t xml:space="preserve">$ 450 </w:t>
      </w:r>
    </w:p>
    <w:p w14:paraId="7DE6A64B" w14:textId="77777777" w:rsidR="0080779C" w:rsidRPr="0080779C" w:rsidRDefault="0080779C" w:rsidP="0080779C">
      <w:pPr>
        <w:pStyle w:val="Prrafodelista"/>
        <w:widowControl w:val="0"/>
        <w:numPr>
          <w:ilvl w:val="0"/>
          <w:numId w:val="11"/>
        </w:numPr>
        <w:tabs>
          <w:tab w:val="left" w:pos="2393"/>
          <w:tab w:val="left" w:pos="2394"/>
          <w:tab w:val="left" w:pos="7005"/>
        </w:tabs>
        <w:autoSpaceDE w:val="0"/>
        <w:autoSpaceDN w:val="0"/>
        <w:spacing w:before="24" w:after="0" w:line="360" w:lineRule="auto"/>
        <w:rPr>
          <w:sz w:val="22"/>
          <w:szCs w:val="28"/>
        </w:rPr>
      </w:pPr>
      <w:r w:rsidRPr="0080779C">
        <w:rPr>
          <w:sz w:val="22"/>
          <w:szCs w:val="28"/>
        </w:rPr>
        <w:t>Desarrollo del proyecto</w:t>
      </w:r>
      <w:r w:rsidRPr="0080779C">
        <w:rPr>
          <w:sz w:val="22"/>
          <w:szCs w:val="28"/>
        </w:rPr>
        <w:tab/>
        <w:t>$ 3,300</w:t>
      </w:r>
      <w:r w:rsidRPr="0080779C">
        <w:rPr>
          <w:spacing w:val="-1"/>
          <w:sz w:val="22"/>
          <w:szCs w:val="28"/>
        </w:rPr>
        <w:t xml:space="preserve"> </w:t>
      </w:r>
    </w:p>
    <w:p w14:paraId="14867AAB" w14:textId="77777777" w:rsidR="0080779C" w:rsidRPr="0080779C" w:rsidRDefault="0080779C" w:rsidP="0080779C">
      <w:pPr>
        <w:pStyle w:val="Prrafodelista"/>
        <w:widowControl w:val="0"/>
        <w:numPr>
          <w:ilvl w:val="0"/>
          <w:numId w:val="11"/>
        </w:numPr>
        <w:tabs>
          <w:tab w:val="left" w:pos="2393"/>
          <w:tab w:val="left" w:pos="2394"/>
          <w:tab w:val="left" w:pos="7005"/>
        </w:tabs>
        <w:autoSpaceDE w:val="0"/>
        <w:autoSpaceDN w:val="0"/>
        <w:spacing w:before="22" w:after="0" w:line="360" w:lineRule="auto"/>
        <w:rPr>
          <w:sz w:val="22"/>
          <w:szCs w:val="28"/>
        </w:rPr>
      </w:pPr>
      <w:r w:rsidRPr="0080779C">
        <w:rPr>
          <w:sz w:val="22"/>
          <w:szCs w:val="28"/>
        </w:rPr>
        <w:t>Entrega del proyecto</w:t>
      </w:r>
      <w:r w:rsidRPr="0080779C">
        <w:rPr>
          <w:sz w:val="22"/>
          <w:szCs w:val="28"/>
        </w:rPr>
        <w:tab/>
        <w:t>$ 6,000</w:t>
      </w:r>
      <w:r w:rsidRPr="0080779C">
        <w:rPr>
          <w:spacing w:val="1"/>
          <w:sz w:val="22"/>
          <w:szCs w:val="28"/>
        </w:rPr>
        <w:t xml:space="preserve"> </w:t>
      </w:r>
    </w:p>
    <w:p w14:paraId="061CA97F" w14:textId="77777777" w:rsidR="0080779C" w:rsidRPr="0080779C" w:rsidRDefault="0080779C" w:rsidP="0080779C">
      <w:pPr>
        <w:pStyle w:val="Prrafodelista"/>
        <w:widowControl w:val="0"/>
        <w:numPr>
          <w:ilvl w:val="0"/>
          <w:numId w:val="11"/>
        </w:numPr>
        <w:tabs>
          <w:tab w:val="left" w:pos="2393"/>
          <w:tab w:val="left" w:pos="2394"/>
          <w:tab w:val="left" w:pos="7005"/>
        </w:tabs>
        <w:autoSpaceDE w:val="0"/>
        <w:autoSpaceDN w:val="0"/>
        <w:spacing w:before="24" w:after="0" w:line="360" w:lineRule="auto"/>
        <w:rPr>
          <w:sz w:val="22"/>
          <w:szCs w:val="28"/>
        </w:rPr>
      </w:pPr>
      <w:r w:rsidRPr="0080779C">
        <w:rPr>
          <w:sz w:val="22"/>
          <w:szCs w:val="28"/>
        </w:rPr>
        <w:t>Gerencia del proyecto</w:t>
      </w:r>
      <w:r w:rsidRPr="0080779C">
        <w:rPr>
          <w:sz w:val="22"/>
          <w:szCs w:val="28"/>
        </w:rPr>
        <w:tab/>
        <w:t>$ 350</w:t>
      </w:r>
      <w:r w:rsidRPr="0080779C">
        <w:rPr>
          <w:spacing w:val="1"/>
          <w:sz w:val="22"/>
          <w:szCs w:val="28"/>
        </w:rPr>
        <w:t xml:space="preserve"> </w:t>
      </w:r>
    </w:p>
    <w:p w14:paraId="149F2988" w14:textId="77777777" w:rsidR="0080779C" w:rsidRPr="0080779C" w:rsidRDefault="0080779C" w:rsidP="0080779C">
      <w:pPr>
        <w:pStyle w:val="Textoindependiente"/>
        <w:spacing w:line="20" w:lineRule="exact"/>
        <w:ind w:left="1644"/>
        <w:rPr>
          <w:sz w:val="6"/>
          <w:szCs w:val="24"/>
        </w:rPr>
      </w:pPr>
      <w:r w:rsidRPr="0080779C">
        <w:rPr>
          <w:noProof/>
          <w:sz w:val="6"/>
          <w:szCs w:val="24"/>
        </w:rPr>
        <mc:AlternateContent>
          <mc:Choice Requires="wpg">
            <w:drawing>
              <wp:inline distT="0" distB="0" distL="0" distR="0" wp14:anchorId="2AB74A22" wp14:editId="54A3CECB">
                <wp:extent cx="5243830" cy="6350"/>
                <wp:effectExtent l="0" t="3810" r="0" b="0"/>
                <wp:docPr id="4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3830" cy="6350"/>
                          <a:chOff x="0" y="0"/>
                          <a:chExt cx="8258" cy="10"/>
                        </a:xfrm>
                      </wpg:grpSpPr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D0A01" id="Group 47" o:spid="_x0000_s1026" style="width:412.9pt;height:.5pt;mso-position-horizontal-relative:char;mso-position-vertical-relative:line" coordsize="82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WTUwIAACoFAAAOAAAAZHJzL2Uyb0RvYy54bWykVMlu2zAQvRfoPxC817JsOXEFy0HgNEaB&#10;tA2a9gNoilpQicMOacvp13dIyQsc9OLqIHA4C997w+Hibt82bKfQ1qAzHo/GnCktIa91mfGfPx4/&#10;zDmzTuhcNKBVxl+V5XfL9+8WnUnVBCpocoWMimibdibjlXMmjSIrK9UKOwKjNDkLwFY4MrGMchQd&#10;VW+baDIe30QdYG4QpLKWdh96J1+G+kWhpPtWFFY51mScsLnwx/Df+H+0XIi0RGGqWg4wxBUoWlFr&#10;OvRY6kE4wbZYvynV1hLBQuFGEtoIiqKWKnAgNvH4gs0aYWsClzLtSnOUiaS90OnqsvLr7hlZnWc8&#10;STjToqUehWNZcuvF6UyZUswazYt5xp4hLZ9A/rLkji793i77YLbpvkBO9cTWQRBnX2DrSxBttg89&#10;eD32QO0dk7Q5myTT+ZRaJcl3M50NLZIV9fFNkqw+DWnzyYxums+JQ0Yk0v60gHBA5OnQNbMnJe3/&#10;KflSCaNCg6xX6aDk7KDkd7p/QpeNYsm8VzPEHaS0vY5Mw6qiMHWPCF2lRE6wYh9P4M8SvGGpC9cJ&#10;+0+FRGrQurWClvlFxpFQh36J3ZN1HsYpxLfPQlPnj3XTBAPLzapBthN+wsIXkF+ENdoHa/BpfUW/&#10;E/h5Sn1nNpC/Ej2EfkzpWaFFBfiHs45GNOP291ag4qz5rEmij3GS+JkORjK7nZCB557NuUdoSaUy&#10;7jjrlyvXvwNbg3VZ0UlxIK3hnu5rUQfiXvIe1QCWLk9YhYEMygyPh5/4cztEnZ645V8AAAD//wMA&#10;UEsDBBQABgAIAAAAIQAeKvgs2gAAAAMBAAAPAAAAZHJzL2Rvd25yZXYueG1sTI9BS8NAEIXvgv9h&#10;GcGb3aRSKTGbUop6KoKtIN6m2WkSmp0N2W2S/ntHL/Yy8HiPN9/LV5Nr1UB9aDwbSGcJKOLS24Yr&#10;A5/714clqBCRLbaeycCFAqyK25scM+tH/qBhFyslJRwyNFDH2GVah7Imh2HmO2Lxjr53GEX2lbY9&#10;jlLuWj1PkiftsGH5UGNHm5rK0+7sDLyNOK4f05dhezpuLt/7xfvXNiVj7u+m9TOoSFP8D8MvvqBD&#10;IUwHf2YbVGtAhsS/K95yvpAZBwkloItcX7MXPwAAAP//AwBQSwECLQAUAAYACAAAACEAtoM4kv4A&#10;AADhAQAAEwAAAAAAAAAAAAAAAAAAAAAAW0NvbnRlbnRfVHlwZXNdLnhtbFBLAQItABQABgAIAAAA&#10;IQA4/SH/1gAAAJQBAAALAAAAAAAAAAAAAAAAAC8BAABfcmVscy8ucmVsc1BLAQItABQABgAIAAAA&#10;IQBM/HWTUwIAACoFAAAOAAAAAAAAAAAAAAAAAC4CAABkcnMvZTJvRG9jLnhtbFBLAQItABQABgAI&#10;AAAAIQAeKvgs2gAAAAMBAAAPAAAAAAAAAAAAAAAAAK0EAABkcnMvZG93bnJldi54bWxQSwUGAAAA&#10;AAQABADzAAAAtAUAAAAA&#10;">
                <v:rect id="Rectangle 48" o:spid="_x0000_s1027" style="position:absolute;width:82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996610A" w14:textId="3F7402F0" w:rsidR="00B7029B" w:rsidRDefault="0080779C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  <w:r w:rsidRPr="0080779C">
        <w:rPr>
          <w:rFonts w:ascii="Arial" w:hAnsi="Arial"/>
          <w:i/>
          <w:szCs w:val="28"/>
        </w:rPr>
        <w:t>Total</w:t>
      </w:r>
      <w:r w:rsidRPr="0080779C">
        <w:rPr>
          <w:rFonts w:ascii="Arial" w:hAnsi="Arial"/>
          <w:i/>
          <w:spacing w:val="-3"/>
          <w:szCs w:val="28"/>
        </w:rPr>
        <w:t xml:space="preserve"> </w:t>
      </w:r>
      <w:r w:rsidRPr="0080779C">
        <w:rPr>
          <w:rFonts w:ascii="Arial" w:hAnsi="Arial"/>
          <w:i/>
          <w:szCs w:val="28"/>
        </w:rPr>
        <w:t>presupuesto</w:t>
      </w:r>
      <w:r w:rsidRPr="0080779C">
        <w:rPr>
          <w:rFonts w:ascii="Arial" w:hAnsi="Arial"/>
          <w:i/>
          <w:spacing w:val="-2"/>
          <w:szCs w:val="28"/>
        </w:rPr>
        <w:t xml:space="preserve"> </w:t>
      </w:r>
      <w:r w:rsidRPr="0080779C">
        <w:rPr>
          <w:rFonts w:ascii="Arial" w:hAnsi="Arial"/>
          <w:i/>
          <w:szCs w:val="28"/>
        </w:rPr>
        <w:t>inicial:</w:t>
      </w:r>
      <w:r w:rsidRPr="0080779C">
        <w:rPr>
          <w:rFonts w:ascii="Arial" w:hAnsi="Arial"/>
          <w:i/>
          <w:szCs w:val="28"/>
        </w:rPr>
        <w:tab/>
        <w:t xml:space="preserve"> $10,100</w:t>
      </w:r>
      <w:r w:rsidRPr="0080779C">
        <w:rPr>
          <w:rFonts w:ascii="Arial" w:hAnsi="Arial"/>
          <w:i/>
          <w:spacing w:val="-1"/>
          <w:szCs w:val="28"/>
        </w:rPr>
        <w:t xml:space="preserve"> </w:t>
      </w:r>
    </w:p>
    <w:p w14:paraId="60A188ED" w14:textId="300EE0D6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45D44B6E" w14:textId="4F957D2E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34F0277A" w14:textId="2FAED927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61CD7C71" w14:textId="5E48420C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151AB64E" w14:textId="47D3A06A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1CBDCB31" w14:textId="101F52E8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1CBC5ADC" w14:textId="14FD0852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4A34EC32" w14:textId="7FC4A0EA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355E33C2" w14:textId="77777777" w:rsidR="003B6FB1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44889D88" w14:textId="77777777" w:rsidR="003B6FB1" w:rsidRPr="00B7029B" w:rsidRDefault="003B6FB1" w:rsidP="00B7029B">
      <w:pPr>
        <w:tabs>
          <w:tab w:val="left" w:pos="6904"/>
        </w:tabs>
        <w:spacing w:before="8"/>
        <w:ind w:left="1673"/>
        <w:rPr>
          <w:rFonts w:ascii="Arial" w:hAnsi="Arial"/>
          <w:i/>
          <w:spacing w:val="-1"/>
          <w:szCs w:val="28"/>
        </w:rPr>
      </w:pPr>
    </w:p>
    <w:p w14:paraId="0868C5DA" w14:textId="22918345" w:rsidR="0080779C" w:rsidRPr="0080779C" w:rsidRDefault="0080779C" w:rsidP="0080779C">
      <w:pPr>
        <w:pStyle w:val="Ttulo1"/>
        <w:jc w:val="center"/>
        <w:rPr>
          <w:b/>
          <w:bCs w:val="0"/>
          <w:sz w:val="28"/>
          <w:szCs w:val="36"/>
        </w:rPr>
      </w:pPr>
      <w:bookmarkStart w:id="10" w:name="_Toc84432126"/>
      <w:r w:rsidRPr="0080779C">
        <w:rPr>
          <w:b/>
          <w:bCs w:val="0"/>
          <w:sz w:val="28"/>
          <w:szCs w:val="36"/>
        </w:rPr>
        <w:lastRenderedPageBreak/>
        <w:t>Tareas y presupuesto detallados</w:t>
      </w:r>
      <w:bookmarkEnd w:id="10"/>
    </w:p>
    <w:p w14:paraId="683D68CC" w14:textId="77777777" w:rsidR="0080779C" w:rsidRPr="0080779C" w:rsidRDefault="0080779C" w:rsidP="0080779C"/>
    <w:tbl>
      <w:tblPr>
        <w:tblW w:w="111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1"/>
        <w:gridCol w:w="3270"/>
        <w:gridCol w:w="945"/>
        <w:gridCol w:w="765"/>
        <w:gridCol w:w="968"/>
        <w:gridCol w:w="884"/>
        <w:gridCol w:w="1458"/>
        <w:gridCol w:w="856"/>
        <w:gridCol w:w="161"/>
      </w:tblGrid>
      <w:tr w:rsidR="0080779C" w:rsidRPr="0080779C" w14:paraId="28A6089B" w14:textId="77777777" w:rsidTr="00B7029B">
        <w:trPr>
          <w:gridAfter w:val="1"/>
          <w:wAfter w:w="161" w:type="dxa"/>
          <w:trHeight w:val="602"/>
          <w:jc w:val="center"/>
        </w:trPr>
        <w:tc>
          <w:tcPr>
            <w:tcW w:w="11007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3366" w:fill="333399"/>
            <w:vAlign w:val="center"/>
            <w:hideMark/>
          </w:tcPr>
          <w:p w14:paraId="1CC0B9D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s-MX" w:eastAsia="es-MX"/>
              </w:rPr>
              <w:t>Fuentes de Costo del Proyecto</w:t>
            </w:r>
          </w:p>
        </w:tc>
      </w:tr>
      <w:tr w:rsidR="0080779C" w:rsidRPr="0080779C" w14:paraId="3323A544" w14:textId="77777777" w:rsidTr="00B7029B">
        <w:trPr>
          <w:gridAfter w:val="1"/>
          <w:wAfter w:w="162" w:type="dxa"/>
          <w:trHeight w:val="403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CCCCFF" w:fill="C0C0C0"/>
            <w:noWrap/>
            <w:vAlign w:val="center"/>
            <w:hideMark/>
          </w:tcPr>
          <w:p w14:paraId="04A4EF30" w14:textId="77777777" w:rsidR="0080779C" w:rsidRPr="0080779C" w:rsidRDefault="0080779C" w:rsidP="0080779C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 xml:space="preserve">Nombre del Proyecto: </w:t>
            </w:r>
          </w:p>
        </w:tc>
        <w:tc>
          <w:tcPr>
            <w:tcW w:w="3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8C5DA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AACSE</w:t>
            </w:r>
          </w:p>
        </w:tc>
        <w:tc>
          <w:tcPr>
            <w:tcW w:w="5876" w:type="dxa"/>
            <w:gridSpan w:val="6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3366" w:fill="333399"/>
            <w:noWrap/>
            <w:hideMark/>
          </w:tcPr>
          <w:p w14:paraId="224B05A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</w:tr>
      <w:tr w:rsidR="0080779C" w:rsidRPr="0080779C" w14:paraId="14B39AC6" w14:textId="77777777" w:rsidTr="00B7029B">
        <w:trPr>
          <w:gridAfter w:val="1"/>
          <w:wAfter w:w="162" w:type="dxa"/>
          <w:trHeight w:val="319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CCCCFF" w:fill="C0C0C0"/>
            <w:noWrap/>
            <w:vAlign w:val="center"/>
            <w:hideMark/>
          </w:tcPr>
          <w:p w14:paraId="7987E8E2" w14:textId="5E7194F2" w:rsidR="0080779C" w:rsidRPr="0080779C" w:rsidRDefault="0080779C" w:rsidP="0080779C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bookmarkStart w:id="11" w:name="RANGE!B4"/>
            <w:r w:rsidRPr="0080779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Gerente del Proyecto:</w:t>
            </w:r>
            <w:bookmarkEnd w:id="11"/>
          </w:p>
        </w:tc>
        <w:tc>
          <w:tcPr>
            <w:tcW w:w="3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E155E" w14:textId="1E401D31" w:rsidR="0080779C" w:rsidRPr="0080779C" w:rsidRDefault="001F2C6D" w:rsidP="0080779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Juan Gómez Castillo</w:t>
            </w:r>
          </w:p>
        </w:tc>
        <w:tc>
          <w:tcPr>
            <w:tcW w:w="5876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786AD4F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</w:p>
        </w:tc>
      </w:tr>
      <w:tr w:rsidR="0080779C" w:rsidRPr="0080779C" w14:paraId="068F8F15" w14:textId="77777777" w:rsidTr="00B7029B">
        <w:trPr>
          <w:gridAfter w:val="1"/>
          <w:wAfter w:w="161" w:type="dxa"/>
          <w:trHeight w:val="122"/>
          <w:jc w:val="center"/>
        </w:trPr>
        <w:tc>
          <w:tcPr>
            <w:tcW w:w="1100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3366" w:fill="333399"/>
            <w:noWrap/>
            <w:hideMark/>
          </w:tcPr>
          <w:p w14:paraId="4945670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 </w:t>
            </w:r>
          </w:p>
        </w:tc>
      </w:tr>
      <w:tr w:rsidR="0080779C" w:rsidRPr="0080779C" w14:paraId="0295B076" w14:textId="77777777" w:rsidTr="00B7029B">
        <w:trPr>
          <w:gridAfter w:val="1"/>
          <w:wAfter w:w="162" w:type="dxa"/>
          <w:trHeight w:val="510"/>
          <w:jc w:val="center"/>
        </w:trPr>
        <w:tc>
          <w:tcPr>
            <w:tcW w:w="51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center"/>
            <w:hideMark/>
          </w:tcPr>
          <w:p w14:paraId="2BAFB8A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Tarea del Proyecto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bottom"/>
            <w:hideMark/>
          </w:tcPr>
          <w:p w14:paraId="0F4B1EF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Horas hombre</w:t>
            </w:r>
          </w:p>
        </w:tc>
        <w:tc>
          <w:tcPr>
            <w:tcW w:w="7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bottom"/>
            <w:hideMark/>
          </w:tcPr>
          <w:p w14:paraId="4FF04DE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Costo por Hora ($)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bottom"/>
            <w:hideMark/>
          </w:tcPr>
          <w:p w14:paraId="50E8DAF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Costo del Material ($)</w:t>
            </w:r>
          </w:p>
        </w:tc>
        <w:tc>
          <w:tcPr>
            <w:tcW w:w="8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bottom"/>
            <w:hideMark/>
          </w:tcPr>
          <w:p w14:paraId="102576A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Travel Costos de Viaje ($)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bottom"/>
            <w:hideMark/>
          </w:tcPr>
          <w:p w14:paraId="084673C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OtrosCostos ($)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bottom"/>
            <w:hideMark/>
          </w:tcPr>
          <w:p w14:paraId="11D3BA1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Total por Tarea</w:t>
            </w:r>
          </w:p>
        </w:tc>
      </w:tr>
      <w:tr w:rsidR="0080779C" w:rsidRPr="0080779C" w14:paraId="60B5741B" w14:textId="77777777" w:rsidTr="00B7029B">
        <w:trPr>
          <w:trHeight w:val="472"/>
          <w:jc w:val="center"/>
        </w:trPr>
        <w:tc>
          <w:tcPr>
            <w:tcW w:w="51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F5EA2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E366F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7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B190A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9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C70DF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8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2E57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ADB62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EF273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1A4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5F85500C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2C3406E0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62F89BC3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Diseño del Proyecto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767C604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1C85845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4932D8A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3EAE000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34437DA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vAlign w:val="center"/>
            <w:hideMark/>
          </w:tcPr>
          <w:p w14:paraId="1C37841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18D286AD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2DFF2F75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185CB4DA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1.1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92D687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Desarrollo de Especificaciones Funcionales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CCFE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FFEF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46EB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761E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3C07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732ACAF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161" w:type="dxa"/>
            <w:vAlign w:val="center"/>
            <w:hideMark/>
          </w:tcPr>
          <w:p w14:paraId="4BB9B26F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1A9F3D08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31CC5AE5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1.2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C7D04C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Arquitectura del Desarrollo del Sistema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EA39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5AEB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D8A4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EF57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D076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4B5163A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161" w:type="dxa"/>
            <w:vAlign w:val="center"/>
            <w:hideMark/>
          </w:tcPr>
          <w:p w14:paraId="0C685C07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5249C470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69F51021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1.3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78B2FA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Desarrollar el preliminar de las Especificaciones de Diseño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71DB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C3A9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1954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831B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6FA9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$150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0307470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$150 </w:t>
            </w:r>
          </w:p>
        </w:tc>
        <w:tc>
          <w:tcPr>
            <w:tcW w:w="161" w:type="dxa"/>
            <w:vAlign w:val="center"/>
            <w:hideMark/>
          </w:tcPr>
          <w:p w14:paraId="493D5DF1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3B599D8E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7301DE04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1.4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AF3DC9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Desarrollar las Especificaciones Detalladas del Diseño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2051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9F84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5B897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7771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1499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0DFFCB5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161" w:type="dxa"/>
            <w:vAlign w:val="center"/>
            <w:hideMark/>
          </w:tcPr>
          <w:p w14:paraId="29299583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13331520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77FE17B1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1.5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FC999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Desarrollar el Plan de Pruebas de Aceptación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5ECC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9E50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47A7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9F14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B1647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7F126C9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00DC0186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53FB5D3F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29BE1CE2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7D66C82D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Subtotal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6B1A662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6ECD31A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50F6543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1508C02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0BBF942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$450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4FA3275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$450 </w:t>
            </w:r>
          </w:p>
        </w:tc>
        <w:tc>
          <w:tcPr>
            <w:tcW w:w="161" w:type="dxa"/>
            <w:vAlign w:val="center"/>
            <w:hideMark/>
          </w:tcPr>
          <w:p w14:paraId="4128C431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2A336357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6D3524BB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2ACF1AE3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Desarrollo del Proyecto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6647412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569BEC2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36BEA23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4A61742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17B24FD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vAlign w:val="center"/>
            <w:hideMark/>
          </w:tcPr>
          <w:p w14:paraId="2EADCA1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5C2FA0A9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3CABC38A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1076C252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2.1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982BB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Desarrollar Componentes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9099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40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1AE8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19EF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BD7A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DC3F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$3,000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30D2C1F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$3,000 </w:t>
            </w:r>
          </w:p>
        </w:tc>
        <w:tc>
          <w:tcPr>
            <w:tcW w:w="161" w:type="dxa"/>
            <w:vAlign w:val="center"/>
            <w:hideMark/>
          </w:tcPr>
          <w:p w14:paraId="20677978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48010300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247961E5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2.2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AD6315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Adquirir Software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F151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9D65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1D65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9EEE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DE4A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191A06B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161" w:type="dxa"/>
            <w:vAlign w:val="center"/>
            <w:hideMark/>
          </w:tcPr>
          <w:p w14:paraId="16800308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6296D74E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69DD0092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2.3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BDE9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Adquirir Hardware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83DB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4B26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C1AD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F722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AB17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$150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2B56C24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$150 </w:t>
            </w:r>
          </w:p>
        </w:tc>
        <w:tc>
          <w:tcPr>
            <w:tcW w:w="161" w:type="dxa"/>
            <w:vAlign w:val="center"/>
            <w:hideMark/>
          </w:tcPr>
          <w:p w14:paraId="3A68D3EC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639D6488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4FCEAB9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2.4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AB5E6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Desarrollar el Paquete de Pruebas de Aceptación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108C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B8EE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69D2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8659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F46E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2DA0B47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0938D058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38A76A87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2826A7D3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2.5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10B23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Ejecución de Pruebas Unitarias / Integración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5347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2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B026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86B0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EF98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7B84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$50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7484C4B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$50 </w:t>
            </w:r>
          </w:p>
        </w:tc>
        <w:tc>
          <w:tcPr>
            <w:tcW w:w="161" w:type="dxa"/>
            <w:vAlign w:val="center"/>
            <w:hideMark/>
          </w:tcPr>
          <w:p w14:paraId="247BB3A4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72E1B6E9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09AE8F9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08C85A52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Subtotal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093DBEE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42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20D25A5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40E0D06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0BA8424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5104955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$3,300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37E1C66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$3,300 </w:t>
            </w:r>
          </w:p>
        </w:tc>
        <w:tc>
          <w:tcPr>
            <w:tcW w:w="161" w:type="dxa"/>
            <w:vAlign w:val="center"/>
            <w:hideMark/>
          </w:tcPr>
          <w:p w14:paraId="6B85462A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41068E94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5832FA03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36AE1830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Entregas del Proyecto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4FE2ADC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4631519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6D1393F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232199C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5B15D9D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vAlign w:val="center"/>
            <w:hideMark/>
          </w:tcPr>
          <w:p w14:paraId="7052BF7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3187C7BE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334E66E6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33989357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3.1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5946B2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Instalar Sistema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A0F8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2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37BD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315B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3E377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$3,000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A46F7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7FC1399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$3,000 </w:t>
            </w:r>
          </w:p>
        </w:tc>
        <w:tc>
          <w:tcPr>
            <w:tcW w:w="161" w:type="dxa"/>
            <w:vAlign w:val="center"/>
            <w:hideMark/>
          </w:tcPr>
          <w:p w14:paraId="32CB10C0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34ED9294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61CE5487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3.2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8DAA1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Entrenar clientes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40A0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2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1932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7D6A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28C3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$3,000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A527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477A0DC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$3,000 </w:t>
            </w:r>
          </w:p>
        </w:tc>
        <w:tc>
          <w:tcPr>
            <w:tcW w:w="161" w:type="dxa"/>
            <w:vAlign w:val="center"/>
            <w:hideMark/>
          </w:tcPr>
          <w:p w14:paraId="306F3268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15768B7A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191D0698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3.3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2ABFF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Pruebas de Aceptación del Desempeño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D00A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E9DD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9600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4AA4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459A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6841286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26B8AAA0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31434249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7FD18881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3.4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6EBE1E" w14:textId="60CC5CFE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Revisión </w:t>
            </w:r>
            <w:r w:rsidR="00B7029B"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del Desempeño</w:t>
            </w: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Post Proyecto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0451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8369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201A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697F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FF9C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7D9F13F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5ACE23E1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396A9569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7C52B24C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3.5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8F0E44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Proveer Garantía de Soporte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2F58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2506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34BC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EA20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9C75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0E406F3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58F7E720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5FEB46D5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vAlign w:val="center"/>
            <w:hideMark/>
          </w:tcPr>
          <w:p w14:paraId="48F2AE5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lastRenderedPageBreak/>
              <w:t>3.6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82218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Archivar Materiales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0B34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BA73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A56F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85E0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D551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5E46461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48FAFDE6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0F361731" w14:textId="77777777" w:rsidTr="00B7029B">
        <w:trPr>
          <w:trHeight w:val="376"/>
          <w:jc w:val="center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CCCFF"/>
            <w:noWrap/>
            <w:vAlign w:val="bottom"/>
            <w:hideMark/>
          </w:tcPr>
          <w:p w14:paraId="600930E5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3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5BA5A106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Subtotal</w:t>
            </w:r>
          </w:p>
        </w:tc>
        <w:tc>
          <w:tcPr>
            <w:tcW w:w="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noWrap/>
            <w:vAlign w:val="bottom"/>
            <w:hideMark/>
          </w:tcPr>
          <w:p w14:paraId="7C1F493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4 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noWrap/>
            <w:vAlign w:val="bottom"/>
            <w:hideMark/>
          </w:tcPr>
          <w:p w14:paraId="5749456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noWrap/>
            <w:vAlign w:val="bottom"/>
            <w:hideMark/>
          </w:tcPr>
          <w:p w14:paraId="30F8930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noWrap/>
            <w:vAlign w:val="bottom"/>
            <w:hideMark/>
          </w:tcPr>
          <w:p w14:paraId="4B2E459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$6,000 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noWrap/>
            <w:vAlign w:val="bottom"/>
            <w:hideMark/>
          </w:tcPr>
          <w:p w14:paraId="4931ADD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noWrap/>
            <w:vAlign w:val="bottom"/>
            <w:hideMark/>
          </w:tcPr>
          <w:p w14:paraId="11E60897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$6,000 </w:t>
            </w:r>
          </w:p>
        </w:tc>
        <w:tc>
          <w:tcPr>
            <w:tcW w:w="161" w:type="dxa"/>
            <w:vAlign w:val="center"/>
            <w:hideMark/>
          </w:tcPr>
          <w:p w14:paraId="40E43E48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2468E0D3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29246DC5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7593F687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Gerencia del Proyecto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4865A2B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7E1F075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0769607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70A5554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11C514D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vAlign w:val="center"/>
            <w:hideMark/>
          </w:tcPr>
          <w:p w14:paraId="50BCDE0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789FC581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1BC1C6AC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6685B4F9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9.1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7CA8BF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Reuniones/Reportes del Progreso con el Cliente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27DA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12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A65F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5FAD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3C7B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2971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094C449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$100 </w:t>
            </w:r>
          </w:p>
        </w:tc>
        <w:tc>
          <w:tcPr>
            <w:tcW w:w="161" w:type="dxa"/>
            <w:vAlign w:val="center"/>
            <w:hideMark/>
          </w:tcPr>
          <w:p w14:paraId="4DF06E3C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15730620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73EF63E9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9.2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D8E106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Reuniones/Reportes Internas de Estatus del Proyecto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D74E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8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B887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EBA9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9BEC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986E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$200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495A24B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$200 </w:t>
            </w:r>
          </w:p>
        </w:tc>
        <w:tc>
          <w:tcPr>
            <w:tcW w:w="161" w:type="dxa"/>
            <w:vAlign w:val="center"/>
            <w:hideMark/>
          </w:tcPr>
          <w:p w14:paraId="22403D0E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72D4E31A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78BEAA66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9.3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9C14C6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Reuniones con terceros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5C46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B658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3A16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485D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FB8F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52979B1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1D26C15E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0CE4BDA3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6C193FDF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9.4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44FB7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Interfaz a Otros Departamentos Internos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2E32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1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0B6B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F68A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D6E2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8D36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$50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2093A19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$50 </w:t>
            </w:r>
          </w:p>
        </w:tc>
        <w:tc>
          <w:tcPr>
            <w:tcW w:w="161" w:type="dxa"/>
            <w:vAlign w:val="center"/>
            <w:hideMark/>
          </w:tcPr>
          <w:p w14:paraId="5AABD3AF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117154A4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3E4BE09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9.5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4F565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Gestión de la Configuración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7286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5522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E7E1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6ED0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EF3E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4D8F31F7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097CBD28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7EEE6106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43C8D864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9.6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252B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Aseguramiento de la Calidad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CF16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5E6F7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A76D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CBE4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DD81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55F863F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351EF01D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4DD0BE74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1A0D10E1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9.7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4D3839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Gestión Global del Proyecto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283D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81A6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AEA9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59923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0B31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7653A8AF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027B4347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735EB123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5C2742CE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693AC16F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Subtotal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0E1BAF0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21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57170C2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2A3A98E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250984A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7931E7B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$350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CCCFF"/>
            <w:vAlign w:val="center"/>
            <w:hideMark/>
          </w:tcPr>
          <w:p w14:paraId="0A93E99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$350 </w:t>
            </w:r>
          </w:p>
        </w:tc>
        <w:tc>
          <w:tcPr>
            <w:tcW w:w="161" w:type="dxa"/>
            <w:vAlign w:val="center"/>
            <w:hideMark/>
          </w:tcPr>
          <w:p w14:paraId="67744A99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163899B5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12BE7897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10 - Otros</w:t>
            </w:r>
          </w:p>
        </w:tc>
        <w:tc>
          <w:tcPr>
            <w:tcW w:w="3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3024E97C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Otros Costos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131E0F7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034424C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6843598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7ACF7B1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04B15442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21FA1F0D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1385FC9C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2BBDF9AD" w14:textId="77777777" w:rsidTr="00B7029B">
        <w:trPr>
          <w:trHeight w:val="388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vAlign w:val="center"/>
            <w:hideMark/>
          </w:tcPr>
          <w:p w14:paraId="146D6E9A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11 - Otros</w:t>
            </w:r>
          </w:p>
        </w:tc>
        <w:tc>
          <w:tcPr>
            <w:tcW w:w="3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4538C61D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Otros Costos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2E151AE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7AB5FDF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32DDA63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7C3EFEA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center"/>
            <w:hideMark/>
          </w:tcPr>
          <w:p w14:paraId="17BCF32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46C859DC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0F2C2617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068428D7" w14:textId="77777777" w:rsidTr="00B7029B">
        <w:trPr>
          <w:trHeight w:val="388"/>
          <w:jc w:val="center"/>
        </w:trPr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CC"/>
            <w:vAlign w:val="center"/>
            <w:hideMark/>
          </w:tcPr>
          <w:p w14:paraId="322039F7" w14:textId="77777777" w:rsidR="0080779C" w:rsidRPr="0080779C" w:rsidRDefault="0080779C" w:rsidP="0080779C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Sub-Totales: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195C839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101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0D30D694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25A4B16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3A357FE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$6,000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3178741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$4,100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750A98E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$10,100 </w:t>
            </w:r>
          </w:p>
        </w:tc>
        <w:tc>
          <w:tcPr>
            <w:tcW w:w="161" w:type="dxa"/>
            <w:vAlign w:val="center"/>
            <w:hideMark/>
          </w:tcPr>
          <w:p w14:paraId="3297D99D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15E4A868" w14:textId="77777777" w:rsidTr="00B7029B">
        <w:trPr>
          <w:trHeight w:val="388"/>
          <w:jc w:val="center"/>
        </w:trPr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vAlign w:val="center"/>
            <w:hideMark/>
          </w:tcPr>
          <w:p w14:paraId="171F7A8D" w14:textId="77777777" w:rsidR="0080779C" w:rsidRPr="0080779C" w:rsidRDefault="0080779C" w:rsidP="0080779C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Riesgo (Contingencia):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D40C6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0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AC5B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F085E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0DBA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7B040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99CCFF"/>
            <w:vAlign w:val="center"/>
            <w:hideMark/>
          </w:tcPr>
          <w:p w14:paraId="7AC1302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161" w:type="dxa"/>
            <w:vAlign w:val="center"/>
            <w:hideMark/>
          </w:tcPr>
          <w:p w14:paraId="6061757A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01D50B5B" w14:textId="77777777" w:rsidTr="00B7029B">
        <w:trPr>
          <w:trHeight w:val="388"/>
          <w:jc w:val="center"/>
        </w:trPr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CC"/>
            <w:vAlign w:val="center"/>
            <w:hideMark/>
          </w:tcPr>
          <w:p w14:paraId="001D6485" w14:textId="77777777" w:rsidR="0080779C" w:rsidRPr="0080779C" w:rsidRDefault="0080779C" w:rsidP="0080779C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s-MX" w:eastAsia="es-MX"/>
              </w:rPr>
              <w:t xml:space="preserve">TOTAL (Programado): </w:t>
            </w:r>
          </w:p>
        </w:tc>
        <w:tc>
          <w:tcPr>
            <w:tcW w:w="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02A5E16A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101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30C56199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1F3DF461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$0 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26D4DD9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$6,000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4F465385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$4,100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57FEED18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MX" w:eastAsia="es-MX"/>
              </w:rPr>
              <w:t xml:space="preserve">$10,100 </w:t>
            </w:r>
          </w:p>
        </w:tc>
        <w:tc>
          <w:tcPr>
            <w:tcW w:w="161" w:type="dxa"/>
            <w:vAlign w:val="center"/>
            <w:hideMark/>
          </w:tcPr>
          <w:p w14:paraId="69DA96B8" w14:textId="77777777" w:rsidR="0080779C" w:rsidRPr="0080779C" w:rsidRDefault="0080779C" w:rsidP="0080779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80779C" w:rsidRPr="0080779C" w14:paraId="2C5595C0" w14:textId="77777777" w:rsidTr="00B7029B">
        <w:trPr>
          <w:trHeight w:val="449"/>
          <w:jc w:val="center"/>
        </w:trPr>
        <w:tc>
          <w:tcPr>
            <w:tcW w:w="18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CCFF" w:fill="C0C0C0"/>
            <w:hideMark/>
          </w:tcPr>
          <w:p w14:paraId="652154DC" w14:textId="77777777" w:rsidR="0080779C" w:rsidRPr="0080779C" w:rsidRDefault="0080779C" w:rsidP="0080779C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Comentarios:</w:t>
            </w:r>
          </w:p>
        </w:tc>
        <w:tc>
          <w:tcPr>
            <w:tcW w:w="914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C15B9B" w14:textId="77777777" w:rsidR="0080779C" w:rsidRPr="0080779C" w:rsidRDefault="0080779C" w:rsidP="0080779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8077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76E4386D" w14:textId="77777777" w:rsidR="0080779C" w:rsidRPr="0080779C" w:rsidRDefault="0080779C" w:rsidP="0080779C">
            <w:pPr>
              <w:keepNext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25A846E4" w14:textId="163DEFD9" w:rsidR="0080779C" w:rsidRPr="0080779C" w:rsidRDefault="0080779C" w:rsidP="0080779C">
      <w:pPr>
        <w:pStyle w:val="Descripcin"/>
        <w:jc w:val="center"/>
        <w:rPr>
          <w:sz w:val="32"/>
          <w:szCs w:val="32"/>
        </w:rPr>
      </w:pPr>
      <w:bookmarkStart w:id="12" w:name="_Toc84423715"/>
      <w:bookmarkStart w:id="13" w:name="_Toc84424578"/>
      <w:bookmarkStart w:id="14" w:name="_Toc84424590"/>
      <w:bookmarkStart w:id="15" w:name="_Toc84430304"/>
      <w:bookmarkStart w:id="16" w:name="_Toc84430387"/>
      <w:r w:rsidRPr="0080779C">
        <w:rPr>
          <w:sz w:val="20"/>
          <w:szCs w:val="20"/>
        </w:rPr>
        <w:t>Tabla</w:t>
      </w:r>
      <w:r w:rsidR="00D61E57">
        <w:rPr>
          <w:sz w:val="20"/>
          <w:szCs w:val="20"/>
        </w:rPr>
        <w:t xml:space="preserve"> </w:t>
      </w:r>
      <w:r w:rsidR="004B430F">
        <w:rPr>
          <w:sz w:val="20"/>
          <w:szCs w:val="20"/>
        </w:rPr>
        <w:t>1</w:t>
      </w:r>
      <w:r w:rsidRPr="0080779C">
        <w:rPr>
          <w:sz w:val="20"/>
          <w:szCs w:val="20"/>
        </w:rPr>
        <w:t xml:space="preserve"> Presupuesto detallado</w:t>
      </w:r>
      <w:bookmarkEnd w:id="12"/>
      <w:bookmarkEnd w:id="13"/>
      <w:bookmarkEnd w:id="14"/>
      <w:bookmarkEnd w:id="15"/>
      <w:bookmarkEnd w:id="16"/>
    </w:p>
    <w:p w14:paraId="656042A7" w14:textId="38EA0059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p w14:paraId="041C1D98" w14:textId="732C286E" w:rsidR="007318C0" w:rsidRPr="00D61E57" w:rsidRDefault="00D61E57" w:rsidP="00D61E57">
      <w:pPr>
        <w:pStyle w:val="Ttulo1"/>
        <w:jc w:val="center"/>
        <w:rPr>
          <w:b/>
          <w:bCs w:val="0"/>
          <w:sz w:val="28"/>
          <w:szCs w:val="36"/>
        </w:rPr>
      </w:pPr>
      <w:bookmarkStart w:id="17" w:name="_Toc84432127"/>
      <w:r w:rsidRPr="00D61E57">
        <w:rPr>
          <w:b/>
          <w:bCs w:val="0"/>
          <w:sz w:val="28"/>
          <w:szCs w:val="36"/>
        </w:rPr>
        <w:t>Cronograma</w:t>
      </w:r>
      <w:bookmarkEnd w:id="17"/>
    </w:p>
    <w:p w14:paraId="58244689" w14:textId="02B2DA2D" w:rsidR="007318C0" w:rsidRDefault="007318C0" w:rsidP="007318C0">
      <w:pPr>
        <w:spacing w:line="360" w:lineRule="auto"/>
        <w:jc w:val="both"/>
        <w:rPr>
          <w:sz w:val="28"/>
          <w:szCs w:val="28"/>
        </w:rPr>
      </w:pPr>
    </w:p>
    <w:tbl>
      <w:tblPr>
        <w:tblW w:w="85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67"/>
        <w:gridCol w:w="367"/>
        <w:gridCol w:w="367"/>
        <w:gridCol w:w="360"/>
        <w:gridCol w:w="340"/>
        <w:gridCol w:w="360"/>
        <w:gridCol w:w="360"/>
        <w:gridCol w:w="320"/>
        <w:gridCol w:w="360"/>
        <w:gridCol w:w="380"/>
        <w:gridCol w:w="380"/>
        <w:gridCol w:w="400"/>
        <w:gridCol w:w="440"/>
        <w:gridCol w:w="420"/>
        <w:gridCol w:w="420"/>
        <w:gridCol w:w="340"/>
      </w:tblGrid>
      <w:tr w:rsidR="00D61E57" w:rsidRPr="00D61E57" w14:paraId="1EC08503" w14:textId="77777777" w:rsidTr="00D61E57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7044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Fases</w:t>
            </w:r>
          </w:p>
        </w:tc>
        <w:tc>
          <w:tcPr>
            <w:tcW w:w="1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76A4B359" w14:textId="65BD4CE4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       Mes 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7814496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530EDA9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611A2497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 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42FA9789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2944514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D2ACFBB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 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5E700D00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0BAFB190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6E3B9EC0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 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4629DC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61E57" w:rsidRPr="00D61E57" w14:paraId="537F21D5" w14:textId="77777777" w:rsidTr="00D61E57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5ABB7E62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Inicio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EC69F7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A05F1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AB2C6E4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3F1D5A" w:themeColor="accent1"/>
            </w:tcBorders>
            <w:shd w:val="clear" w:color="000000" w:fill="C65911"/>
            <w:noWrap/>
            <w:vAlign w:val="bottom"/>
            <w:hideMark/>
          </w:tcPr>
          <w:p w14:paraId="4784F896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417193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AF0180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D950F6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3F1D5A" w:themeColor="accent1"/>
            </w:tcBorders>
            <w:shd w:val="clear" w:color="D9E1F2" w:fill="D9E1F2"/>
            <w:noWrap/>
            <w:vAlign w:val="bottom"/>
            <w:hideMark/>
          </w:tcPr>
          <w:p w14:paraId="4003AF74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6ED6EB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37F725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11375C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double" w:sz="4" w:space="0" w:color="3F1D5A" w:themeColor="accent1"/>
            </w:tcBorders>
            <w:shd w:val="clear" w:color="D9E1F2" w:fill="D9E1F2"/>
            <w:noWrap/>
            <w:vAlign w:val="bottom"/>
            <w:hideMark/>
          </w:tcPr>
          <w:p w14:paraId="2C859412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8E539A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2A0559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1C0F54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8850E36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61E57" w:rsidRPr="00D61E57" w14:paraId="708AAE1E" w14:textId="77777777" w:rsidTr="00D61E57">
        <w:trPr>
          <w:trHeight w:val="375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auto"/>
            </w:tcBorders>
            <w:shd w:val="clear" w:color="000000" w:fill="333F4F"/>
            <w:noWrap/>
            <w:vAlign w:val="center"/>
            <w:hideMark/>
          </w:tcPr>
          <w:p w14:paraId="4F41B7A7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Planificación y Estimación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6241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1042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9A1B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3F1D5A" w:themeColor="accent1"/>
            </w:tcBorders>
            <w:shd w:val="clear" w:color="auto" w:fill="auto"/>
            <w:noWrap/>
            <w:vAlign w:val="bottom"/>
            <w:hideMark/>
          </w:tcPr>
          <w:p w14:paraId="4691C763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19B090A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3B6A9F0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1A225D7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3F1D5A" w:themeColor="accent1"/>
            </w:tcBorders>
            <w:shd w:val="clear" w:color="000000" w:fill="C65911"/>
            <w:noWrap/>
            <w:vAlign w:val="bottom"/>
            <w:hideMark/>
          </w:tcPr>
          <w:p w14:paraId="24929827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CAFD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15F1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83B5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double" w:sz="4" w:space="0" w:color="3F1D5A" w:themeColor="accent1"/>
            </w:tcBorders>
            <w:shd w:val="clear" w:color="auto" w:fill="auto"/>
            <w:noWrap/>
            <w:vAlign w:val="bottom"/>
            <w:hideMark/>
          </w:tcPr>
          <w:p w14:paraId="49AEA9B2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DB7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9D55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9647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7F7CF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61E57" w:rsidRPr="00D61E57" w14:paraId="7F8AF8B9" w14:textId="77777777" w:rsidTr="00D61E57">
        <w:trPr>
          <w:trHeight w:val="330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1346A0A6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Implementación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8DBB93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61C3E1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A46189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3F1D5A" w:themeColor="accent1"/>
            </w:tcBorders>
            <w:shd w:val="clear" w:color="D9E1F2" w:fill="D9E1F2"/>
            <w:noWrap/>
            <w:vAlign w:val="bottom"/>
            <w:hideMark/>
          </w:tcPr>
          <w:p w14:paraId="653E9398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B10B5B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0D736F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1226D7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3F1D5A" w:themeColor="accent1"/>
            </w:tcBorders>
            <w:shd w:val="clear" w:color="D9E1F2" w:fill="C65911"/>
            <w:noWrap/>
            <w:vAlign w:val="bottom"/>
            <w:hideMark/>
          </w:tcPr>
          <w:p w14:paraId="6D68E4D0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6C1EF02D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79F0EED9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2B07E874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double" w:sz="4" w:space="0" w:color="3F1D5A" w:themeColor="accent1"/>
            </w:tcBorders>
            <w:shd w:val="clear" w:color="D9E1F2" w:fill="D9E1F2"/>
            <w:noWrap/>
            <w:vAlign w:val="bottom"/>
            <w:hideMark/>
          </w:tcPr>
          <w:p w14:paraId="696D7A16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F196EE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37E261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F48CBD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CC7FEE8" w14:textId="77777777" w:rsidR="00D61E57" w:rsidRPr="00D61E57" w:rsidRDefault="00D61E57" w:rsidP="00D61E5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61E57" w:rsidRPr="00D61E57" w14:paraId="55CF6763" w14:textId="77777777" w:rsidTr="00D61E57">
        <w:trPr>
          <w:trHeight w:val="390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1174C75F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Revisión y retrospectiva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4C39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EFD6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C95F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3F1D5A" w:themeColor="accent1"/>
            </w:tcBorders>
            <w:shd w:val="clear" w:color="auto" w:fill="auto"/>
            <w:noWrap/>
            <w:vAlign w:val="bottom"/>
            <w:hideMark/>
          </w:tcPr>
          <w:p w14:paraId="25B0192E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C11D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79B6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FE7B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double" w:sz="4" w:space="0" w:color="3F1D5A" w:themeColor="accent1"/>
            </w:tcBorders>
            <w:shd w:val="clear" w:color="auto" w:fill="auto"/>
            <w:noWrap/>
            <w:vAlign w:val="bottom"/>
            <w:hideMark/>
          </w:tcPr>
          <w:p w14:paraId="0823737A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CB0A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0F8E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9B04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double" w:sz="4" w:space="0" w:color="3F1D5A" w:themeColor="accent1"/>
            </w:tcBorders>
            <w:shd w:val="clear" w:color="000000" w:fill="C65911"/>
            <w:noWrap/>
            <w:vAlign w:val="bottom"/>
            <w:hideMark/>
          </w:tcPr>
          <w:p w14:paraId="5EA3DFF6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double" w:sz="4" w:space="0" w:color="3F1D5A" w:themeColor="accent1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FD3D5B4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A4577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AF5C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F410C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D61E57" w:rsidRPr="00D61E57" w14:paraId="784E8EB1" w14:textId="77777777" w:rsidTr="00D61E57">
        <w:trPr>
          <w:trHeight w:val="375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10BE2EE3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Lanzamiento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197FD9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4A8950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82A80A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3F1D5A" w:themeColor="accent1"/>
            </w:tcBorders>
            <w:shd w:val="clear" w:color="D9E1F2" w:fill="D9E1F2"/>
            <w:noWrap/>
            <w:vAlign w:val="bottom"/>
            <w:hideMark/>
          </w:tcPr>
          <w:p w14:paraId="497569A4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double" w:sz="4" w:space="0" w:color="3F1D5A" w:themeColor="accent1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628288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367FF6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D7D110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double" w:sz="4" w:space="0" w:color="3F1D5A" w:themeColor="accent1"/>
            </w:tcBorders>
            <w:shd w:val="clear" w:color="D9E1F2" w:fill="D9E1F2"/>
            <w:noWrap/>
            <w:vAlign w:val="bottom"/>
            <w:hideMark/>
          </w:tcPr>
          <w:p w14:paraId="697C44B4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double" w:sz="4" w:space="0" w:color="3F1D5A" w:themeColor="accent1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648AD3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2EADE6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D223F4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double" w:sz="4" w:space="0" w:color="3F1D5A" w:themeColor="accent1"/>
            </w:tcBorders>
            <w:shd w:val="clear" w:color="D9E1F2" w:fill="D9E1F2"/>
            <w:noWrap/>
            <w:vAlign w:val="bottom"/>
            <w:hideMark/>
          </w:tcPr>
          <w:p w14:paraId="14BA017D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double" w:sz="4" w:space="0" w:color="3F1D5A" w:themeColor="accent1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D7D494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79030622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040F346D" w14:textId="77777777" w:rsidR="00D61E57" w:rsidRPr="00D61E57" w:rsidRDefault="00D61E57" w:rsidP="00D61E57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C65911"/>
            <w:noWrap/>
            <w:vAlign w:val="bottom"/>
            <w:hideMark/>
          </w:tcPr>
          <w:p w14:paraId="565AE6A1" w14:textId="77777777" w:rsidR="00D61E57" w:rsidRPr="00D61E57" w:rsidRDefault="00D61E57" w:rsidP="00D61E57">
            <w:pPr>
              <w:keepNext/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61E5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14:paraId="2268B31C" w14:textId="53D5BC67" w:rsidR="007318C0" w:rsidRPr="00D61E57" w:rsidRDefault="00D61E57" w:rsidP="00D61E57">
      <w:pPr>
        <w:pStyle w:val="Descripcin"/>
        <w:jc w:val="center"/>
        <w:rPr>
          <w:sz w:val="32"/>
          <w:szCs w:val="32"/>
        </w:rPr>
      </w:pPr>
      <w:bookmarkStart w:id="18" w:name="_Toc84424579"/>
      <w:bookmarkStart w:id="19" w:name="_Toc84424591"/>
      <w:bookmarkStart w:id="20" w:name="_Toc84430305"/>
      <w:bookmarkStart w:id="21" w:name="_Toc84430388"/>
      <w:r w:rsidRPr="00D61E57">
        <w:rPr>
          <w:sz w:val="20"/>
          <w:szCs w:val="20"/>
        </w:rPr>
        <w:t>Tabla 1.</w:t>
      </w:r>
      <w:r w:rsidR="004B430F">
        <w:rPr>
          <w:sz w:val="20"/>
          <w:szCs w:val="20"/>
        </w:rPr>
        <w:t>1</w:t>
      </w:r>
      <w:r w:rsidRPr="00D61E57">
        <w:rPr>
          <w:sz w:val="20"/>
          <w:szCs w:val="20"/>
        </w:rPr>
        <w:t xml:space="preserve"> Cronograma</w:t>
      </w:r>
      <w:bookmarkEnd w:id="18"/>
      <w:bookmarkEnd w:id="19"/>
      <w:bookmarkEnd w:id="20"/>
      <w:bookmarkEnd w:id="21"/>
    </w:p>
    <w:p w14:paraId="37ECCAC6" w14:textId="77777777" w:rsidR="004B430F" w:rsidRDefault="004B430F" w:rsidP="004533B3">
      <w:pPr>
        <w:spacing w:line="360" w:lineRule="auto"/>
        <w:jc w:val="both"/>
        <w:rPr>
          <w:sz w:val="24"/>
          <w:szCs w:val="24"/>
        </w:rPr>
      </w:pPr>
    </w:p>
    <w:p w14:paraId="12964379" w14:textId="27AF11E2" w:rsidR="004B430F" w:rsidRDefault="00B00E26" w:rsidP="004B430F">
      <w:pPr>
        <w:pStyle w:val="Ttulo1"/>
        <w:jc w:val="center"/>
        <w:rPr>
          <w:b/>
          <w:bCs w:val="0"/>
          <w:sz w:val="28"/>
          <w:szCs w:val="36"/>
        </w:rPr>
      </w:pPr>
      <w:bookmarkStart w:id="22" w:name="_Toc84432128"/>
      <w:r w:rsidRPr="00B00E26">
        <w:rPr>
          <w:b/>
          <w:bCs w:val="0"/>
          <w:sz w:val="28"/>
          <w:szCs w:val="36"/>
        </w:rPr>
        <w:lastRenderedPageBreak/>
        <w:t>Riesgos y contingencias</w:t>
      </w:r>
      <w:bookmarkEnd w:id="22"/>
    </w:p>
    <w:p w14:paraId="024DC04E" w14:textId="77777777" w:rsidR="004B430F" w:rsidRPr="004B430F" w:rsidRDefault="004B430F" w:rsidP="004B430F"/>
    <w:tbl>
      <w:tblPr>
        <w:tblW w:w="1128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1799"/>
        <w:gridCol w:w="1546"/>
        <w:gridCol w:w="1616"/>
        <w:gridCol w:w="1929"/>
      </w:tblGrid>
      <w:tr w:rsidR="004B430F" w14:paraId="5659C16E" w14:textId="77777777" w:rsidTr="004B430F">
        <w:trPr>
          <w:trHeight w:val="925"/>
          <w:jc w:val="center"/>
        </w:trPr>
        <w:tc>
          <w:tcPr>
            <w:tcW w:w="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74BB9" w14:textId="77777777" w:rsidR="004B430F" w:rsidRDefault="004B430F" w:rsidP="00607107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ID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AE27" w14:textId="77777777" w:rsidR="004B430F" w:rsidRDefault="004B430F" w:rsidP="00607107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605FB" w14:textId="77777777" w:rsidR="004B430F" w:rsidRDefault="004B430F" w:rsidP="00607107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Categoría</w:t>
            </w:r>
          </w:p>
        </w:tc>
        <w:tc>
          <w:tcPr>
            <w:tcW w:w="179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32AB" w14:textId="77777777" w:rsidR="004B430F" w:rsidRDefault="004B430F" w:rsidP="00607107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Riesgo</w:t>
            </w:r>
          </w:p>
        </w:tc>
        <w:tc>
          <w:tcPr>
            <w:tcW w:w="15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A4B5" w14:textId="77777777" w:rsidR="004B430F" w:rsidRDefault="004B430F" w:rsidP="00607107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Repercusiones</w:t>
            </w:r>
          </w:p>
        </w:tc>
        <w:tc>
          <w:tcPr>
            <w:tcW w:w="161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A4BE" w14:textId="77777777" w:rsidR="004B430F" w:rsidRDefault="004B430F" w:rsidP="00607107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Disparador de la Acción</w:t>
            </w:r>
          </w:p>
        </w:tc>
        <w:tc>
          <w:tcPr>
            <w:tcW w:w="1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009ED" w14:textId="77777777" w:rsidR="004B430F" w:rsidRDefault="004B430F" w:rsidP="00607107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Plan de Respuesta (Contingencia)</w:t>
            </w:r>
          </w:p>
        </w:tc>
      </w:tr>
      <w:tr w:rsidR="004B430F" w14:paraId="3763795B" w14:textId="77777777" w:rsidTr="004B430F">
        <w:trPr>
          <w:trHeight w:val="2369"/>
          <w:jc w:val="center"/>
        </w:trPr>
        <w:tc>
          <w:tcPr>
            <w:tcW w:w="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E8E39" w14:textId="77777777" w:rsidR="004B430F" w:rsidRDefault="004B430F" w:rsidP="00607107">
            <w:pPr>
              <w:pStyle w:val="Standard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RG01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04CF" w14:textId="77777777" w:rsid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 xml:space="preserve">Tecnológico  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C6CD0" w14:textId="77777777" w:rsid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Administrativo</w:t>
            </w:r>
          </w:p>
        </w:tc>
        <w:tc>
          <w:tcPr>
            <w:tcW w:w="17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4BD2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Perdida de avance del proyecto</w:t>
            </w:r>
          </w:p>
        </w:tc>
        <w:tc>
          <w:tcPr>
            <w:tcW w:w="1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6C1C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Atraso en la entrega del sistema</w:t>
            </w:r>
          </w:p>
        </w:tc>
        <w:tc>
          <w:tcPr>
            <w:tcW w:w="16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4708D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Problemas de hardware,</w:t>
            </w:r>
          </w:p>
          <w:p w14:paraId="567E86CC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Apagones de luz</w:t>
            </w:r>
          </w:p>
        </w:tc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61514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Trabajar en la nube además de generar respaldos físicos en memorias USB o Discos Duros Externos</w:t>
            </w:r>
          </w:p>
        </w:tc>
      </w:tr>
      <w:tr w:rsidR="004B430F" w14:paraId="2E100A3A" w14:textId="77777777" w:rsidTr="004B430F">
        <w:trPr>
          <w:trHeight w:val="1388"/>
          <w:jc w:val="center"/>
        </w:trPr>
        <w:tc>
          <w:tcPr>
            <w:tcW w:w="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70C5" w14:textId="77777777" w:rsidR="004B430F" w:rsidRDefault="004B430F" w:rsidP="00607107">
            <w:pPr>
              <w:pStyle w:val="Standard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RG02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382B" w14:textId="77777777" w:rsid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Personal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942C" w14:textId="77777777" w:rsid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Producción</w:t>
            </w:r>
          </w:p>
        </w:tc>
        <w:tc>
          <w:tcPr>
            <w:tcW w:w="17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51EB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Mala relación de miembros del equipo</w:t>
            </w:r>
          </w:p>
        </w:tc>
        <w:tc>
          <w:tcPr>
            <w:tcW w:w="1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1A0D4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Atraso en la entrega del sistema</w:t>
            </w:r>
          </w:p>
        </w:tc>
        <w:tc>
          <w:tcPr>
            <w:tcW w:w="16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3B39E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Planeación Incorrecta del proyecto</w:t>
            </w:r>
          </w:p>
        </w:tc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CA2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Reasignar puestos dentro del equipo del proyecto</w:t>
            </w:r>
          </w:p>
        </w:tc>
      </w:tr>
      <w:tr w:rsidR="004B430F" w14:paraId="3D884CBD" w14:textId="77777777" w:rsidTr="004B430F">
        <w:trPr>
          <w:trHeight w:val="2899"/>
          <w:jc w:val="center"/>
        </w:trPr>
        <w:tc>
          <w:tcPr>
            <w:tcW w:w="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0F77" w14:textId="77777777" w:rsidR="004B430F" w:rsidRDefault="004B430F" w:rsidP="00607107">
            <w:pPr>
              <w:pStyle w:val="Standard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RG03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0B25" w14:textId="77777777" w:rsid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Económico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B45CA" w14:textId="77777777" w:rsid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Económico</w:t>
            </w:r>
          </w:p>
        </w:tc>
        <w:tc>
          <w:tcPr>
            <w:tcW w:w="17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10476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Falta de apoyo económico</w:t>
            </w:r>
          </w:p>
        </w:tc>
        <w:tc>
          <w:tcPr>
            <w:tcW w:w="1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17E8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Parte del proyecto o el proyecto entero no podrá proseguir o tendrá que buscar otra alternativa económica</w:t>
            </w:r>
          </w:p>
        </w:tc>
        <w:tc>
          <w:tcPr>
            <w:tcW w:w="16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2EE7A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Mala administración de los recursos económicos, mala planeación del presupuesto</w:t>
            </w:r>
          </w:p>
        </w:tc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3BE4C" w14:textId="77777777" w:rsid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Renegociación de presupuesto económico extra</w:t>
            </w:r>
          </w:p>
        </w:tc>
      </w:tr>
      <w:tr w:rsidR="004B430F" w14:paraId="79C57D05" w14:textId="77777777" w:rsidTr="004B430F">
        <w:trPr>
          <w:trHeight w:val="1203"/>
          <w:jc w:val="center"/>
        </w:trPr>
        <w:tc>
          <w:tcPr>
            <w:tcW w:w="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4D47D" w14:textId="77777777" w:rsidR="004B430F" w:rsidRDefault="004B430F" w:rsidP="00607107">
            <w:pPr>
              <w:pStyle w:val="Standard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RG04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937B" w14:textId="77777777" w:rsidR="004B430F" w:rsidRP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Ambiental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EA7E2" w14:textId="77777777" w:rsidR="004B430F" w:rsidRP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Ambiental</w:t>
            </w:r>
          </w:p>
        </w:tc>
        <w:tc>
          <w:tcPr>
            <w:tcW w:w="17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68B" w14:textId="77777777" w:rsidR="004B430F" w:rsidRP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Desastre Natural</w:t>
            </w:r>
          </w:p>
        </w:tc>
        <w:tc>
          <w:tcPr>
            <w:tcW w:w="1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1A3E" w14:textId="77777777" w:rsidR="004B430F" w:rsidRP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Atraso en la entrega del proyecto</w:t>
            </w:r>
          </w:p>
        </w:tc>
        <w:tc>
          <w:tcPr>
            <w:tcW w:w="16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6FFF" w14:textId="77777777" w:rsidR="004B430F" w:rsidRP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Daños estructurales y trabajadores heridos</w:t>
            </w:r>
          </w:p>
        </w:tc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CE6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281AB" w14:textId="77777777" w:rsidR="004B430F" w:rsidRP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Anexar al presupuesto un monto económico por contingencia</w:t>
            </w:r>
          </w:p>
        </w:tc>
      </w:tr>
      <w:tr w:rsidR="004B430F" w14:paraId="28887383" w14:textId="77777777" w:rsidTr="004B430F">
        <w:trPr>
          <w:trHeight w:val="2230"/>
          <w:jc w:val="center"/>
        </w:trPr>
        <w:tc>
          <w:tcPr>
            <w:tcW w:w="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F83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A2B6B" w14:textId="77777777" w:rsidR="004B430F" w:rsidRDefault="004B430F" w:rsidP="00607107">
            <w:pPr>
              <w:pStyle w:val="Standard"/>
              <w:rPr>
                <w:rFonts w:ascii="Arial" w:hAnsi="Arial"/>
                <w:b/>
                <w:bCs/>
                <w:color w:val="FFFFFF"/>
                <w:kern w:val="0"/>
                <w:lang w:eastAsia="en-US" w:bidi="ar-SA"/>
              </w:rPr>
            </w:pPr>
            <w:r>
              <w:rPr>
                <w:rFonts w:ascii="Arial" w:eastAsia="Calibri" w:hAnsi="Arial"/>
                <w:b/>
                <w:bCs/>
                <w:color w:val="FFFFFF"/>
                <w:kern w:val="0"/>
                <w:lang w:eastAsia="en-US" w:bidi="ar-SA"/>
              </w:rPr>
              <w:t>RG05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0726D" w14:textId="77777777" w:rsidR="004B430F" w:rsidRP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Organización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28F2D" w14:textId="77777777" w:rsidR="004B430F" w:rsidRPr="004B430F" w:rsidRDefault="004B430F" w:rsidP="00607107">
            <w:pPr>
              <w:pStyle w:val="Standard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Organizacional</w:t>
            </w:r>
          </w:p>
        </w:tc>
        <w:tc>
          <w:tcPr>
            <w:tcW w:w="17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B6113" w14:textId="77777777" w:rsidR="004B430F" w:rsidRP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Disminución de productividad</w:t>
            </w:r>
          </w:p>
        </w:tc>
        <w:tc>
          <w:tcPr>
            <w:tcW w:w="15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80ACA" w14:textId="77777777" w:rsidR="004B430F" w:rsidRP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Disminución de productividad</w:t>
            </w:r>
          </w:p>
        </w:tc>
        <w:tc>
          <w:tcPr>
            <w:tcW w:w="16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2CF03" w14:textId="77777777" w:rsidR="004B430F" w:rsidRPr="004B430F" w:rsidRDefault="004B430F" w:rsidP="004B430F">
            <w:pPr>
              <w:pStyle w:val="Standard"/>
              <w:jc w:val="both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Falta de colaboración entre los miembros del equipo en el desarrollo del software</w:t>
            </w:r>
          </w:p>
        </w:tc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CDB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C6195" w14:textId="77777777" w:rsidR="004B430F" w:rsidRPr="004B430F" w:rsidRDefault="004B430F" w:rsidP="004B430F">
            <w:pPr>
              <w:pStyle w:val="Standard"/>
              <w:keepNext/>
              <w:jc w:val="both"/>
              <w:rPr>
                <w:rFonts w:ascii="Arial" w:hAnsi="Arial"/>
                <w:kern w:val="0"/>
                <w:lang w:eastAsia="en-US" w:bidi="ar-SA"/>
              </w:rPr>
            </w:pPr>
            <w:r w:rsidRPr="004B430F">
              <w:rPr>
                <w:rFonts w:ascii="Arial" w:eastAsia="Calibri" w:hAnsi="Arial"/>
                <w:color w:val="000000"/>
                <w:kern w:val="0"/>
                <w:lang w:eastAsia="en-US" w:bidi="ar-SA"/>
              </w:rPr>
              <w:t>Tomar medidas correctivas: Platicas, llamadas de atencion</w:t>
            </w:r>
          </w:p>
        </w:tc>
      </w:tr>
    </w:tbl>
    <w:p w14:paraId="34A94FF7" w14:textId="5C906C28" w:rsidR="004B430F" w:rsidRDefault="004B430F" w:rsidP="003B6FB1">
      <w:pPr>
        <w:pStyle w:val="Descripcin"/>
        <w:jc w:val="center"/>
        <w:rPr>
          <w:sz w:val="20"/>
          <w:szCs w:val="20"/>
        </w:rPr>
      </w:pPr>
      <w:bookmarkStart w:id="23" w:name="_Toc84430389"/>
      <w:r w:rsidRPr="004B430F">
        <w:rPr>
          <w:sz w:val="20"/>
          <w:szCs w:val="20"/>
        </w:rPr>
        <w:t xml:space="preserve">Tabla 1.2 Riesgos y </w:t>
      </w:r>
      <w:bookmarkEnd w:id="23"/>
      <w:r w:rsidRPr="004B430F">
        <w:rPr>
          <w:sz w:val="20"/>
          <w:szCs w:val="20"/>
        </w:rPr>
        <w:t>contingencias</w:t>
      </w:r>
    </w:p>
    <w:p w14:paraId="1EF628BF" w14:textId="77777777" w:rsidR="003B6FB1" w:rsidRDefault="003B6FB1" w:rsidP="003B6FB1">
      <w:pPr>
        <w:pStyle w:val="Ttulo1"/>
        <w:jc w:val="center"/>
        <w:rPr>
          <w:b/>
          <w:bCs w:val="0"/>
          <w:sz w:val="28"/>
          <w:szCs w:val="36"/>
        </w:rPr>
      </w:pPr>
      <w:bookmarkStart w:id="24" w:name="_Toc84432129"/>
      <w:r w:rsidRPr="004533B3">
        <w:rPr>
          <w:b/>
          <w:bCs w:val="0"/>
          <w:sz w:val="28"/>
          <w:szCs w:val="36"/>
        </w:rPr>
        <w:lastRenderedPageBreak/>
        <w:t>Justificación</w:t>
      </w:r>
      <w:bookmarkEnd w:id="24"/>
    </w:p>
    <w:p w14:paraId="6485E07B" w14:textId="77777777" w:rsidR="003B6FB1" w:rsidRDefault="003B6FB1" w:rsidP="003B6FB1"/>
    <w:p w14:paraId="7F01B841" w14:textId="77777777" w:rsidR="003B6FB1" w:rsidRDefault="003B6FB1" w:rsidP="003B6FB1">
      <w:pPr>
        <w:spacing w:line="360" w:lineRule="auto"/>
        <w:jc w:val="both"/>
        <w:rPr>
          <w:sz w:val="24"/>
          <w:szCs w:val="24"/>
        </w:rPr>
      </w:pPr>
      <w:r w:rsidRPr="004533B3">
        <w:rPr>
          <w:sz w:val="24"/>
          <w:szCs w:val="24"/>
        </w:rPr>
        <w:t>La subdirección de sistemas de mando y control y comunicaciones de la Unidad de Investigación y Desarrollo Tecnológico (UNINDETEC), encargada de gestionar la información de los sistemas de enlaces de datos requiere de una aplicación web para la administración y control de los sistemas de enlace de datos. Por lo cual se planea crear una aplicación web que se adapte a las necesidades presentadas y mejore la gestión de los procesos realizados por dicha subdirección.</w:t>
      </w:r>
    </w:p>
    <w:p w14:paraId="2B9219D7" w14:textId="77777777" w:rsidR="003B6FB1" w:rsidRPr="003B6FB1" w:rsidRDefault="003B6FB1" w:rsidP="003B6FB1"/>
    <w:sectPr w:rsidR="003B6FB1" w:rsidRPr="003B6FB1" w:rsidSect="005A0646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8C4C" w14:textId="77777777" w:rsidR="004641EE" w:rsidRDefault="004641EE">
      <w:pPr>
        <w:spacing w:after="0"/>
      </w:pPr>
      <w:r>
        <w:separator/>
      </w:r>
    </w:p>
  </w:endnote>
  <w:endnote w:type="continuationSeparator" w:id="0">
    <w:p w14:paraId="13E4E647" w14:textId="77777777" w:rsidR="004641EE" w:rsidRDefault="004641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99A7" w14:textId="77777777" w:rsidR="00172D10" w:rsidRDefault="00172D10">
    <w:pPr>
      <w:jc w:val="right"/>
    </w:pPr>
  </w:p>
  <w:p w14:paraId="4238889D" w14:textId="77777777" w:rsidR="00172D10" w:rsidRDefault="001C62C8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272063" w:themeColor="accent3"/>
        <w:lang w:bidi="es-ES"/>
      </w:rPr>
      <w:sym w:font="Wingdings 2" w:char="F097"/>
    </w:r>
  </w:p>
  <w:p w14:paraId="0DDDCCEC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EFAD7" w14:textId="77777777" w:rsidR="005D120C" w:rsidRPr="005D120C" w:rsidRDefault="005D120C">
        <w:pPr>
          <w:pStyle w:val="Piedepgina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es-ES"/>
          </w:rPr>
          <w:fldChar w:fldCharType="begin"/>
        </w:r>
        <w:r w:rsidRPr="005D120C">
          <w:rPr>
            <w:color w:val="3F1D5A" w:themeColor="accent1"/>
            <w:lang w:bidi="es-ES"/>
          </w:rPr>
          <w:instrText xml:space="preserve"> PAGE   \* MERGEFORMAT </w:instrText>
        </w:r>
        <w:r w:rsidRPr="005D120C">
          <w:rPr>
            <w:color w:val="3F1D5A" w:themeColor="accent1"/>
            <w:lang w:bidi="es-ES"/>
          </w:rPr>
          <w:fldChar w:fldCharType="separate"/>
        </w:r>
        <w:r w:rsidR="00DB0EF4">
          <w:rPr>
            <w:noProof/>
            <w:color w:val="3F1D5A" w:themeColor="accent1"/>
            <w:lang w:bidi="es-ES"/>
          </w:rPr>
          <w:t>1</w:t>
        </w:r>
        <w:r w:rsidRPr="005D120C">
          <w:rPr>
            <w:noProof/>
            <w:color w:val="3F1D5A" w:themeColor="accent1"/>
            <w:lang w:bidi="es-ES"/>
          </w:rPr>
          <w:fldChar w:fldCharType="end"/>
        </w:r>
      </w:p>
    </w:sdtContent>
  </w:sdt>
  <w:p w14:paraId="232A12ED" w14:textId="03B40B3A" w:rsidR="00172D10" w:rsidRPr="004533B3" w:rsidRDefault="004533B3" w:rsidP="004533B3">
    <w:pPr>
      <w:pStyle w:val="Ttulodelinforme"/>
      <w:jc w:val="left"/>
      <w:rPr>
        <w:sz w:val="24"/>
        <w:szCs w:val="36"/>
      </w:rPr>
    </w:pPr>
    <w:r w:rsidRPr="004533B3">
      <w:rPr>
        <w:sz w:val="24"/>
        <w:szCs w:val="36"/>
      </w:rPr>
      <w:t>Carpeta ejecutiva AACSE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E209" w14:textId="77777777" w:rsidR="00094803" w:rsidRDefault="00094803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6F9F2C" wp14:editId="213A2132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upo 17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áfico 22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áfico 29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áfico 30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A8C76F" id="Grupo 17" o:spid="_x0000_s1026" alt="Hexágonos de varios colore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DTc7QIAADcKAAAOAAAAZHJzL2Uyb0RvYy54bWzkVllu2zAQ/S/QOxD6&#10;T7RZli3EDoqmcQsUrdHlADRFSUTEBSS95Dg5Sy7WISXZjt2iRZCfoB+WOUNx+Gbe44hX1zveog3V&#10;hkkxC+LLKEBUEFkyUc+Cnz9uLyYBMhaLErdS0FlwT01wPX/75mqrCprIRrYl1QiCCFNs1SxorFVF&#10;GBrSUI7NpVRUwGQlNccWTF2HpcZbiM7bMImicbiVulRaEmoMeG+6yWDu41cVJfZrVRlqUTsLAJv1&#10;T+2fK/cM51e4qDVWDSM9DPwMFBwzAZvuQ91gi9Fas7NQnBEtjazsJZE8lFXFCPU5QDZxdJLNQsu1&#10;8rnUxbZW+zJBaU/q9Oyw5MtmqRErgbs8QAJz4Gih10oiZ5fUECjWR7p7fKilkAY8aIM1gxGRrdTA&#10;JlRwq+oCAi20+q6WunfUneWKsqs0d/+QLtr52t/va093FhFwjqJJHsdpgAjMpek0GSWjjh3SAIVn&#10;60jz4bByko+m+5VpNvG8hsPGocO3h6MYKeDXFxNGZ8X8u+hglV1rGvRB+D/F4FjfrdUF8K6wZSvW&#10;MnvvNQwMO1Bis2RkqTvjwEuSHHh5fAC9SORcp9SgxFXLxXFLu0DYJfpZkjuDhHzfYFHTd0bBmQC2&#10;3dvh09e9+QTFqmXqlrWtI8+N+3xBEif6+03JOm3fSLLmVNjusGraQupSmIYpEyBdUL6ioD39qfSA&#10;cGGsppY0bsMKNv4GYB3QowmP8gDMpWBAdX/UWTyNoijrpDSILcnzOM+zXjJJlGZgdPsMWlXa2AWV&#10;HLkBIAQgwBMu8Oaz6SENr/SF7FB4eACq4wIGr0docISGBjAIDVxnQktft9Dg7BD4IllodEozYTtl&#10;vKTukjjNswxKd97l4vEonyS98ECZGWjzvxdeCh/mE+E515nwfIt42rJeU4fz5+aokb1Ah0uyKBtP&#10;R15p2TTN807MQ5uLs0kaZYPaJmkyjl9ebf7rCrcT36X7m5S7/hzbMD6+781/AQAA//8DAFBLAwQK&#10;AAAAAAAAACEAn210MtB+AADQfgAAFAAAAGRycy9tZWRpYS9pbWFnZTE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a76uNL1fAAC9XwAAFAAAAGRycy9tZWRp&#10;YS9pbWFnZTIucG5niVBORw0KGgoAAAANSUhEUgAAA0wAAAPQCAYAAAAFOfuPAAAAAXNSR0IArs4c&#10;6QAAAARnQU1BAACxjwv8YQUAAAAJcEhZcwAAOw4AADsOAcy2oYMAAF9SSURBVHhe7d13mGRZWT/w&#10;QSQpioCKBFmEhZ2pc2sGHCRIWLLkJEtwF2anzq0edtcFQSSIuCQJAiJBokhSJIoEkSgSRYKIBJEg&#10;ktOy23Vv9exKmP6dwqM/6DkXNvTM9On+fJ7n+/iHy25/q27d874z1VXbAOBQ+MJdrnCxPobH9W2z&#10;egjzieUY7pb/kwAAABtf146Xurb5cmHBOSTpYnj9ylJzzfyfBwAA2Hj6yfimfWzeVVpqDkfS4vTU&#10;5Ti6VP5xAAAAjryz2p2/0sXmhaUl5vAnnDlrw+/kHw0AAODISYvSH6YcKC8vRy5dDB9aieF2+ccE&#10;AAA4fPrYnJAWk0+vXVQ2XGJ4Rd/uCPnHBgAAOHT2LzXX7drmTcXlZANn1jaPP3C/61ws1wAAAFg/&#10;fWwuM4vhmaVlpJZ0sfnKSjteypUAAADOv/k0PKBrw7y0hNSYWdu8u5+Ob5brAQAAnHtdDHdOi9JH&#10;SkvHZkgXmxedtXd85VwXAADgxzuzHV29b8OrS0vGZkzXNqfl6gAAAGUHJsf8TBfDk0pLxWZP14bP&#10;zqfhnvmhAAAA+P+6aTi5b8M3SsvEVkpaGN+Scr38sAAAAFvZPI5u2cfwT6XlYWsnPGs+3X7Z/DAB&#10;AABbyazdfrWuDX9VXhZkkS6G/fMYHpgfMgAAYLNbPe64C/axeVRpQZByuth8rGvHd8kPIQAAsBnN&#10;2/GJXdv8V2kpkHOU18yn41/NDycAALAZdJPxDbvYvK2wAMh5yDw2Tz5zz66fyw8vAABQo9Pb8RXS&#10;gP/ctQO/nP90bfOt9H9PzQ81AABQky42D0k5e+2gL+uc2Lx/Pmlukx92AABgI0tD/F1TPvFDQ70c&#10;8nRt89Iuhh35aQAAADaSlUlzzT42rysN83I4Ex7zqVOPvkh+WgAAgCNpOY4u1bXhKeXhvZ50sXnR&#10;8t7xlRcf3z1vw0dL/0w1ieGLXQxtfooAAIAjoZ+E+6bh/Izi0F5P3t1PxzfLlf7P4gtjF18cW/jn&#10;K0p4R9+ObpIrAQAAh8O8Dbft2vDB8pBeR7q2+WoXm325UtF8uv2yael4Vul/X1VieP6Ze465Uq4F&#10;AAAcCt3e0Wgew8uKQ3ldefyB+13nYrnWj9XFcL20JL658O+pKd9NC+LDciUAAGC9fG7PURft2/DY&#10;whBeV2Lzyn6ys8m1zrX5NNyza8Nni//uevKplONzJQAA4Pzo2tE0LQlfWjN015Z/WZmOb58rnW9d&#10;25xW+G/Uldi8cTZprpsrAQAA58biwwL6GN5ZHLYrSRebWR9H98uV1tVZe8dXTkvHC0v/3cryjNTj&#10;MrkWAADwo5y1b9eVurZ5QWGwripdG5524JTtl861DpnFJ+zNFp+0V/gZqkls+vkkPCBXAgAAShYf&#10;CpDyveJQXUm6GN6wHEfXypUOm5V2vJQeu6+UfqZakpbMj6TH7865EgAAsJCG5eNTFh8GUByk60j4&#10;ZD8Nd8+VjojFJ+/10/Hjyj9fTQmvnrejq+daAACwNa204+t0sXljeWiuI10M30l5aK60IfTtjtDH&#10;8IrSz1tT0uP6pNOPP/pncy0AANga+nvv/MU0ED9j7YBcX8Lz9p8UfjnX2nBWYrhdWjo+VP7Za0n4&#10;Rt+OTsmVAABgc+tj87tdbPrycFxJYvjHlBvlShtePw33TYvHmcUutSQ275tNx7fKlQAAYHPp2uZO&#10;afD914MG4bryhfm0meRKVVmOo0t1MTy10KmqpGX7JbPJ+JhcCwAA6nbG3rCrj+FvSsNvVYnNH60u&#10;7b5QrlWtlaXmmmlxen2xY1159Oppx/5krgUAAHVZPXl08a4NTywMulWla5u/PnsT/o1G6nbXlE/8&#10;YNfqEpvPzyZ1/o0fAABbWBfDSSlfLw65laSLzftnsbl1rrRppZ4PSTm79BjUkrTUvr2m3ykDAGCL&#10;mrfhN/o2vLc01FaU0/tp89u50pawsm/X5Wdt89zCY1FZNvanFgIAsEXNTtxx1S6GvywPsfWki82T&#10;z1jafYlca8vZ345vkB6Dt5Uem1qSrsNvp2yo78UCAGCLWj1t20/0bXhkaXCtLK+ZT3ZeI9fa8maT&#10;0Ylp6fhc4XGqKOGTfTu6R64EAACH1zyO9tQ+VHex+VjXju6SK/EDNssynK7RN8z27rh2rgUAAIdW&#10;145vMG+bt5aG03oS9s9jeGCuxI9wVhwdnZaOzfB2y6d3S7t/PtcCAID1dfq9dl2+j81zSsNoVYnh&#10;2fPp9svmWpxDy5vjAz1ms7a5f64EAADro4vNg9Owedaa4bOqzGN4y/4YrpcrcR51i4+Mb8PXSo9x&#10;LUnX84e7SXPHXAkAAM6bPo6P62Pz8dLQWUvSgP+fszbcK1diHRw4YedPp6XjCaXHu7K8qp+Ox7kW&#10;AACcMyvteHcaJl+7ZrisLzE8fHXbtgvkWqyzM2KzMz3Orzroca8si+VvsQTmWgAAULZ80viSXdv8&#10;aWmorCldG168PA1XybU4xBZvb1u8za30XNSSxdsMF283zJUAAOCH9bG5Txocv7V2kKwqsXlPys1z&#10;JQ6zxQcqpOdhdtDzUlXCe+fTcItcCQCArW4+bW7TteED5eGxjnz/bwfa5t65EkdQt/fqv9DF5uml&#10;56mmLD5KffGR6rkWAABbTRoId8zb5qWlYbGqxOaPv+r3TzacxZfFpmvsDcXnrKLM2vDIxZf45loA&#10;AGx2nzr16Iv0bXhMaTisLD7hrAJ9O7pHut4+WXj+qkla/D43j6M9uRIAAJtVGvzaPoYvlobCahKb&#10;D6+04zvkSlQiXXsPTfl28TmtJF1s3ta14xvkSgAAbBb9NNy4b8M7SkNgLenapkv/9/65EhU6Y2l0&#10;xXQdPm/tc1tbZm3z3JV9uy6fawEAUKv9kx1HdTE8vzT01ZTFhwgsPkwg16JyfQw3Sgvw20vPdS1J&#10;1+TZ89g8OFcCAKA2XRv+IOW7pWGvlqSh+u9n0x3XzpXYZGaTZtLH5vOl576ifCLlrrkSAAAbXR9H&#10;v9XH8B9rhrq68v2ff3SPXIlN7INLuy+UnvNHH3QNVJYuhtevTJpr5loAAGw0K9Od1178jUxpmKsl&#10;i78RW/zNWK7EFjKbjI/pYvOS0nVRU+ZteMpyHF0q1wIA4Ehb/G5PH5s/Kw1vdSX8xf6l0RVzLbao&#10;2XR8q3Q9vO/g66OmhDP7abhvrgQAwJGShrP750+PKwxttSS8o5+EG+dK8H19OzolXRvfKF8zdaSL&#10;4UMrMdwuVwIA4HDpJs0dF99HVBrSqkkMX5y3IeZKcJDTjz/6Z9PS8aTi9VNRZjG8om93hFwLAIBD&#10;pZ+Ox2kAe9Xagay+hMesHje6cK4FP9K8HV09XTOvLl9LFSWOH/eFu1znYrkWAADr5cAJO3+6i80T&#10;ikNYRena5qVnLzXbcy04V7oY7ty14SOla6uWpNfxV7p2vJQrAQBwfqUl495pSPxaafiqJenn/8Bs&#10;0twmV4LzZT4ND+hj05eutVoya5t399PxzXIlAADOrfkk3CINhe8pDVsV5Vspp+ZKsG7Sa+My6dp6&#10;xg9ca3UmNi9c3ju+cq4FAMCPsxxHR3dteHFxuKooXWz+9Mw9u34u14JDYjZprpuWjjeWrsGa0rXN&#10;abkSAAAlq9u2XaCfhEeUhqnK8tr5dPyruRYcFum6Oz7lUz9wHVaXLobPzqfhnrkSAAD/a96Ge6Vh&#10;6T9LQ1Q1ic3H+zg+LleCI6KLzcNSvle8RitJuh+8Od0PrpcrAQBsXd3S6PrzGN5SGpoqylnztnlQ&#10;rgRH3Jn7dl2pj+H5hWu1soRnzafbL5trAQBsHd+cHHO5NNA9uzwkVZTYPGcldcm1YEPp29FN0tLx&#10;juK1W0m6GPbPY3hgrgQAsPl17ehBaYjbXxqOaknXhrfuXxpdP1eCDS0tHW3Kl0rXci1Jr7mPdu34&#10;LrkSAMDmsxh2uth8rDQM1ZI0dH5uFkd7ciWoxoFTj75I34bHlK7ryvKaM32oCgCwmSw+MW4x5KwZ&#10;eipMeMTqadt+IteCKqWlf0fXNi8tX+P1pIvNk31sPwBQtcUwsxhqSsNOTUkD5l8uvhsq14JNYT5p&#10;bpOu7Q+UrvmKcnqKL4YGAOqzGGLyMFMacipJeO98Gm6RK8GmlK71xWv1Wz987VeW2Lx/lhbAXAkA&#10;YOOax+bWXRpeikNNJeli+HrKSbkSbHqLvw1Or936/za4bV66eMthrgUAsHF0S832edv8dWmIqSxP&#10;+PrJo4vnWrClLH7fMC0dry28LipLeMzqaaML51oAAEfOx44bXbiPzR+Vh5aKEsPfpB47cy3Y0jbD&#10;J1qm1/QXuxjaXAkA4PDr2hDTYPKFgwaVuvKvK0vNHXMl4AcsvjA2LR1Vf2da//0v7h3dJFcCADj0&#10;+hhulPKP5eGkjnSx6fvY/G6uBAyYT7dfdhbDs0uvo6oSw/PP3HPMlXItAID1t39pdMW+Dc8rDiN1&#10;5c/6E3b+Yq4FnANdDNdLeUvh9VRNurb5bhebh+VKAADrJw1KD035TmkIqSVpUHrjrB1fJ1cCzoP5&#10;NNyza8NnS6+xivKplONzJQCA865vR/fo2/DJNcNGbflUH8e/lSsB66CP4eGF11pV+f4fokya6+ZK&#10;AADn3EocXauL4Q2lIaOWpGHoe95+A4fOWXvHV06vsReVXn+V5Rn9vb1NFwA4B7qlq/18WpSeXhgo&#10;6sq08QvecJj00/HN0uvu3Qe9DmtKbPrZJDwgVwIAOFgfx/frYjMrDhO1JIZ3+ghhODJW2vFSuod8&#10;pfjarCRdGz7SxXDnXAkA4PtfUnmHNCj8y9rBoa6EL819SSUccQfud52Lzdrm8eXXaU0Jr57vC7ty&#10;LQBgK+onO5s+Nq8sDws1JTz2wKlHXyTXAjaAvt0R+hheUX7N1pMuhicdmBzzM7kWALAVrC7t/qku&#10;Nn9cGg5qShpkXtbtHY1yLWADWonhdum1+qHSa7iehG/07eiUXAkA2MzSorQv5avloaCOdG344KwN&#10;t82VgAqk1+zvpMXjzNJruprE5n2zveNb5UoAwGaSDvqbpwO/8k+xCmekHvfJlYDKLMfRpboYnlp8&#10;fVeULjYvmbU7r5ZrAQA1W56Gq3Rt/d+T0rXhKcsnjS+ZawEVW1lqrple068vvdYry6NXTzv2J3Mt&#10;AKA2m+Gb+PvYvG550lwzVwI2kXSPult6nX/ioNd9Reli8/nZpJnkSgBADebTcM+uDZ8tHe4VZTFE&#10;3TVXAjaxtHQ8JOXsNfeAqtK1zdu7aXNsrgQAbERdDNebt+HNpcO8mqShaR6bB+dKwBaxsm/X5dM9&#10;4LkH3RMqS7oPP2//ieGXcy0AYCP4xnT7Zfs2PKt0eFeW5y6GplwL2IK6yfiGXWzeVrg/VJO0NH07&#10;5aG5EgBwJKVD+YF9DCulQ7uWLIajxZCUKwFsm7XjE9O97XOle0Y9CZ/sp+HuuRIAcDh10/CbXRs+&#10;Wj6k60jXNv+1GIpyJYAfsnratp9IS8cjS/ePmtLF8IaVOLpWrgUAHErzyY5r9DH8belQrivjR64e&#10;t+2CuRbAoNmJO66alo6/LN9L6knq8PRu6Wo/n2sBAOvpjKXdl+ja5k9Kh3BN6drwV7N9O66aawGc&#10;Y8tt+I2+De8t3VuqSWxms7a5f64EAKyHdMD+dso3i4dvLYnhn+Zp2MmVAM6zLoaTujZ8rXivqSRd&#10;bD680o7vkCsBAOfFfDq+Vdc2/1w6bOtJ+EY3DSfnSgDr4usnjy6elo4nlO87VeVV/XQ8zrUAgHNi&#10;NhkfM4/NSwoHa1WZt+GJ35wc8zO5FsC662OzM91vXrX2/lNbFsvfV0/Y+dO5FgBQ8sGl3RdKB+ej&#10;1x6k9SW8er437Mq1AA65btLccfE2t/I9qY4s3mbYtc29cyUA4AfNJs2kj83nS4doLUmH/UdW2uZO&#10;uRLAYZfuRfdPmf3gvam2pHvpe+fTcItcCQC2tm7aHNu1zdtLh2YtSYf7fDYJD8iVAI6obu/Vf6GL&#10;zdNL96uasvgo9eU4OjrXAoCtZf+J4Zf72Px56ZCsLM9IPS6TawFsGLO9O67dx/CGwn2rsoRHLL7E&#10;N9cCgM2va8PvdzF8u3ww1pEuNm+aTZrr5koAG1bfju6Rlo5Plu5ltSSdGZ+bx9GeXAkANqd+Eu7e&#10;x/DvpcOwonw65fhcCaAaael4aLoH1/6HVW/r2vENciUA2BxWpuHXujb8XenwqyVd2xxIB/Uf5koA&#10;VTpjaXTFvg3PK93nqsq0ec7KvXZdPtcCgDrN7rn90t0kPK142NWVF5zZ7vyVXAugen0MN6r+A3di&#10;c/Y8Ng/OlQCgLn0bfqeLYbl0yFWT2Lyrn4xvmisBbDqb4SsdUj6RctdcCQA2ttl0dPu0LH1ozWFW&#10;W748b8fTXAlgU1vdLF8aHpvXLU+aa+ZaALCx9O2O0MfwiuIhVlNieNzqnqMummsBbBmzyfiYLjYv&#10;Kd4bK0rXhqcsx9Glci0AOLIO3O86F5u1zeNLh1ZdCS9fLH25FsCWNZ+Ob5Xui+87+D5ZT9LSdGY/&#10;DffNlQDgyOja8VIXm6+UDqta0sXwoVkMt8uVAMj6dnRK34ZvlO6d9SR80D0egMOun45vlg6idx18&#10;MNUUf/oI8OOcfvzRPzuP4Unl+2hN8S4CAA6D5b3jK3exeWH5MKonXQxP9f52gHNu3o6unpaOV5fu&#10;qVUljv2eKgCHRtc2py2+vLV4AFWT8Prlafi1XAmAc6mL4c7zNnykfI+tJl9evKU8VwKA86ePzQld&#10;bD5TOHDqSQz/nnK3XAmA82k+DQ/o2jAv3nPrybsWbzHPlQDg3JlNw6+nw+RNaw6X2vLf82nzkFwJ&#10;gHXUx+Yy6T77jDX33foSmxcu3nKeawHAj/b1PaNf6mN4ZvFQqSmx+fOVdnyFXAuAQ2Q2aa6b7rlv&#10;LN6L68mBxVvPcyUAKJu14ff6yt9ikQ68f+imzbG5EgCHSboHH5/uwZ9ee1+uKrH5zGwS7pkrAcD/&#10;WPwSb8q/FQ+PStLF5vOz2OzNlQA4QtL9+GEp3yvdq2tJ14Y3p3PxerkSAFvVpvmY2GnzqNVjj/3J&#10;XAuAI+ysfbuulO7Nzy/es6tKeNb85NEv5VoAbBWLLyLsNsEXEXaxecms3Xm1XAuADaZvRzeZxfDO&#10;0j28msSwks7MB+ZKAGx26fA6pW/DN4qHQj1532zv+Fa5EgAb3DyGNi0dXyrcz6tJ14aPdu3oLrkS&#10;AJvNPI5umQ6r95UOgWoSm28uFr5cCYCKHDj16Iv0bXhM8f5eU2Lzmvlk5zVyLQBqt3jL2rxt/qp4&#10;068o8xietHgrYa4FQKW6GHakvKx0r68pXWyevLq0+xK5FgC1efuxx/5kH5tHlW7yVSWGv118OEWu&#10;BcAmMZ82t0mL0weK9/56cnrKqbkSALVYfLx2uoH/1w/c0KtLOkT/rZuE38yVANik0j3/1JRv/eAZ&#10;UF1i8/7ZpLlNrgTARtVNxjfsYvMPxZt5JUmL0sriC3RzJQC2gDP37Pq5dH79aelcqCld27y0W2q2&#10;51oAbBQr7fgK6Ub93LU37uoSwzPne3zfBcBWNZ+OfzUtHa8tnhFVJTxm9bjRhXMtAI6kLjYPSfnv&#10;8g27jiy+UX02Db+eKwGwxXXt+C7pbPtY6cyoJV0MX0xpcyUADrc+hrulG/In1t6gq0psPjObhHvm&#10;SgDwQ7rJ6EFp6dhfPEOqSXhHPw03zpUAONRWlpprdm14ffmmXE+6tjktVwKAQfPp9svOYnh26Syp&#10;KWnxe/7+yY6jci0A1ttyHF0q3WyfWroJV5XYvHB57/jKuRYAnCP7Y7heOgffUjxbKknXNt/tYvOw&#10;XAmA9dJPw327NpxZuvlWlHf30/HNciUAOE9mbbhX34bPFs6ZmvKpPo5/K1cC4LyaxXC7dCh8sHCj&#10;rSex+UoXm325EgCsiz6GhxfPnYqSzsc3rrTj6+RKAJxT3b7RKC1KLy/dXGvKrG0ef+B+17lYrgUA&#10;6+qsveMrp6XjRaUzqLI8o7/3zl/MtQAYsrrnqIvOYnhc4UZaV2Lzin6ys8m1AOCQWo7NzdP58+6D&#10;zqOaEpt+NgkPyJUAWKtrR9OuDV8u3kQrSdc2/zKbjm6fKwHAYbV4C3jKV0pnVC1Js8BHVtrmTrkS&#10;AP1kfNM+Nu8s3TSrSQzLfRt+J1cCgCNm8VbwxVvCi+dVVQmvnu8Nu3ItgK3nrH27rtS1zQvKN8l6&#10;0rXhabNTtl861wKADeFbk51NH8MrSmdXTelieNI3J8f8TK4FsDV0sfnDlO+Vboz1JPzdchxdK1cC&#10;gA1pNhndPi0dHyqfZbUkfKObhpNzJYDNK930ju/a5tMH3whrSvhkPw13z5UAoAqzNvxOOsOq/k7D&#10;tPi9bx5Ht8yVADaP2aS5bh+bN5ZuftUkhm/P2/D7uRIAVGd2z+2XTkvHU4vnXEXpYvOSWbvzarkW&#10;QL2+FpvLpBvbM9be6OpLeN7+E8Mv51oAULXlafi1dLa9vnzmVZRp86jVY4/9yVwLoC6L71JYfKdC&#10;8QZXSbq2eXsfw41yJQDYVNIZd7d03n1i7flXU7rYfH4em725EsDGl5aMOy2+Q6F0U6slqcMXZpNm&#10;kisBwKaWlo6H9LE5u3Qm1pLFH3J20+bYXAlg41l8V0Ifw9+UbmKV5dGrS7svlGsBwJZweju+QjoD&#10;n7vmTKwuXQzP+5a30QMbyeK7Ebo2PLF006opXWz+ejYZH5NrAcCW1E3GN0xn4ttKZ2UtSUuTD2oC&#10;NoZuEk5ON6Wvl25WFeWfZ7G5da4EACSzdnxiOiM/t+bMrCy+CgQ4QuZt+I20KP1T+eZUSWJzespv&#10;50oAwBovP27bBdPS8cjiOVpR0szyBl82DxwWsxN3XHUew1+WbkY1Zd42f3LG0u5L5FoAwI+wOP/T&#10;0lH9+d+14Wnd0tV+PtcCWD+b5U+Y+ti8Zj7ZcY1cCwA4FxbvMEnzwHuLZ2wl6WIz6+P4frkSwPm3&#10;Gd7D3LXho107ukuuBACcD10MJ6Wz9WulM7eWpMXpw107vkOuBHDupZvIDTbBp+TsT3lgrgQArJOv&#10;nzy6eDprn7D27K0ts7Z5VT8dj3MtgB9vZd+uy/fT5jmlm0pdCc+aT7dfNtcCAA6BPjY707n7qoPP&#10;4coSmz9eXdr9U7kWQFkXmwen1P1N3zG8JeV6uRIAcBh0k+aOaen4cOlsriWLtxl2bXPvXAng/0s3&#10;ibumfPwHbxr1JXx21oZ75UoAwBGQzuT7p8x++IyuK10M751Pwi1yJWArW2nHu7vYvK50s6gqMTw8&#10;VwIAjrBu79V/Ic0XTy+e2RVl3oYXL8fR0bkWsJUsnzS+ZNeGp5RuDpXlRcvTcJVcCwDYQGbTHdfu&#10;Y3hD4fyuLOERq6vbLpBrAZtdH5v7dDGcUb4hVJLYvCfl5rkSALCB9e3oHmnp+GTxTK8kaXb63CyO&#10;9uRKwGY0a8Nt083qA6WbQC3p2uarfhkTAOqUlo6HpnyndMbXknnbvLVrd9wgVwI2g3Rj2pHystKL&#10;vqZ0Pu4TAKq3f2l0xb4Nzyud9VUlNs9ZmVzjcrkWUKMDpx59kVkbHlt8kdeVV/pCOQDYXPoYbtS1&#10;zdsL5341WXwVS8qDcyWgJl0MbcqXSi/uWpJuQB/u2vEdciUAYBOaT5pJOvO/UJoFKsriq1numisB&#10;G1nfjm7St+Eda17EtWU2a5v750oAwCa3urT7Qun8f/SaeaC+xOZ1i69sybWAjWT/ZMdRXQzPL754&#10;K0oXm6d3S7t/PtcCALaQ2WR8zDw2LynNCDVl8dUti69wybWAI62Lo4elF+Z3Sy/YehLeMNu749q5&#10;EgCwhc2n41t1bfPP5ZmhloQz+km4b64EHAl9HP9WF5tPlV+klSSG/1h8N0OuBADwf/p2fEqaFb5Z&#10;nCGqSfjgLIbb5UrA4TBrx9dJL8C/P/gFWVPCd7pJ+INcCQCg6PRTj/7ZeQxPKs8TNSW8vNs3GuVa&#10;wKHQn7DzF/vY/Fn5RVhTwl8svoMh1wIA+LHm7ejqsxj+tjxbVJQYHre656iL5lrAepnF5nfTi6w7&#10;6EVXU2L4x34SbpwrAQCca10Md075t+KsUU++3LXjpVwJOD+6SXPHLjb/WnihVZN0U/ti14aYKwEA&#10;nG/zaXhAmi/mpdmjoryrn4xvmisB50Yfm53pRfSqNS+q6jKbhMesHje6cK4FALBu0rx0mVkMzyzN&#10;IDWli80Lz2p3/kquBfwoXz95dPGubZ5QejHVlNThpd1Ssz3XAgA4ZPZPmuumpeNNpZmklqTZ6UDK&#10;abkSUNLFcFLXhq+VXkTVJDbvn02a2+RKAACHTZpFjk9Lx6cPmk9qSmw+M5uEe+ZKwMJ8Gm6RFqX3&#10;Fl809eRbKafmSgAAR8w8Ng/rYvO9NbNKVUmz4Zv3T8Ov50qwNS3H0dHzNry49CKpKemG9Kdn7tn1&#10;c7kWAMARd9a+XVfq2uYFpdmlroRnzfeMfinXgq1h9bRtP5Eu/keUXxRV5bXz6fhXcy0AgA2nb0c3&#10;6WN4Z2GOqScxrHQxPDBXgs1tFkd70kX/n8UXQyXpYvOxPo6Py5UAADa8eQxtWjq+VJptaknXho92&#10;0/CbuRJsLvuXRtdPF/lbSxd/Lena5qyUB+VKAABVOXDq0ReZteGxpTmnqsTmNfPJjmvkWlC3lckx&#10;l+tjeHbxYq8pqcOiS64FAFCtLoYdKS8rzjwVpYvNk89Y2n2JXAvqs/jbmMXfypQu8Fqy+Fuxbml0&#10;/VwJAGDTmE+b26RZ5wOlGaiinN5Pm9/OlaAOi9/v+f7v+ZQv6joSw38uft8qVwIA2LRmsblPmn8W&#10;X5FSnosqSJo93z+Pza1zJdiYFp8Y17XNa0sXcV0Jj1hd3XaBXAsAYNNb3bPr5xZflVKejepJmkVf&#10;2i0123Mt2BgW30GUNvonly7amrL4TqjFd0PlWgAAW85m+QPw2SQ85mPHjS6ca8GRky7IU9OLquq/&#10;wu3b8N75NNwiVwIA2PI2w69YdDF8cd6GmCvB4TWbNLfpY/P+0sVZS7o2fC29kE7KlQAAWKNrRw9K&#10;89L+0ixVT8I7+mm4ca4Eh9bZS832xXtDyxdjVXnCgRN2/nSuBQDAgPl0+2U3w9fEpMXv+WdMdhyV&#10;a8H6Wj1udOHFe0FLF19leVUfm525FgAA51C3d3T9tHS8pTBfVZOuDd+dt+EPciVYH4v3fi7eA1q6&#10;6GpJ1zb/2k2aO+ZKAACcR7M23Ktvw2dLM1c1ic2n+jj+rVwJzpt+Em7cx/CPxYusnnSz2PxurgQA&#10;wDpJc+LDC7NXVeli88ZZO75OrgTnzP6l0RW7NvxF6aKqKrH5s27v1X8h1wIAYJ0tT8NVurZ5UXEW&#10;qyt/1p+w8xdzLRjWTcIfdDF8p3AR1ZS/9ycFAACHz3Jsbp5msHevmcmqShebvvfOJIb07egeaVH6&#10;j9LFU028FxUA4IhKS8e+lK8UZ7VK0rXhI13b3ClXYqubTXdcu4/hDaWLpZakC/q76YX5sFwJAIAj&#10;6MtLu39q1jaPL81tNWUWw6vne8OuXIutZvG7PWnJeHrp4qgqMTx/v8/TBwDYcPrJzqaPzSuKM1xF&#10;mbfhid+cHPMzuRZbQdr475+e/Nnai6GuhHf07egmuRIAABvUbDq6fRfDh8ozXS0J3+im4eRcic1q&#10;pR3foYvNh8sXQR1JL7YvpbS5EgAAlUhLx++knFma8WpJmkPftxxHt8yV2Cz66XicnuBXrn3Ca8us&#10;DY89cOrRF8m1AACozOye2y+dlo6nlma9mjJvm7+atduvlmtRq6+esPOn+9j8celJrinpRfWylB25&#10;FgAAlVuehl/r2/D60uxXVWLzqNXjjrtgrkVNura5d8pXi09sNQkfmLXhtrkSAACbTB/D3dLc94mD&#10;58B60sXm87PY7M2V2OjSlnvz9KS9p/RkVpMYzkg97pMrAQCwyaX59SFp/ju7OBtWknnb/EM3bY7N&#10;ldholqfhKumJetHaJ662dG14yvJJ40vmWgAAbBGnt+MrpHnwuWvnw+oSmz9fSV1yLY601W3bLtDH&#10;8PDik1VTYvO6dGHtzrUAANiiusn4hl1s3lacGStJF8O3uzb8fq7EkTJrw736Nny29CRVlI+n3DVX&#10;AgCA75u14xPTnPi5H5gbq0tamj7ZT8LdcyUOl/0xXC9trW8pPSm1pIvN2fPYPDhXAgCAg6wet+2C&#10;fRseWZon60r4u+U4ulauxaEyn26/bHqwn1V+EurJrG2eu7Jv1+VzLQAA+JFmJ+646jyGvyzNljWl&#10;a8PTZqdsv3SuxXpKF8gDuxj2lx74WrJ4L2rXjm+QKwEAwLkyb8Nv9G14b2nWrCVpJp71cXS/XInz&#10;q2tHd0mb6EdLD3ZF+dziPai5EgAAnC9dDCel5elrhbmzpvxL147vkCtxbs0nO6/Rx+Y1hQe2soRH&#10;rp627SdyLQAAWBdfP3l08TRvPuHg+bO6vLKf7GxyLX6cM5Z2X2LeNn9SeCCrSteGv1q81zTXAgCA&#10;Q6KPzc40f75q7TxaW7rY/PHq0u6fyrUoSU/2b6cH6vTSA1hNYvinxXtLcyUAADgsuklzxzRPf7g4&#10;o9aTr3Ztc+9cif81i82t04Pzz2serKrSteHr3SScnCsBAMARkWbT+6elo1s7r1aV2Lwn5ea50tZ1&#10;9mR8TBebvy4+SBVl3oYnrp48uniuBQAAR1S39+q/kObsp5dm15rSteHFZ03DVXKtrWN1afeFZrH5&#10;o9KDUlNmMbx6vjfsyrUAAGBDmU13XrtvwxtKs2xVmYRHrG7bdoFca3ObT5pJ2na/UHwgKknadD/S&#10;tc2dciUAANjQ+nZ0jy6G/yjNttUkhv+cxdGeXGnzSQVvlJaMtxfL15LY9LNJeECuBAAAVZnH8NC0&#10;OH2nOOtWkq4Nb+2WRtfPleq3/6Twy30bnlcqW1me0d975y/mWgAAUKX9S6Mrbor5PDbPWZkcc7lc&#10;q05pe11ssN8uFqwkXWzeNJs0182VAABgU1i8AyzlH0szcEU5K83rD86V6tFPw93T1vrJQqGa8umU&#10;43MlAADYlObTZtK1dX/GQMrH+zg+LlfauJbj6FppUfq7QoFqkjbU76X8Ya4EAACb3uJTrNMs/Oi1&#10;s3F1ic3rVtrx7lxr4zhwyvZLd214WvGHrisvOGvfrivlWgAAsKXMNsn3pKbd5CnLJ40vmWsdWbM4&#10;ul8fw3LpB60msXlnPxnfNFcCAIAtbT4d36prm38uzs61JIYz0px/n1zp8FuZjm6fNrd/Kf5wlST9&#10;/F/u2tE0VwIAAH5A345PSUvHN0uzdC1JM/8H5224ba506PWTnU160F5R+mFqyiyGx63uOeqiuRYA&#10;AFBw4NSjfzYtHX9SmqnrSnh5t3c0yrXW35eXdv9U+g89/uD/cG1JD9S+Q/hAAQDAJjRvR1efxfC3&#10;5Rm7niz+4uRz6/0XJ11s9qV8pfQfrCfhg+nBuV2uBAAAnAcrMdy5i+HfyjN3Hena5stpATz/v5rT&#10;T8c3S//Cd6/9D9SVcGY/DffNlQAAgHUwa8PvdW2Yl2fwShKbd52nD39b3ju+cvofv7D4L60oafN9&#10;6nIcXSrXAgAA1lHaGS7Tx/DM0ixeU7q0+5zZ7vyVXOtH69rmtPQ/OrD2X1JXwutXlppr5koAAMAh&#10;tH+puW5aOt5Uns3rSNqDDnTT5g9zpYPNJuGeaUP8TOl/XFE+kTbcu+VKAADAYTSLzQlpJv/0mhm9&#10;rix2otQjV0rb4DT8eteGNxf/4UqStsH/nk+bh+RKAADAEdTF5g9Tvlea3WvJYkeapV1pW+n/WVPS&#10;FvvnK+34Cvm5AQAANoCz9u26Utc2LyjN8DWl2oUpPfj/0E3GN8zPBwAAsAGdOdlx0z6Gd5Zm+hpS&#10;48L0X7PY7M2PPwAAUIFuMpp2MXypMN9v6NS1MMXmUW8/9tifzI85AABQkQOnHn2RWRseW5z1N2iq&#10;WJi62Lxk1u68Wn6cAQCAinV7R6MuhpeVZv+Nlo29MMXmffM4umV+XAEAgE1k1obbdm34QHEX2CDZ&#10;oAtT+Ebfjk7JjyMAALCJ9bG5T9oDvnXwXnDks+EWpnkMTzr9+KN/Nj92AADAFrC6Z9fPdbH509KO&#10;cCSzYRamWQx/O29HV8+PFwAAsAUtt+PdaT947dp94UjliC9MXQz/lnLn/PgAAABs6+P4uC42Hyvt&#10;EIczR3BhCvNZG34vPx4AAAAH6drmQWl32F/eKQ59jszCFMMzv75n9Ev5MQAAABj0zckxl0s7xLOL&#10;u8UhzmFdmLo2vHk2Db+eewMAAJxj3d7R9bsY3lLaNQ5VDs/CFJvPpJyQewIAAJxnszbcq2/DZ4u7&#10;xzrnkC5MXdscSDkt9wIAAFgXq9u2XaCP4eGlPWQ9c+gWpti8cHnv+Mq5DwAAwLpbnoardG3zouJO&#10;sg5Z94Vp1jbv7qfjm+WfHwAA4JDrY3PztI+8e+1+cn6zjgtTOHOlHS/lnxcAAOCw62Kzb7GblHeW&#10;c591W5jmsdmbf0YAAIAjZjZpJqWd5bxk3RammU/BAwAANoDFblLaWc5LLEwAAMCmYm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sDEXpkkzyT8fAADAEbPYTUo7y3nJui1MfRvOXGnH&#10;S/lnBAAAOOy62Oxb7CblneXcZx0Xpv/JrG3e3U/HN8s/LwAAwCHXx+bmaR9599r95Pxm3Rem/0ts&#10;Xri8d3zl/PMDAACsu+VpuErXNi8q7iTrkEO3MKWkH/xAymm5CwAAwLpY3bbtAn0MDy/tIeuZQ7ow&#10;/V9i85kUn6IHAACcb7M23Ktvw2eLu8c65/AsTDldG948m4Zfzz0BAADOsW7v6PpdDG8p7RqHKod1&#10;Yfq/xPDMr+8Z/VLuDQAAMOibk2Mul3aIZxd3i0OcI7MwfT9hPmvD7+XHAAAA4CBd2zwo7Q77yzvF&#10;oc8RXJj+J10M/7YSw53z4wEAALCtj+Pjuth8rLRDHM4c8YXpfzOL4W/n7ejq+fEBAAC2oOV2vDvt&#10;B69duy8cqWyYhel/M4/hSacff/TP5scLAADYAlb37Pq5LjZ/WtoRjmQ23ML0Pwnf6NvRKfmxAwAA&#10;NrE+NvdJe8C3Dt4Ljnw26MKUE5v3zePolvlxBAAANpFZG27bteEDxV1gg2RjL0w5XWxeMmt3Xi0/&#10;rgAAQMW6vaNRF8PLSrP/RksVC9P/JTaPevuxx/5kfpwBAICKHDj16IvM2vDY4qy/QVPXwvQ/+a9Z&#10;bPbmxxwAAKhANxlNuxi+VJjvN3RqXJi+n65t/mH/ZHzD/PgDAAAb0JmTHTftY3hnaaavIdUuTP+b&#10;WWz+fKUdXyE/HwAAwAZw1r5dV+ra5gWlGb6mbNs/Db/eteHNpf9nLUlPxH/Pp81D8nMDAAAcQV1s&#10;/jDle6XZvZYsdqRZ2pVypW3bZpNwzz42nyn9w7VkFsO/9zHcLVcCAAAOo1lsTkhz+afXzulVZbET&#10;pR650sG6tjkt/YMHDvofVpXw+pWl5pq5EgAAcAjtX2qu28XmTeXZvI6kPehAN23+MFf60Zb3jq+c&#10;tqoXlv5FNaWL4anLcXSpXAsAAFhHaWe4TB/DM0uzeE1Jy94Lz2x3/kqudc710/HN0r/g3Wv/hXUl&#10;nNlPw31zJQAAYB3M2vB7XRvm5Rm8ksTmXf1kfNNc6bxLG9e+lK8U/yOVpIvhQ7MYbpcrAQAA58FK&#10;DHdOs/W/lWbuWtK1zZfn7WiaK62PLy/t/qn0L3/82v9YfQkv7/aNRrkWAABwDqQF4+qzGP62PGPX&#10;k9ThcZ/bc9RFc6311092Nn1sXlH6j9eUxQO1eigfKAAA2AQOnHr0z3Zt+JPSTF1Xwsu7vYfxL05W&#10;pqPbpwfuX8o/TB05JH8VBwAAm0Tfjk/pY/PN0ixdS9LO8sF5G26bKx1+szi6Xx/DcumHqyWz9fpl&#10;LwAA2ATm0/Gturb559LsXE1iOCMte/fJlY6sA6dsv3Ta3J5W/EHrygvO08cJAgDAJjCbjI/pYvPX&#10;hTm5qqTd5CnLJ40vmWttHMtxdK2+DX9X+qFrSbpAvpdyzr6wCgAANoHVpd0XSrPwo9fOxrUlzfGv&#10;W2nHu3OtjaufhrunxemTpRIV5dMpx+dKAACwKc2nzaRrmy+smYVry8f7OD4uV6pHF8NDU75dKFRN&#10;0pb6ptmkuW6uBAAAm0Ifw41S/rE0A1eUs9K8/uBcqU77Twq/3LfheYVyteUZX4vNZXItAACo0v6l&#10;0RU3xXwem+esTI65XK5Vv8UG27XN24tla0ls+tkkPCBXAgCAqsz/5x1g3ynOupWka8Nbu6XR9XOl&#10;zWc+aSZdrPs9kulJ+shK29wpVwIAgA2tb0f3SIvSf5Rm22oSw3/O23CvXGlzW3wKxyw2f1R8ICrK&#10;LIZXz/eGXbkWAABsKLPpzmv3bXhDaZatKpPwiNVt2y6Qa20dZ2+Sz3lPm+4Tvzk55mdyLQAAOKK6&#10;vVf/hTRnP700u9aUrg0vXp6Gq+RaW9csNrdOD0jV3yScnsyvd5Nwcq4EAABHRJpN79+1Tbd2Xq0q&#10;sXlPys1zJf5XelB+O23CpxcftFoSwz/N2/AbuRIAABwW3aS5Y5qnP1ycUevJV9Oyd+9ciZIzlnZf&#10;Yt42f1J48KpK14a/mu3bcdVcCwAADom0JO1M8+er1s6jtaWLzR+vLu3+qVyLH2c+2XmN9OS/pvRg&#10;1pXwyJcft+2CuRYAAKyLr588uniaN59w8PxZWWLzyn6ys8m1OLe6dnSXrg0fLT649eRzs3Z8Yq4E&#10;AADnSxfDSfM2fK0wd9aUf+na8R1yJc6veQwPTBfG/sIDXU262Lxtfzu+Qa4EAADnyuJ35fs2vLc0&#10;a9aSNBPPZnF0v1yJ9TSfbr9sukCeVXrga8qsbZ67sm/X5XMtAAD4kWYn7rjqPIa/LM2WNaVrw9Nm&#10;p2y/dK7FobI/hut1Mbyl9CTUkrRZnz2PzYNzJQAAOMjqcdsuuPid+NI8WVfC361Mw6/lWhwuszbc&#10;Kz34ny0/KdXk4yl3zZUAAOD7Fr8Dn+bEz/3A3FhfYvj3fhLunitxJKxu23aB9EQ8vPgE1ZTYvG6l&#10;He/OtQAA2KK6yfiGi999L86MlaSL4dtdG34/V2IjWJ6Gq6Qn50Vrn6zaki6spyyfNL5krgUAwBZx&#10;eju+QpoHn7t2PqwusfnzldQl12KjSU/QzdNG/p7ik1dLYjgj9bhPrgQAwCaX5teHpPnv7OJsWEm6&#10;tvmHbtocmyux0aUn7N4pXy09mbWka8MHZ224ba4EAMAm08dwtzT3fWLtHFhT0rL3+Vls9uZK1OSr&#10;J+z86bSp/3Hpia0pXQwvS9mRawEAULnlafi1vg2vL81+VSU2j1o97rgL5lrUqp+Ox+kJfeVBT3Bl&#10;mbXhsQdOPfoiuRYAAJWZ3XP7pbsYnlqa9WpK1zZ/dfa+HVfNtdgsVtrxHbrYfLj0pNeS9AL70jyG&#10;NlcCAKASfRt+J+XM0oxXTWL4p+U4umWuxGY1a5v7pyd8dtAFUFFmMbyzb0c3yZUAANigZtPR7bsY&#10;PlSa6epJ+EY3DSfnSmwF3d6r/0IXm6eXL4iKEsPz9092HJVrAQCwQfSTnU0fm1cUZ7iKMm/DE1dP&#10;Hl0812KrmU13XDstHW8oXRwV5btp+XtYrgQAwBH05aXdPzVrm8cXZra6EsPfnLE37Mq12Or6dnSP&#10;Lob/KF4stSQ2n+rj+LdyJQAADrMuNvtSvlKc1SpJ14aPdG1zp1wJflg3CX+QFqfvlC6eWpJepG+c&#10;tePr5EoAABxiy7G5eZrD3r12LqspaYbs+9j8bq4Ew/Yvja6YNuu/KF1IVSU2f7b4Xa1cCwCAdbY8&#10;DVfp2uZFxVmsrvzZV0/Y+Yu5Fpwz/STcuI/hHwsXVE3pZv6kAABg3aU58eGF2auqeGcS62LehtjF&#10;8MXSRVZLurb515Wl5o65EgAA59GsDffq2/DZ0sxVTfzuO+tt9bjRhWeT8JjiBVdRZjH8TXqB7My1&#10;AAA4h7q9o+t3MbylNGPVkq4N3035g1wJ1t/ZS832rm1eWroAK8sTDpyw86dzLQAABsyn2y/bx/Ds&#10;wjxVWcJfnOH7OzlcZpPmNn1s3l++GOtI14avdTGclCsBALBG144elOal/aVZqp6Edyx+Nz9XgsMr&#10;XYSndm3zrYMvzJoS3jufhlvkSgAAW14fx8d1sflYeXaqI4vfwe/aEHMlOHLO3LPr5+axeXLpQq0p&#10;6UX1l8txdHSuBQCw5cyn41/t2ua1pVmpqsTmjz523OjCuRZsDJvmBdaGR6yubrtArgUAsOmt7tn1&#10;c11s/rQ8G9WTxe/ad0vN9lwLNqbN8Fe4fQz/OYujPbkSAMCmNYvNfdL8U/WvWKTZ8/3z2Nw6V4I6&#10;pA3/QSlnlS7qWtK14a37l0bXz5UAADaN+bS5TZp1PlCagSrK6X1sfjtXgvqsTI653Gb4GMpZbJ6z&#10;6JJrAQBUq4thR8rLSjNPTZm3zZ+csbT7ErkW1G3xtzSLv60pXey1ZPG3ZemF+aBcCQCgKgdOPfoi&#10;szY8tjTn1JS07L1mPtlxjVwLNpfF7wUtfj+odPHXku//flYcH5crAQBsePMY2rRofKk029SSrg0f&#10;7abhN3Ml2LxWT9v2E4tPoiu9ECrLaxefDJhrAQBsOH07ukkfwzsLc0w9iWFl3obfy5Vg61h851G6&#10;+F9cfGFUlMVHcC6+iyrXAgA44s7at+tKXdu8oDS71JTZJDxrvmf0S7kWbE3zabhF14b3ll4kFWXx&#10;UZyn5koAAEfMPDYP62LzvTWzSlVJs+GbZ9Pw67kSsNDFcFJ6cXyt9KKpJanDB2aT5ja5EgDAYZNm&#10;keO7tvn02vmkqsTmMykn5ErAWl8/eXTx9EJ/QvEFVFFSB98yDQAcFvsnzXW72LypNJPUkjQ7HUg5&#10;LVcCfpw+NjvTi+dVa19MtWU2CY9ZPW504VwLAGDdpHnpMrMYnlmaQWpKWvZeeGa781dyLeDc6CbN&#10;HdOL6F9LL65a0sXwxXkbYq4EAHC+zafhAV0b5qXZo5rE5l39ZHzTXAk4P2ax+d30wuoOeqFVlFkb&#10;3tFPwo1zJQCAc62L4c4p/1aaNWpJ1zZfnrfjaa4ErJf+hJ2/2Mfmz0ovvLoS/mL/0uiKuRYAwI81&#10;b0dXn8Xwt+XZop6kDo9b3XPURXMt4FCYtePrpBfc3699AdaV8J2uDX+QKwEAFJ1+6tE/O4/hSeV5&#10;oqaEl3f7RqNcCzgc+jj+rS42nyq/KCtJDP/Rt6N75EoAAP+nb8enpFnhm8UZopqED87bcNtcCTgS&#10;ujh6WNeG75ZfpHWka5u/n013XDtXAgC2sPl0fKs0G/xzaWaoJjGcMZuE++ZKwJG2f7LjqC6G5xdf&#10;sBWli83Tu6XdP59rAQBbyGwyPmYem5eUZoSa0rXhKcsnjS+ZawEbSd+ObtIvPo2u8OKtKLNZ29w/&#10;VwIANrnVpd0XSuf/o9fMA/UlNq9bace7cy1gI+tiaFO+VHwxV5IuNh9ON5075EoAwCY0nzSTdOZ/&#10;oTQLVJSP90vj43IloBYHTj36IrM2PLbwoq4qs7Z5VT8dj3MtAGAT6GO4Udc2by+d/bUkLXpnpzw4&#10;VwJq1cWwI+VlpRd6VYnNH68u7f6pXAsAqNDiuxj7NjyveNbXlNg8Z2VyjcvlWsBmMGvDbdMN6gPF&#10;F309+WrXNvfOlQCAinQxPDTlO4XzvZp0bXhrWvqunysBm1Efm/ukm9UZpZtANYnNe1JunisBABvY&#10;4jsX+zZ8snim15IY/nMWR3tyJWCzW3zU5eIjL4s3hIqSOrx4eRqukmsBABvI4jsW06LxhtIZXlfC&#10;I1a3bbtArgVsJYuPvuxi87ryzaGixPDwXAkAOMK6vVf/hTRfPL14ZleUxR/MnuUPZoGFdFO4a8rH&#10;f/AmUV/CZ2dtuFeuBAAcAelMvn/K7IfP6MoSm/csT8ItciWA/2/x0ZiLj8gs3jwqSRfDW/bHcL1c&#10;CQA4DLpJc8e0aHy4dDbXkq4NX/PhUsCPtbJv1+X7afOc0o2kpsxiePZ8uv2yuRYAcAikJWlnOndf&#10;tfYcri6+vgQ4t7p2fIMuNm8r3lQqSRfD/nkMD8yVAIB18vWTRxdPZ+0T1p69FeaV/WRnk2sBnHuz&#10;dnxiupl8bs3NparM2/DRrh3dJVcCAM6HLoaTFm9fK525FeVfunZ8h1wJ4Px5+XHbLti34ZGFm01d&#10;ic1r5pOd18i1AIBzYd6G30jzwHuLZ2wl6WIz6+PofrkSwPqanbjjqvMY/rJ0A6op6Wb55DOWdl8i&#10;1wIAfoTF+d9thvO/DU+bnbL90rkWwKGz+BOmdOP8p9LNqKKc3sfmt3MlAGCNTfMOkzb83XIcXSvX&#10;Ajh8ukk4OS1OXy/fnKrJP89ic+tcCQBINsPvMHdt+GQ/CXfPlQCOjG9OjvmZdEN6YulGVVO6tvnr&#10;2WR8TK4FAFtSNxnfcBN8Su6302zy+7kSwMYw3xt29TH8TenGVVNmsfmj1aXdF8q1AGBLOL0dXyGd&#10;g89dey5Wl9j8+UrqkmsBbDxd29ypa8NHijexSpI6fGE+bSa5EgBsal1sHpIWjbNLZ2ItSWf327tp&#10;c2yuBLDxzSbhAenm25duatUkhn9MuVGuBACbSjrj7pbOu08cdP5VlLTsfX4Wm725EkBdvhaby6Sb&#10;2TPW3tzqS3je/hPDL+daAFC15Wn4tXS2vb585lWU2Dxq9bjjLphrAdRrNmmum25qbyze7GrJ4hdI&#10;Y3horgQA1Zndc/ul01n21OI5V1HmbfNXs3b71XItgM0j3eSO79rm02tvfHUlfLKf+ohSAOoya8Pv&#10;pDPszPLZVkfSsve+5Ti6Za4EsHl1sfnDlO+Vboa1JN203+BL8ADY6GaT0e3TmfWh0llWT8I3umk4&#10;OVcC2BrO2rfrSl3bvKB8Y6wnXRueNjtl+6VzLQDYEL412dn0MbyidHbVlHkbnrj4zsdcC2Dr6Sfj&#10;m/axeWfpJllNYliexdH9ciUAOGIO3O86F5u1zeOL51VFmcXw6sV3POZaAHTtaNq14culm2Yt6drm&#10;X1am49vnSgBwWHWx2ZfyldIZVUsW3+WYztM75UoA/KDVPUdddBbD40o30Joyi80r+8nOJtcCgENq&#10;OTY3T+fPu9eeR1Vl8d2NsfndXAmAH6XbNxr1bXh58YZaVx6/eGtErgUA6+qsveMrd7F5UeH8qS1/&#10;1p+w8xdzLQDOqVkMt0uL0wcLN9Z6EpuvLN4ikSsBwLroY3h48dypKOl8fOOsHV8nVwLgvOqn4b5d&#10;5d8dkfLufjq+Wa4EAOfJrA336tvw2cI5U09i86k+jn8rVwJgPSzH0aU2w7eTL946sbx3fOVcCwDO&#10;kf0xXC+dg28pnS21pGub787b8Ae5EgCHwspSc82uDa8v3YhrSjo0TsuVAGDQfLr9srMYnl06S2pK&#10;Wvaef8Zkx1G5FgCHWh/D3dIN+BNrb8hVJTafmU3CPXMlAPgh3WT0oLRo7C+eIdUkvKOfhhvnSgAc&#10;bl1sHpLy3+WbdB3p2vDm/dPw67kSAFtc147vks62j5XOjFqSFr0vztsQcyUAjqSVdnyFdHN+7tqb&#10;dW2ZTcKz5ntGv5RrAbDFzKfjX+3a5rWlM6KmpPPsMR87bnThXAuAjaKbjG/YxeYfSjfvWtLFsDJv&#10;w+/lSgBsAWfu2fVz6fz609K5UFPSsvfSbqnZnmsBsFHNYrM33bj/a+2NvKakpenfukn4zVwJgE0q&#10;3fNPTfnWD54BtSUte++fx+bWuRIANXj7scf+ZB+bR5Vu7FUlhr+dt6Or51oAbBLzaXObLoYPFO/9&#10;9eT0ftr8dq4EQI1m7c6rzdvmrwo3+arSteFPTj/+6J/NtQCoVFqSdqS8rHSvryldbJ58xtLuS+Ra&#10;ANRuHke3TAfU+0o3/WoSm2/27eiUXAmAihw49eiL9G14TPH+XlNi85r5ZMc1ci0ANpvFwpEOrG8U&#10;D4F68r7ZdHyrXAmADW4eQ9vF8KXC/byadG34aDf1u7UAW8LirW3p4HpS6UCoKV1sXrJ4y2GuBcAG&#10;07ejm8xieGfpHl5NYlhJZ+YDcyUAtpLFhyn0bXh18YCoKLO2efTqscf+ZK4FwBF21r5dV+qnzfNL&#10;9+y64vsBAUi6GO6c8m/lw6KOdLH5/Dw2e3MlAI6QdD9+WMr3SvfqWtK14c2zafj1XAkA/sesDb/X&#10;t2FeOjxqSdc2b++mzbG5EgCHSboHH5/uwZ9ee1+uKrH5TMoJuRIAHOzre0a/1MfwzOJBUlNi8+cr&#10;7fgKuRYAh8hs0lw33XPfWLwX15MDadk7LVcCgB9v8VaEdIC8ac2BUlv+u2vD7+dKAKyjtCRdJt1n&#10;n7Hmvltduti88Kx256/kWgBw7izempAOk8+UDplqEsO/p9wtVwLgfJpPwwO6yt/CnfKufjK+aa4E&#10;AOfP4q0KKQcKB041SYf73y1Pw6/lSgCcS4sPCZq34SOle2xF+XLXjpdyJQBYP8t7x1devHWhcPhU&#10;lXTgP3U5ji6VawHwY2yar6GI4XGre466aK4FAIdGPx3fLB0871p7ENWVcOasDb+TKwFQsPii8/km&#10;+KLzdM9/ebdvNMq1AODwWLyloYvNV8qHUx3pYvjQSgy3y5UAyPp2dEpaNL5RunfWk/DBeRtumysB&#10;wOF34H7XudisbR5fPqgqSgyv6NsdIdcC2LLm0/Gt0n3xfQfdJytK14Yz+0m4b64EAEfeYtn4n6Wj&#10;fHhVE+9vB7ao2WR8TBeblxTvjRUlLUtPWT5pfMlcCwA2ltl0dPu+DR8qHWIVxScoAVvG6tLuC6X7&#10;3qPX3AfrS2xet9KOd+daALCxpaXpd7oYlouHWi2JvqMD2Nxmk2aS7nWfL94D68nHU+6aKwFAPWb3&#10;3H7pbhKetuZgqy6Lj1I/07fAA5tIH8ONurZ5e+meV0vSvfnslAfnSgBQr5Vp+LXFl8aWDrxasvjS&#10;3nQw/2GuBFClM5ZGV+zb8LzSfa6qxOY5K5NrXC7XAoDNoZ+Eu/cx/Hvx8Ksnn57F5oRcCaAaXQwP&#10;Tffgbxfua9Wka8Nbu3bHDXIlANic0oH3++ngrvzQbt40mzTXzZUANqy+Hd2jb8MnS/eyWpLOjM/N&#10;4mhPrgQAm9/+E8Mv97H589LBWFNmMTwz9bhMrgWwYcz27rh2H8MbSveuuhIesbpt2wVyLQDYWrpp&#10;c2z1v3jchvl8Gh6QKwEcUd3eq/9CF5unl+5XNWXehhefNQ1XybUAYGvbDB9tmw73j3Qx3DlXAjjs&#10;0r3o/imzH7w3VZfYvGd5Em6RKwEA/+uDm+XLE9vw6vnesCvXAjjkuklzxy42Hy7fk+pI14avdW1z&#10;71wJABgym4yPmcfmJaUDtaZ0MTzpm5NjfibXAlh3fWx2pvvNq9bef6pLbP54dWn3T+VaAMA5MZ+O&#10;b9W1zT8XD9dqEr7RTcPJuRLAuvj6yaOLd7F5Qvm+U1Ve+a0Tx+NcCwA4L/rY/HbKNwsHbT2J4Z+W&#10;4+iWuRLAedbFcNLi7WvFe00lWbx9sGvHd8iVAIDz64yl3Zfo2uZPSgdvTUlDzl/N9u24aq4FcI4t&#10;t+E3+ja8t3RvqSaxmfVxfL9cCQBYb/PJjmv0Mfxt8SCuKLPYPGr1uG0XzLUABs1O3HHVLoa/LN1L&#10;akrXhqcdOGX7pXMtAOBQ6qbhN9Ph+9HSoVxLurb5r3k7PjFXAvghq6dt+4m+DY8s3T9qSlr23rAc&#10;R9fKtQCAwykdxA/sY1gpHdK1ZB6bt3WT8Q1zJYBts3Z8Yrq3fa50z6gn4ZP9JNw9VwIAjpRvTLdf&#10;Nh3Mzyof2FXluSv7dl0+1wK2oMUfnnSxeVvh/lBNuhi+3bXh93MlAGCjSIf09eZteHPpAK8msTk7&#10;DUsPyZWALWLxhyXpHvDcg+4JtSU2f/6tE8Mv51oAwEY0n4Z7dm34bPEwryefSLlrrgRsYos/JEk5&#10;e809oKp0bfP2btocmysBADXoY3h46WCvKV0Mr1+eNNfMlYBNJN2j7pZe54s/HCm+/mtIWvQ+P4/N&#10;3lwJAKjN8jRcpWubF5UO+prSteEpyyeNL5lrARVbWWqumV7Try+91qvKtHnU24899idzLQCgZn1s&#10;bp4O+HcfdODXlBjOmE3CfXMloDLLcXSpLoanFl/fFaWLzUtm7c6r5VoAwGaSDvp9KV8tDQG1pGvD&#10;B+dtuG2uBFRg1obf6dtwZuk1XUvSsve+eRzdMlcCADar1aXdP5WWpj8uDQRVJYaXd3tHo1wL2IBW&#10;YrhdWjQ+VHwNV5PwjW4aTs6VAICtop/sbPrYvLI8INSU8NgDpx59kVwL2AD6dkfoY3hF+TVbT+Zt&#10;eOI3J8f8TK4FAGxFXTu+QxoM/mXtoFBXwpe6yWiaKwFHyIH7Xedis7Z5fPl1Wk9mbXj1fG/YlWsB&#10;ACw+GGJ8vy42s9LwUE1ieGffjm6SKwGH0Uo7Xkr3kK8UX5uVpGvDR7q2uVOuBADww7qlq/18F8PT&#10;S4NETUkDzwvO3HPMlXIt4BDqp+Obpddd5Z/C2fQpv5srAQD8aCtxdK20OL2hOFhUki4230t5WK4E&#10;rLOz9o6vnF5j1X/PW8oz+nvv/MVcCwDgnOvb0T36NnyyMGDUlE8tt83xuRKwDvoYHl54rVWVtOy9&#10;cdaOr5MrAQCcd10MD035TmnoqCWGIzj/5tNwz64Nny29xirKp/o4/q1cCQBgfexfGl2xb8PzCsNH&#10;VZkt3n5zgrffwLnRxXC9lLeUXlO1pGub73Zx5G26AMCh1cdwo5R/LA0ktaTzC95wjsyn2y87i+HZ&#10;pddRTUnL3vPPmOw4KtcCADj0ujbENIh8Ye1gUln+1UcIQ9k8hgemRWN/4XVTUcI7+mm4ca4EAHB4&#10;fey40YX72PxReVCpKDH8TeqxM9eCLa1rx3fpYvOx4mullsTwxXkbYq4EAHBkdUvN9nnb/HVxcKko&#10;XRue+PWTRxfPtWBLmU/Hv9q1zWtLr42aMpuEx6weN7pwrgUAsHHMY3PrLjbvLw0xtaSL4espJ+VK&#10;sOmduWfXz6XX7pNLr4eakpa9ly7+8CbXAgDYuNLwcmrK6T84zNSX8N7lNvxGrgSbUrrWF6/Vb/3w&#10;tV9ZYvP+xR/W5EoAAHVY/Kl1txn+1DqGv1yOo6NzLdgU5pPmNuna/kDpmq8opy+nhS9XAgCo0+L3&#10;ItJg85o1g051mbXhkaunbfuJXAuqlJakHYu3rpWu8Zqy+MOYM5Z2XyLXAgCo32b45K00bH5uHkd7&#10;ciWoxoFTj75I34bHlK7rqhKb18wnO66RawEAbD5dO3pQGtyq/m6Xedu8tWt33CBXgg0tLfptypdK&#10;13It6drw0ZVp+M1cCQBgc/vm5JjL9TE8uzQYVZXYPGdlco3L5VqwofTt6Cbf/+LW0rVbS2JYScve&#10;A3MlAICtpVsaXX8ew1uKg1I9OauLzYNzJTjizty360pp0Xh+4VqtLOFZ8z2jX8q1AAC2rnkb7tXF&#10;8J/loamSxObjfRwflyvBEZGW94elfK94jVaSrg1v3j8Nv54rAQCwsLpt2wX6SXhEaYCqLK9dbse7&#10;cy04LNJ1d3zKp37gOqwvsfnMbBLumSsBAFCy+M6jrg0vLg5UFaWLzZ8uvosq14JDYjZprpsWjTeW&#10;rsGa0rXNabkSAADnxHwSbpEGwfeUhquK8q1ZbO6TK8G6Sa+Ny6Tr6xlrrrfq0sXmhWe1O38l1wIA&#10;4Nzq2ubeXRu+Vhq2akn6+T8wnzS3yZXgfJlPwwPSwtSXrrWK8q7lveOb5UoAAJwfB07Y+dNdbJ5Q&#10;GLqqyrxtXtrFsCPXgnMlXTt3Tsv3R0rXVi1Jr+OvdO14KVcCAGA99dPxOA1dr1o7hNWX8JjV40YX&#10;zrXgR5q3o6una+bV5WuposTwuNU9R1001wIA4FDpJs0d+9h8uDiU1ZIYvtjF0OZKcJDTjz/6Z9M1&#10;8qTi9VNVwsu7faNRrgUAwOGShrH7d23THTyg1ZTwjn4abpwrwff17eiUdG18o3zN1JLwwVkMt8uV&#10;AAA4Erq9V/+FPjZ/Vh7Yakr4izMmO47KtdiiZtPxrdL18L6Dr4960rXhzH4S7psrAQCwEaxMd167&#10;a5u/Lw1wtSQNmt9N+YNciS1kNhkf08XmJaXroqak6/cpqyeNL5lrAQCw0fRx9Ft9DP9RGuaqSWz+&#10;Yzn1yJXYxD64tPtC6Tl/9EHXQG2JzeuWJ801cy0AADa6xd/ULP7GpjjcVZLF35jNpjuunSuxycwm&#10;zSQtGp8vPfcV5RMpd82VAACoyf7JjqO6GJ6/ZsCrLl1snr74Xa1ci8r1MdwoLcNvLz3XtSRdk2en&#10;PDhXAgCgZotPofv+p9EVBr9akj8N8P65EhU6Y2l0xXQdPm/tc1tdYvOclck1LpdrAQCwWSy+92jx&#10;/UfFIbCWxObDi++hypWoRLr2Hpry7eJzWknmbfPWrt1xg1wJAIDN6FOnHn2Rvg2PKQ2EleVV/XQ8&#10;zrXYoPp2dI90vX2y8PxVk7TofW4WR3tyJQAAtoI0BO6Yt81LSwNiVYnNH3/1hJ0/nWuxQcz27rh2&#10;usbeUHzOqkp4xOrqtgvkWgAAbDXzaXObrg0fKA+LdST9/F/r2ubeuRJH0OLDORYf0lF6nmrKvA0v&#10;Xo6jo3MtAAC2uj4290mD4rfWDo5VJTbvSbl5rsRhNmub+6fnYXbQ81JR0vL93vkk3CJXAgCA/2/5&#10;pPElu7b509IgWVPS0Pvi5Wm4Sq7FIbb4EI4uNh8uPRe1xN9SAgBwjq20491piHzt2qGyusTw8NVt&#10;fv/kUDkjNjvT4/yqgx732uL34AAAOC/6OD4uDZMfLw6ZlaSL4T/nbbhXrsQ6OJCWiy42Tyg93jVl&#10;5pMWAQBYD2k4fnAaMM9aO3DWlHkMb9kfw/VyJc6jtICetHj7WukxriWLtw927fgOuRIAAJx/p99r&#10;1+X72DynNIBWlRiePZ9uv2yuxTm03Ibf6Nvw3uJjWk9mfRzfL1cCAID117XjG8zb5q2FYbSihP3z&#10;GB6YK/EjnBVHR3cx/GX5cawn8zY8rVu62s/nWgAAcGjN42hPGqQ/VxpOa0kXm4917eguuRI/YPW0&#10;bT+RFstHlh63mrL48tzlOLpWrgUAAIfPZhmqU14zn+y8Rq615c0moxNrX4bTdfnJfhrunisBAMCR&#10;Mztxx1U3w9u2utg8+Yyl3ZfItbac/e34BukxeFvpsakl6Tr89rwNv58rAQDAxpEG1c3wwQCn99Pm&#10;t3OlLWFl367Lz9rmuYXHoqqkZel53zox/HKuBQAAG1MaXE9K+XppqK0lXWzeP4vNrXOlTSv1fEjK&#10;2aXHoJZ0bfP2btocmysBAMDGt3ry6OJdG55YGnBrShrG//rsyfiYXGvTSN3umvKJH+xaW9Ki9/l5&#10;bPbmSgAAUJ8z9oZdfQx/Uxp4q0ps/mh1afeFcq1qrSw11+xieH2xY02ZNo9aPfbYn8y1AACgbl3b&#10;3CkNuv960OBbV74wnzaTXKkqy3F0qbQoPbXQqap0sXnJrN15tVwLAAA2lz42v5uG3r40DFeTGP4x&#10;5Ua50obXT8N9+zacWexSS2Lzvnkc3TJXAgCAzau/985fTEPwMw4aiqtLeN7+kzbup7KtxHC7LoYP&#10;lX/2WhK+0U3DybkSAABsHSvt+DpdbN5YHpTrSFpIvpPy0FxpQ+jbHaGP4RWln7empMf1Sd+cHPMz&#10;uRYAAGxNaTg+PuVTPzgs15fwyX4a7p4rHREH7nedi/XT8ePKP19NCa+e7w27ci0AAGChi83DUr5X&#10;HqLrSBfDG5bj6Fq50mGz0o6X0mP3ldLPVEu6Nnxk8eEguRIAALDWWft2XSkNzS8oDdQ1JQ3/Tztw&#10;yvZL51qHTD8d32zWNu8u/QzVJDb9bBIekCsBAAA/Tt+ObtLH8M7igF1JutjM+ji6X660rs7aO75y&#10;WjReWPrvVpZnLD4EJNcCAADOja4dTbs2fKkwaNeUf1mZjm+fK51vXducVvhvVJXFh30sPvQjVwIA&#10;AM6rz+056qJ9Gx5bGryrSmxe2U92NrnWuTafhnum5fGzxX93PflUH8e/lSsBAADrpds7Gs1jeFlh&#10;CK8tj198ol2u9WN1MVxv3oY3F/49NeW7iw/1yJUAAIBDJS0Pt+3a8MHCUF5Nurb5alog9uVKRfPp&#10;9sv2bXhW6X9fU9LC9/z9kx1H5VoAAMDh0E/CffsYzigN6RXl3YtPusuV/s88hgemRWN/4Z+vKOEd&#10;/TTcOFcCAAAOt+U4ulTXhqeUB/Z60sXmRct7x1fu2vFd5m34aOmfqSYxfDEte21+igAAgCNtZdJc&#10;s4/N64oDvBy+TMJjVo8bXTg/LQAAwEaShva7pnzih4Z4OeTp2ual3VKzPT8NAADARtbF5iEpZ5eG&#10;e1nHxOb989jcOj/sAABALU5vx1dIQ/1zDxry5Xyna5tvpf97an6oAQCAWnWT8Q272Lxt7dAv5y3p&#10;sXzyGUu7L5EfXgAAYDOYt+MTu7b5r9ISIOcgsXnNfLLzGvnhBAAANpvV4467YBr8H1VcCKSYrg0f&#10;7drRXfJDCAAAbHazdvvV0iLwV6UFQf4niy/OTXlgfsgAAICtZh5Ht+xj+KfSwrC1E541P3n0S/lh&#10;AgAAtrJuGk5OS8I3ysvD1sm8DW/uYrheflgAAAD+x4HJMT+TloUnlRaJzZ7U+7OzSbhnfigAAADK&#10;zmxHV+/b8OrSYrEZ07XNabk6AADAOdPFcOeuDR8pLRmbIrF54Vntzl/JdQEAAM69+TQ8IC1O8+LS&#10;UWfetTwd3yzXAwAAOH/62FxmFsMzC8tHNeli85WuHS/lSgAAAOtr/1Jz3a5t3lRaSDZ0Ynjc6p6j&#10;LpprAAAAHDp9bE5Ii8inD1pMNlzCy/t2R8g/NgAAwOHTxeYPUw6Ul5Ujly6GD81iuF3+MQEAAI6M&#10;xSfNpaXphaXF5fAnnNlPw33zjwYAALAx9JPxTfvYvKu8yBz6dG14yupJ40vmHwcAAGDjWXwSXdc2&#10;Xy4tNYciXQyvX54018z/eQAAgI3tC3e5wsUWn0xXWnDWMZ9IuWv+TwLAOtu27f8BM07nPEEuKdgA&#10;AAAASUVORK5CYIJQSwMECgAAAAAAAAAhAErCdGF0IAAAdCAAABQAAABkcnMvbWVkaWEvaW1hZ2Uz&#10;LnBuZ4lQTkcNChoKAAAADUlIRFIAAALgAAADVAgGAAAA8vKY3gAAAAFzUkdCAK7OHOkAAAAEZ0FN&#10;QQAAsY8L/GEFAAAACXBIWXMAADsOAAA7DgHMtqGDAAAgCUlEQVR4Xu3dMXMUWZqG0fbGGg+vLSIm&#10;GAVVIAsPDw8LTx4RqATOxvzh+Q04qEXgTay+VKqb7k5JpVLmWzczzxNxnN3Z3VkGpLfho+4vkiRJ&#10;kiRJuqPLLy+e/Xb+6t233fb9/87//c/+vyxJkiRpzP77n3/94/LLy7dXu83Fbxcv/+9W/df6f4kk&#10;SZKkMfpx8fr5t4vNx5+H989qlF9+2Z70/3JJkiRJh/T14+mvv+02Z0Oje9D1v7ZOVPr/cUmSJEn7&#10;dNe5yd7OX71zHy5JkiQ90JOH91+4D5ckSZLuqM5N7rvzPpT7cEmSJOmnuuG9274fGs+j2m3OnKVI&#10;kiRptY19brKv+r9piEuSJGk11fC++rQ5TQ/vv/r+efOm/7ckSZIkLbNHf6zg1LqPLXQfLkmSpIVV&#10;n80dufM+0OX59oOzFEmSJM2+Y915H8rHFkqSJGmW3Qzv7ckUHyuY4CxFkiRJs6m5O+9DuQ+XJElS&#10;y9UNdT0BPzhm58yz9pIkSWqpud15H8p9uCRJko7eVM/Ht8qz9pIkSTpKi7nzPlR3H/7iWf/DIUmS&#10;JE3TWs5N9uY+XJIkSVNkeN/PfbgkSZJGa/XnJnuqW3j34ZIkSTq47i9YNvx8fLOu/2HFWYokSZL2&#10;zrnJOOrHsH4s+x9WSZIk6c/VWLz6tDk1vMdVP6b9D7EkSZJ0kzvviXUfW+g+XJIkafXVZ1m78865&#10;PN9+cB8uSZK0wtx5H5ePLZQkSVpJN8N7e7Km5+Nb5ixFkiRpwbnzbtT1fyY/Ll4/7/9jkiRJ0tyr&#10;m+M6eRgcf7TDs/aSJEnzzp33PLkPlyRJmmHdK5buvGer/qHJfbgkSdIMcue9MN3nh7941v/HK0mS&#10;pFZybrJw7sMlSZLayPBeF/fhkiRJR8y5yTrVbb/7cEmSpGCej6dz/Q9fzlIkSZImzLkJQ+rnRP3c&#10;6H+aSJIk6andDO/tieHNfa4+bU77nzKSJEk6NHfePEr3sYXuwyVJkh6dO2+eon7uuA+XJEnaI3fe&#10;jMnHFkqSJN1TnQ54Pp6x1T/MOUuRJEn6KXfeRFz/HPtx8fp5/9NOkiRpfd2emwyOJZiKZ+0lSdLa&#10;cudNC9yHS5KkVVTnJu68aYX7cEmStNhqeF+ebz8MjSA4uu7zw18863+6SpIkzTfnJsxJ/Vx1Hy5J&#10;kmZZDe/vnzdvDG/myH24JEmaVT5WkEXwrL0kSWo9z8ezSNdD3FmKJElqKnferIGzFEmSdPRuhvf2&#10;xPBmTa4+bU77XwKSJEm53Hmzau7DJUlSKnfe8If6teA+XJIkTZI7b7ib+3BJkjRqPy5eP/d8PNyv&#10;/uHUWYokSXpS7rzhAN19uGftJUnSI7o9NxkcF8B+zl+9cx8uSZLuzZ03jM99uCRJGqzOTdx5wzTc&#10;h0uSpN+r4X15vv0wNBqAkbkPlyRpvTk3geOpX3vuwyVJWkk1vL9/3rwxvOH46tdi/0tTkiQtMR8r&#10;CA3yrL0kScvL8/EwA9dD3FmKJEkzz503zI+PLZQkaYbdDO/tieEN83X1aXPa/5KWJEkt584bFsR9&#10;uCRJ7VZ33vX09eA3cWDW6u9wuA+XJKmR3HnDergPlyTpyP24eP3c8/GwLvUP285SJEkK584buLkP&#10;96y9JEmTdntuMvjNGFin81fv3IdLkjRy7ryBh7gPlyRppOrcxJ03sA/34ZIkPaEa3pfn2w9D32QB&#10;7uU+XJKk/XNuAoylvpa4D5ck6Y5qeNfT04Y3MLbvnzdv+i81kiSp8rGCwOQ8ay9J0s3z8fXE9OA3&#10;S4ApXA9xZymSpNXlzhs4Nh9bKElaRTfDe3viYwWBVjhLkSQtNnfeQLPch0uSllTdeddT0YPf9AAa&#10;Un8nxX24JGm2ufMG5sp9uCRpdnk+Hpg7z9pLkmaRO29gcbr7cM/aS5Iay7kJsHjnr965D5ckHT3D&#10;G1gb9+GSpKPlzhtYq/ra5z5ckhSrG96ejwfwrL0kadqcmwAMq6+N9TWy/3IpSdLTqm8qV582p4Y3&#10;wP3qa2X/pVOSpMPysYIAj+RZe0nSIdVn3rrzBjjc5fn2g/twSdKDufMGGJePLZQkDXYzvLcnPlYQ&#10;YBrOUiRJv+fOGyDk+mvtj4vXz/svv5KktVW3ifVHo4PfJACYjmftJWldufMGaIP7cElaQZ6PB2hL&#10;/WaI+3BJWmDuvAEa131++Itn/ZdtSdJcc24CMDPuwyVpnhneAPPmPlySZpRzE4BlqL+z4z5ckhqu&#10;+wuWno8HWJ7d5sxZiiQ1lHMTgHWor/X1Nb//8i9JSldfhK8+bU4Nb4B1qa/9/bcCSVIqd94AK9d9&#10;bKH7cEmavPqMWHfeANy6PN9+cB8uSRPkzhuA+/jYQkkaqZvhvT3xfDwA+3CWIklPyJ03AAe5/t7x&#10;4+L18/7biSTpoeqWr/4ocfCLKgDsy7P2knR/7rwBmIL7cEkaqHvF0p03ABOp39xxHy5J17nzBiCq&#10;+/zwF8/6b0OStJ6cmwBwVO7DJa0lwxuAlrgPl7TonJsA0KL6O0juwyUtKs/HAzALu82ZsxRJs865&#10;CQBzVN+76ntY/+1MktrvZnhvTwxvAObs6tPmtP/WJknt5s4bgEXpPrbQfbikBnPnDcCS1fc49+GS&#10;msidNwBr4mMLJR21+iM5z8cDsDb1m07OUiRFc+cNANeuvxfW98T+26Mkjd/tucngFyEAWCvP2ksa&#10;O3feAPAw9+GSRqn+aM2dNwDsx324pIOr4X15vv0w9MUFAHhA9/nhL57131Yl6e6cmwDAeOp7qvtw&#10;SYPV8P7+efPG8AaA8bkPl/SnfKwgAAR41l6S5+MB4Aiuh7izFGllufMGgONzliKtoJvhvT0xvAGg&#10;HVefNqf9t2pJS8qdNwA0zH24tJzqzrueyB38xQ4ANKX+bpb7cGmmufMGgPlyHy7NrB8Xr597Ph4A&#10;5q1+E81ZitR47rwBYIG6+3DP2ktNdXtuMviLFgBYhvNX79yHS0fOnTcArI/7cOlI1bmJO28AWCf3&#10;4VKwGt6X59sPQ78YAYCVcR8uTZdzEwDgLrUR3IdLI1XD+/vnzRvDGwB4SG2GfkJIOiQfKwgAPJpn&#10;7aXHV7dc9RTt4C8qAIB9XA9xZynSA7nzBgDG5mMLpYFuhvf2xPAGAKZy9Wlz2k8Pad258wYAYtyH&#10;a83VnXc9KTv4iwMAYEL1d83ch2s1ufMGAFrhPlyL78fF6+eejwcAWlK/KegsRYvLnTcA0LzuPtyz&#10;9pp5zk0AgNk5f/XOfbhml+ENAMyd+3DNpjo3cecNACyB+3A1XQ3vy/Pth6GfvAAAs+ZZe7WUcxMA&#10;YC1q8xjiOlo1vOtJV8MbAFib7583b/pJJGXysYIAwOp51l6J6rMx6+nWwZ+EAABr5D5cU+TOGwDg&#10;fj62UKN0M7y3Jz5WEABgP85SdHDuvAEADuQ+XI+pbpjqCdbBn0wAAOyt/u6c+3DdmTtvAIBpuA/X&#10;3/J8PADAtDxrry533gAAYd19+Itn/RzTWnJuAgBwZOev3rkPX0GGNwBAW9yHLzjnJgAAbaq/i+c+&#10;fEF1f8HS8/EAAO3bedZ+1jk3AQCYp9pwteX6WafWq/+wrj5tTg1vAIB5q03XTzy1mjtvAICF6T62&#10;0H14c9VnSbrzBgBYrsvz7Qf34Q3kzhsAYF18bOGRuhne2xPPxwMArJOzlGDuvAEA6Fxvwh8Xr5/3&#10;M1FjVzc/9UcOgz/4AACsl2ftx82dNwAA+3AfPkLdK5buvAEA2FP9pq378ANy5w0AwJN0nx/+4lk/&#10;L3VXzk0AABiV+/DhDG8AAKbkPvynnJsAAJBQf7dw1ffh3V+w9Hw8AABpu83Zqs5SnJsAANCC2qS1&#10;TfuZurzq/7mrT5tTwxsAgJbURu0n63Jy5w0AQNO6jy1cwH14ffaiO28AAObi8nz7YZb34e68AQCY&#10;s9l8bOHN8N6eeD4eAIAlaPosxZ03AACLdL1xf1y8ft7P3uNXNzL1W/SD/2YBAGApjv2svTtvAADW&#10;6Cj34d0rlu68AQBYqfpN6Mh9uDtvAAD4Sff54S+e9XN5vJybAADAPca6Dze8AQBgf0+6D3duAgAA&#10;j1d/V/JR9+GejwcAgBHsNmf3nqU4NwEAgPHVxq6t3c/uP56PN7wBAGA6V582p90Ad+cNAAAh19v7&#10;l8H/BgAAMAk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ol6tPm9Oh/wYAADCeq93morb3L9X/zv/9z9/OX70b+hcCAABPc3m+/XD55cWzbnz/XP0X&#10;v11sPg79DwEAAI+025z9uHj9vJ/bd1e/NV6/RT74vwQAALjX7bnJf//zr3/0E3u/Lr+8fDv0vxAA&#10;APi77jexz1+9e/Tw/rk6S3EfDgAA97vzzvvQ6nbFfTgAAPzFvnfeh+ZjCwEA4Al33odU/0ecpQAA&#10;sFbfdtv39VHe/TzO1d2H7zZnQ/+mAABgaUa/8z60yy/bE/fhAAAs1Z9esWwp9+EAACxJ9M770NyH&#10;AwCwBHVucpQ770PzrD0AAHNUw3vSjxWcuvot++5FoIH/5wAAoBWzODd5TJ61BwCgRTW8a6suZnj/&#10;nGftAQBoSTMfKzh1Xz+e/uo+HACAo5n6+fhW87GFAAAkLe7O+9CcpQAAMKXuQ0GuN+esPlZw6rqP&#10;Ldxt3w/9gAEAwKFWc+d9aJ61BwBgDLfnJv3M1EO5DwcA4BDuvJ+QZ+0BAHiM2T0f32rd54fvNmdD&#10;P8gAAFDDuz7qup+PGqv6owT34QAA3HJuEur7582bof8AAABYhxretQkN72CetQcAWCcfK3jkus8P&#10;d5YCALB8a30+vtV8bCEAwDK58248ZykAAMtQw9vz8TPJfTgAwLy5855pnrUHAJiX2m614fo5p7nm&#10;PhwAoG3uvBeYZ+0BANrk+fiF192He9YeAODo3HmvLPfhAADH4dxk5bkPBwDIMLz1e3Vz5D4cAGA6&#10;zk00WP2kcJYCADAiz8drn5ylAAA8jXMTHdTll5dvh35CAQAw7Pb5eMNbB9d9bKH7cACAB7nz1qjV&#10;7ZL7cACAAbvNmefjNVnuwwEAbrjzVqz6SeYsBQBYs2+77XvPxytedx/uWXsAYEXceauJPGsPACyd&#10;cxM1mftwAGBpDG81n2ftAYClcG6iWVU/WZ2lAABzVMPb8/GabfVHNt2LUAM/uQEAWuLcRIvKs/YA&#10;QKu63yz0fLyWWPexhe7DAYCGuPPWKvKsPQBwdLvNmTtvrS4fWwgApLnz1uqrn/zOUgCABM/HSz9V&#10;t1d1gzX0iwUA4CnceUv35Fl7AGAst+cm/cyQdF/uwwGAQ7nzlg7MfTgA8Fh1buLOW3pi3eeH7zZn&#10;Q7/IAABKDe+vH09/7eeDpDGqP0pyHw4A/My5iRTo++fNm6FfgADAetTwvvzy8q3hLYXyrD0ArJeP&#10;FZSOWN16OUsBgJXwfLzUTj62EACWy5231HDOUgBgOWp41/d2HysoNV7dhH3bbd8P/UIGAObBnbc0&#10;wzxrDwDzU9+769yk/3YuaY65DweA9rnzlhaWZ+0BoF2ej5cWnGftAaAdno+XVlT9EZf7cAA4Ducm&#10;0orzrD0A5NTwru+9hre08jxrDwDT87GCkv5W9/nhzlIAYFyej5f0UD62EACezp23pEfnLAUAHu/2&#10;+XjDW9JBuQ8HgP2585Y0WnW75j4cAIbV98jLL9uT/tumJI2X+3AA+IM7b0mR6ouMsxQA1s7z8ZLi&#10;dffhnrUHYGXceUs6enXz5j4cgKVzbiKpudyHA7BEhrekpqtbOPfhACyFcxNJs6m+WDlLAWC2PB8v&#10;aa7VH9l1L4INfXEDgMY4N5G0mC6/vHw79IUOAFrQ/WaR5+MlLa3uYwvdhwPQGHfekhafZ+0BaMJu&#10;c+b5eEmryscWAnAM7rwlrbr64ucsBYCUb7vte8/HS9J13X24Z+0BmIg7b0m6I8/aAzCm23OT/tuM&#10;JOmu3IcD8BTuvCXpgNyHA3CIOjdx5y1JT8iz9gDso4a35+MlacTqjxK7l8oGvugCsF7OTSRp4jxr&#10;D0Cp4V3fEwxvSQrkWXuAdfOxgpJ0pL5+PP3VfTjAiuw2Z+68JamBfGwhwLK585akBvOxhQALdf21&#10;3ccKSlLD1U1g3QYOfhEHYDbceUvSzPKsPcA83Z6b9F/OJUlzy304wDy485akBeU+HKBtno+XpIXW&#10;fX74bnM29MUfgLwa3vWRsv2XaUnSUqs/4nQfDnA8zk0kaaV9/7x5M/SNAYBp1PCur72GtyStOM/a&#10;A2T4WEFJ0p+qbwrOUgAm4Pl4SdJ9+dhCgHG485YkPSpnKQCHqeHt+XhJ0kF1Zym77fuhbzAA/J07&#10;b0nSKHnWHuB+9TWyzk36L5uSJI2T+3CAP3PnLUmaPM/aA9zwfLwkKVr3+eGetQdWyJ23JOmouQ8H&#10;1sK5iSSpqdyHA0tleEuSmq07S3EfDiyIcxNJ0iyqb1bOUoBZ83y8JGmOOUsB5sa5iSRpEV1+efl2&#10;6BsdQCtun483vCVJi8l9ONAqd96SpEVXN5Xuw4Em7DZn9VGq/ZcnSZKWnftw4FjceUuSVlt983OW&#10;AiR9223fez5ekrT6uvtwz9oDE3LnLUnSQJ61B8bm3ESSpD1yHw48leEtSdIjqxtN9+HAIZybSJL0&#10;hOqbqLMUYB81vD0fL0nSSNUfJXcv1Q180wXWzbmJJEkT5ll74Fb3D+Wej5ckafq6jy10Hw6r5s5b&#10;kqQj5Fl7WKHd5sydtyRJR87HFsLyufOWJKmx6puysxRYJs/HS5LUcN19uGftYRHceUuSNKM8aw/z&#10;dXtu0v9yliRJc8p9OMyHO29JkhaS+3BoX52buPOWJGlhedYe2uP5eEmSVlD9EbchDsfl3ESSpBX2&#10;/fPmzdAwAKZTw/vyy8u3hrckSSvNs/aQ42MFJUnS7339ePqrsxSYiOfjJUnSXfnYQhiPO29JkrR3&#10;zlLgcDW869eQjxWUJEmPqvvYwt32/dDAAIa585YkSU/Os/bwsNtzk/6XjSRJ0tNzHw5/585bkiRN&#10;mmft4Q+ej5ckSbG6zw/fbc6GRgksXQ3v+ujO/peDJElSrvqjd/fhrIVzE0mS1EyetWfJanjXz3HD&#10;W5IkNZVn7VkiHysoSZKar/v8cGcpzJ3n4yVJ0tzysYXMkTtvSZI0+5ylMAc1vD0fL0mSFpP7cFrm&#10;zluSJC02z9rTkvq5WD8n+5+ekiRJy819OMfkzluSJK0yz9pzDJ6PlyRJq6+7D/esPRNz5y1JkvSX&#10;3IczBecmkiRJD+Q+nDEY3pIkSY+obnTdh3Mo5yaSJEkHViPKWQp783y8JEnSODlL4T7OTSRJkibq&#10;8svLt0MDjHW6fT7e8JYkSZqw7mML3YevnjtvSZKkcHXr6z58hXabM8/HS5IkHTH34evgzluSJKmh&#10;apQ5S1mub7vte8/HS5IkNVh3H+5Z+8Vw5y1JkjSTPGs/b85NJEmSZpr78HkxvCVJkhaQZ+3nwbmJ&#10;JEnSwqpx5yylPTW8PR8vSZK04OrEoXtBcWAMkuPcRJIkaWV51v44anjXj73hLUmStMK6jy10Hx7j&#10;zluSJEldXz+e/uo+fEK7zZk7b0mSJP0tH1s4LnfekiRJerAai85SRnD9Y+j5eEmSJO1d3SrXzfLg&#10;uORO7rwlSZL0pDxrv5/bc5P+h02SJEl6Wu7Dh7nzliRJ0mS5D/+zOjdx5y1JkqTJ6z4/fLc5Gxql&#10;a1DDuz66sf/hkCRJkjLV6cWa7sOdm0iSJKmJvn/evBkarEvh+XhJkiQ111KftfexgpIkSWq6xTxr&#10;7/l4SZIkzam5fmyhO29JkiTNurmcpdTw9ny8JEmSFlHdUH/bbd8PDd8WuPOWJEnSImvtWfv691Ln&#10;Jv2/PUmSJGmZHfs+3J23JEmSVtexnrX3fLwkSZJWXepZe3fekiRJ0k/VScgU9+HOTSRJkqR7Gus+&#10;vIZ3PZFveEuSJEkP1J2lPOE+3LmJJEmSdEA1oh91luL5eEmSJOnpPXSW4s5bkiRJmqDLLy/f/nV4&#10;16mK4S1JkiRN1O19uDtvSZIkSZKke/vll/8HrPW9qJ8nbAcAAAAASUVORK5CYIJQSwMEFAAGAAgA&#10;AAAhABaAxCvjAAAADQEAAA8AAABkcnMvZG93bnJldi54bWxMj8FqwzAMhu+DvYPRYLfWdtKWkcYp&#10;pWw7lcHawejNjdUkNLZD7Cbp2087bTcJ/fz6vnwz2ZYN2IfGOwVyLoChK71pXKXg6/g2ewEWonZG&#10;t96hgjsG2BSPD7nOjB/dJw6HWDEqcSHTCuoYu4zzUNZodZj7Dh3dLr63OtLaV9z0eqRy2/JEiBW3&#10;unH0odYd7mosr4ebVfA+6nGbytdhf73s7qfj8uN7L1Gp56dpuwYWcYp/YfjFJ3QoiOnsb84E1iqY&#10;yYUkmUhTmkqyoMxSJCtgZwWJSBbAi5z/tyh+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vZDTc7QIAADcKAAAOAAAAAAAAAAAAAAAA&#10;ADoCAABkcnMvZTJvRG9jLnhtbFBLAQItAAoAAAAAAAAAIQCfbXQy0H4AANB+AAAUAAAAAAAAAAAA&#10;AAAAAFMFAABkcnMvbWVkaWEvaW1hZ2UxLnBuZ1BLAQItAAoAAAAAAAAAIQBrvq40vV8AAL1fAAAU&#10;AAAAAAAAAAAAAAAAAFWEAABkcnMvbWVkaWEvaW1hZ2UyLnBuZ1BLAQItAAoAAAAAAAAAIQBKwnRh&#10;dCAAAHQgAAAUAAAAAAAAAAAAAAAAAETkAABkcnMvbWVkaWEvaW1hZ2UzLnBuZ1BLAQItABQABgAI&#10;AAAAIQAWgMQr4wAAAA0BAAAPAAAAAAAAAAAAAAAAAOoEAQBkcnMvZG93bnJldi54bWxQSwECLQAU&#10;AAYACAAAACEANydHYcwAAAApAgAAGQAAAAAAAAAAAAAAAAD6BQEAZHJzL19yZWxzL2Uyb0RvYy54&#10;bWwucmVsc1BLBQYAAAAACAAIAAACAAD9B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22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ágono 2"/>
              </v:shape>
              <v:shape id="Gráfico 29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Hexágono 3"/>
              </v:shape>
              <v:shape id="Gráfico 30" o:spid="_x0000_s1029" type="#_x0000_t75" alt="Hexágono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ágono 1"/>
              </v:shape>
            </v:group>
          </w:pict>
        </mc:Fallback>
      </mc:AlternateContent>
    </w:r>
    <w:r>
      <w:rPr>
        <w:noProof/>
        <w:lang w:bidi="es-ES"/>
      </w:rPr>
      <w:drawing>
        <wp:anchor distT="0" distB="0" distL="114300" distR="114300" simplePos="0" relativeHeight="251661312" behindDoc="0" locked="0" layoutInCell="1" allowOverlap="1" wp14:anchorId="4E183635" wp14:editId="11E46E31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áfico 31" descr="Hexág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áfico 31" descr="hexágono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79D0" w14:textId="77777777" w:rsidR="004641EE" w:rsidRDefault="004641EE">
      <w:pPr>
        <w:spacing w:after="0"/>
      </w:pPr>
      <w:r>
        <w:separator/>
      </w:r>
    </w:p>
  </w:footnote>
  <w:footnote w:type="continuationSeparator" w:id="0">
    <w:p w14:paraId="784CEEC3" w14:textId="77777777" w:rsidR="004641EE" w:rsidRDefault="004641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0D6B" w14:textId="3C769199" w:rsidR="00172D10" w:rsidRPr="007318C0" w:rsidRDefault="007318C0" w:rsidP="007318C0">
    <w:pPr>
      <w:rPr>
        <w:color w:val="CB400B" w:themeColor="text2" w:themeShade="BF"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7318C0">
      <w:rPr>
        <w:color w:val="CB400B" w:themeColor="text2" w:themeShade="BF"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AACSE</w:t>
    </w:r>
    <w:r>
      <w:rPr>
        <w:color w:val="CB400B" w:themeColor="text2" w:themeShade="BF"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06 / 10 /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4912" w14:textId="77777777" w:rsidR="00094803" w:rsidRDefault="00094803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2459581" wp14:editId="32853C86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upo 2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áfico 3" descr="Hexágono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áfico 4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áfico 5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áfico 6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4EFFB2" id="Grupo 2" o:spid="_x0000_s1026" alt="Hexágonos de varios colore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LcZIgMAAJ4MAAAOAAAAZHJzL2Uyb0RvYy54bWzsl9tu1DAQhu+ReAcr&#10;9zSn3SSNuq0QhYKEoOLwAK7XSSyS2LK9hz4Oz8KL8dvJZkuDBKp6U8FFU9uJJ//MfJ7Mnl3su5Zs&#10;uTZC9qsgPokCwnsm16KvV8HXL29eFAExlvZr2sqer4JbboKL8+fPznaq5IlsZLvmmsBIb8qdWgWN&#10;taoMQ8Ma3lFzIhXvcbOSuqMWU12Ha013sN61YRJFWbiTeq20ZNwYrF4ON4Nzb7+qOLMfq8pwS9pV&#10;AG3WX7W/3rhreH5Gy1pT1Qg2yqAPUNFR0eOlk6lLainZaDEz1QmmpZGVPWGyC2VVCca9D/Amju55&#10;c6XlRnlf6nJXqylMCO29OD3YLPuwvdZErFdBEpCedkjRld4oSTBdc8MQqrd8/+N7LXtpsEK2VAuM&#10;mGylRi4Rv52qS5i50uqzutbjQj3MXEj2le7cfzhL9j7yt1Pk+d4ShsVFmsVZAVYY7i3yIknjZMgN&#10;a5DA2T7WvD7uTOMF1A4786JITt3O8PDi0Omb5CjBSvyNocRoFso/I4dddqN5MBrp/spGR/W3jXqB&#10;rCtqxY1ohb31BCO/TlS/vRbsWg+TY1bSY1Z+fAcskmDlfmLIwnnsrLiNgxnq3Hwv2TdDevmqoX3N&#10;XxqF84BT6uPz6+Ohm/6i4aYV6o1oW5c6Nx69BRD32PtNwAauLyXbdLy3w0HVvIXjsjeNUCYguuTd&#10;DQd3+t3aC6KlsZpb1rgXVnjxJ4gdEjnd8CqPwpxmA+Z+Q1kBgHJQMUctXaZxkaMWeGCioohTXwYm&#10;YBA5bewVlx1xAyiEEGSJlnT73oySDo8AtKMKP8R0yAUGTwazxQwzrMww80fSufs0MRsrykTTI2CW&#10;JlGW4kQCszgqomy5HKrWoa4leR7n+XKADQ+nS0zuVqd/ETaE4/ClGWsaVmaw+aLwdGFLBxAeEzbU&#10;LHCWJMts+joeOIuXRRoBPl/U4iJNsvh/UctmnGFlxplP1NPlDHWaocG2aNyUFr19fOySpECjPXxL&#10;kyJPxwaLlhN8mevYDvCdRssoenz4fBuHJth3dmPD7rrsu3OM7/6sOP8JAAD//wMAUEsDBAoAAAAA&#10;AAAAIQDvNHsI/SAAAP0gAAAUAAAAZHJzL21lZGlhL2ltYWdlMS5wbmeJUE5HDQoaCgAAAA1JSERS&#10;AAAC4AAAA1QIBgAAAPLymN4AAAABc1JHQgCuzhzpAAAABGdBTUEAALGPC/xhBQAAAAlwSFlzAAA7&#10;DgAAOw4BzLahgwAAIJJJREFUeF7t3dF1G9e5hmGXkGuRXE4JakCkStCdCNyEJbAEdaASUoJKYAku&#10;ISWkhHOw92zGsjwkQWDmw56Z513ruUlyThyZBD5LPzG/SZIkSZIk6YXuPuw/3l7v/n17s/9x9/vX&#10;f7Z/WZIkSdKU3f3+r3/cXu+/H8b3f+9u9v/3rPxr7T8iSZIkaYrurndfDkP7Pz8P75+1Uf7Q/uOS&#10;JEmSTunu6uvn25vdH78O7pfU/+yH/cf2fy5JkiTpmF46NzlWuRF3Hy5JkiS90bnD+1fuwyVJkqQX&#10;qucmr9x5n8p9uCRJkvRTw533/sevw3lq9T7cWYokSZK22tTnJscq/52GuCRJkjZTGd53N/eP6eH9&#10;q09Xu2/tL0mSJElaZ+/9WMG5tb8W9+GSJElaV/Xx8YE771MdhviTsxRJkiQtvkvdeZ/KxxZKkiRp&#10;kQ133vuHOT5WMMRZiiRJkpZRb3fep3IfLkmSpK4rN9S35RHwI2N2yer/JvfhkiRJ6qWl3Xmfyn24&#10;JEmSLt5cj4/vVfuHDGcpkiRJyraWO+9T1f/tH/Yf2y+HJEmSNE9bOTc5lvtwSZIkzZLh/Tr34ZIk&#10;SZqsrZ+bHKvdwrsPlyRJ0mkNw7vfx8f3qv7DirMUSZIkHZtzk2mUX8Pya9l+WSVJkqS/Vsbi3c39&#10;o+E9tfvH9kssSZIkDbnznlf7tXUfLkmStPXKZ1m78845DPEn9+GSJEkbzJ33ZfnYQkmSpI003Hnv&#10;H9pH5o2OQ6KcpUiSJK01d959qn9Prndf2t8mSZIkLb1yc1w/Em9k/NEPj7WXJElaeO68l8l9uCRJ&#10;0gKr5ybuvBer/UOT+3BJkqTec+e9LvXv5Yf9x/a3V5IkSb3k3GTd3IdLkiR1kuG9Le7DJUmSLphz&#10;k21qt/3uwyVJklJ5fDxF/YcvZymSJEnz5dyEMeVronxttC8TSZIknVsZV4eh9WB487r7x/YlI0mS&#10;pFNz5817tK8V9+GSJEnvzZ0356hfO+7DJUmS3s6dN1PysYWSJEmvdBhMD+0j5kbHFJyi/cOcsxRJ&#10;kqTn3HmTUL/Grndf2pedJEnS9no+NxkbSzCXW4+1lyRJW8udNz1wHy5JkjZRPTdx500n3IdLkqTV&#10;1u68n34dQNCDeh/+Yf+xfblKkiQtN+cmLEn9mQT34ZIkaYmV4f3pavfN8GaJ3IdLkqRF5WMFWYP2&#10;New+XJIk9ZvHx7NGdYg7S5EkST3lzpstcJYiSZIuXhneh2HyYHizLfeP7VtAkiQplztvtsx9uCRJ&#10;iuXOG/5Uvxfch0uSpDly5w0vcx8uSZIm7e569+UwMDw+Hl7R/uHUWYokSTo9d97wfvV7xmPtJUnS&#10;e3o+NxkbF8Bxbq93/3YfLkmSXs2dN0zPfbgkSRqtnpu484ZZuA+XJEn/q915P/06GIDpuQ+XJGnD&#10;OTeBy6k/Y+E+XJKkbVSG96er3TfDGy6vfC+2b01JkrTGfKwg9Kd9T7oPlyRpTXl8PPSvDnFnKZIk&#10;LTt33rA8PrZQkqQFVob34Y38wfCGJbt/bN/SkiSp59x5w3q4D5ckqePqnXd59PXImziwbPVnONyH&#10;S5LUR+68YTvch0uSdOHurndfDm/IHh8PG9L+YdtZiiRJydx5A/U1wGPtJUmat+dzk7E3Y2Cb6s9+&#10;uA+XJGna3HkDb3EfLknSRNVzE3fewBHch0uSdEbtzvvp1zdYgLe4D5ck6R05NwGmUn9mxH24JEnj&#10;DY+Pv380vIGpfbrafWsvNZIkqeRjBYG5tdcY9+GSpG1XHx9fHjE98mYJMIc6xJ2lSJK2ljtv4NJ8&#10;bKEkaRMNd977Bx8rCHTEWYokaZ258wZ65T5ckrSq6p13eVT0yJseQE/qz6S4D5ckLTV33sBSuQ+X&#10;JC0uj48Hlq795oGzFElS37nzBtamvqZ5rL0kqbecmwBrV3+WxX24JOnSGd7A1rgPlyRdLHfewFa1&#10;1z734ZKkTMOdt8fHA3isvSRp1pybAIwrr43lNbK9XEqSdF7lTeXu5v7R8AZ4y/1je+mUJOm0fKwg&#10;wPt4rL0k6aTq4+PdeQOc7DDEn9yHS5LezJ03wLTKa2p7iZUk6c+GO+/9Q/tordE3EQDO4ixFkjTk&#10;zhsgo77WXu++tJdfSdLWKreJ9aOzRt4kAJiPx9pL0sZy5w3QB/fhkrSBPD4eoC/tN0Pch0vS2nLn&#10;DdC3+hr9Yf+xvWxLkpaacxOAZXEfLkkLzfAGWDb34ZK0oJybAKxD+5kd9+GS1GvD8Pb4eIC1qb+p&#10;4ixFkvrJuQnANpTX+vKa317+JUnpyovw3c39o+ENsDX3j+2tQJKUyp03wLa19wD34ZI0d+UzYt15&#10;A/DsMMSf3IdL0gy58wbgNT62UJImarjz3j+0j6IafdEFgJ84S5GkU3PnDcAp6nvH9e5LezuRJL1V&#10;ueWrHzU18qIKAMfyWHtJeiN33gDMwX24JI1Uz03ceQMwk/abO+7DJcmdNwBJ9T3nw/5jexuSpO3k&#10;3ASAS3IfLmkzGd4A9MR9uKRV59wEgB61n0FyHy5pPXl8PABLUH+TyFmKpCXn3ASAJSrvXeU9rL2d&#10;SVL/lRetwwvYg+ENwLLdP7a3NknqN3feAKxJe09zHy6pv9x5A7Bm9T3OfbikHnLnDcCW+NhCSRft&#10;8EL00D66afRFCgDWqP2mk7MUSbnceQNAuw8/vCe2t0dJmr7nc5OxFyEA2Kpbj7WXNHXuvAHgbe7D&#10;JU1SPTdx5w0AR3EfLunk2p33068vLADA2+p9+If9x/a2Kkkv59wEAKZTf3bKfbikscrw/nS1+2Z4&#10;A8D03IdL+ks+VhAA5tfea92HS1vO4+MBIK8OcWcp0rZy5w0Al+csRdpAZXgfvuEfDG8A6Mn9Y3ur&#10;lrSm3HkDQL/ch0srqt55l0fkjnyzAwB9qT+b5T5cWmbuvAFgudyHSwvr7nr35fCN6/HxALBg7TfR&#10;nKVIPefOGwDWp763e6y91FfP5yZj37QAwDrUn+lyHy5dNnfeALA97sOlC1XPTdx5A8AmuQ+XgrU7&#10;76dfvxEBgO1xHy7NmHMTAOAl9WfB3IdL01SG96er3TfDGwB4S9kMbUJIOiUfKwgAvFfbDu7DpfdU&#10;Hx9fHkU78k0FAHCMOsSdpUiv584bAJiajy2URirD+/AN8mB4AwDzuX9s00Padu68AYAU9+HadPXO&#10;uzxSduSbAwBgTvVnzdyHayu58wYAeuE+XKvv7nr35fCF7vHxAEA32m8KOkvRunLnDQD0rm4Vj7XX&#10;0nNuAgAsTf0ZNffhWlqGNwCwdO7DtZjquYk7bwBgBdyHq+vanffTr1+4AABLV+/DnaWol5ybAABb&#10;UTaPIa6LNTw+/v7R8AYAtubT1e5bm0RSJh8rCABsXdtC7sM1b/Xx8eXRrSNfhAAAW+Q+XLPkzhsA&#10;4HU+tlCTNNx57x98rCAAwNGcpei03HkDAJzGfbjeVblhui2PYB35YgIA4Hj1Z+fch+ul3HkDAMzD&#10;fbj+lsfHAwDMq/0mp7OUrefOGwAgq26vD/uPbY5pKzk3AQC4rPozd+7D15/hDQDQF/fhK865CQBA&#10;n9rP4rkPX0vD8Pb4eACA3tXfLHWWstycmwAALFPZcGXLtVmn3it/s+5u7h8NbwCApbt/bBNPvebO&#10;GwBgXdq2cx/eW+WzJN15AwCs12GIP7kP7yB33gAA2+JjCy/UcOe9f2gfWTP6NwcAgFVzlpLKnTcA&#10;AEXdhNe7L20maurKzU/9SJqRX3wAALbLY+0nzp03AADHcB8+QfXcxJ03AABHar9p6z78vbnzBgDg&#10;HHVLfth/bPNSL+XcBACAKbkPfyHDGwCAObkP/ynnJgAAJLSfLdzuffgwvD0+HgCArPqbv1s6S3Fu&#10;AgBAD8omLdu0zdT1Vf7H3d3cPxreAAD05f6xTdb15M4bAICeta26/Pvw8tmL7rwBAFiKwxB/WuR9&#10;uDtvAACWbDEfWzjcee8f2ke8jP6PAQCABen3LMWdNwAAa1Q37vXuS5u9l6/cyNSPcBn5iwUAgLW4&#10;+GPt3XkDALBFF7kPr+cm7rwBANio9pvQ89+Hu/MGAIA/1W38Yf+xzeXpcm4CAAAvm+w+3PAGAIDj&#10;nXUf7twEAADer/2s5PH34R4fDwAA56u/mf3aWYpzEwAAmF7Z2GVrt9k9DO/Dv/FgeAMAwJzuH+sA&#10;d+cNAAAZZXv/NvZvAAAA8zD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OA/z+cezfAAAApnN7vftv2d6/le5+//rPw7/w77H/IAAAcJ7bm93T3Yf9&#10;xzq+f678i7fX+/+M/R8BAADvcxjef9xd7760uf1y5bfGh98iH/9/BAAAvOz53OTu93/9o03s47q9&#10;3n8f+38IAAD8XRne9bT7vcP754azFPfhAADwmhfvvE+t3K64DwcAgL86+s771HxsIQAAnHHnfUrl&#10;v8RZCgAAW3V7s/9RPsq7zeNc9T68/Jb7yF8UAACszeR33qd2+It5cB8OAMBaPZ+btPnbT+7DAQBY&#10;k+id96m5DwcAYA3quckl7rxPzWPtAQBYojq85/xYwbkrv2U//Nb9+P9AAADowSLOTd6Tx9oDANCj&#10;MrzrVl3L8P45j7UHAKAn3Xys4NzdXX397D4cAIBLqc+yWfKd96n52EIAAJJWd+d9as5SAACY03Dn&#10;fdicS/pYwbkbHmu//zH2CwYAAKfazJ33qR1+kTzWHgCAsz2fm7SZqbdyHw4AwCnceZ+Rx9oDAPAe&#10;i3t8fK8N9+G7P8Z+kQEAoA7vq6+f23zUVJU/SnAfDgDAM+cmoT5d7b6N/Q0AAGAbyvCum9DwzuWx&#10;9gAA2+RjBS/cMMSdpQAArF39mcAtPj6+13xsIQDAOrnz7jxnKQAA61CGd912Plaw/9yHAwAsmzvv&#10;hXb4m+ex9gAAC9K220Obc1pq7sMBAPrmznuFeaw9AECf6rmJO+/1Vu/DPdYeAODi3HlvrMPfdPfh&#10;AAAX4Nxk47kPBwDIMLz1v8rNkftwAID5ODfRaMPnhztLAQCYSv3ZO4+P11s5SwEAOI9zE53U7fX+&#10;+9gXFAAA48rwrqe9hrdObThLcR8OAPAWd96atHK75D4cAODv2jNWPD5e8+Q+HABg4M5bscoXmbMU&#10;AGDLbm/2Pzw+XvHqfbjH2gMAG+LOW110+GL0WHsAYNWcm6jL3IcDAGtjeKv7PNYeAFgL5yZaVMPn&#10;hztLAQCWpw5vj4/XUit/ZDP80c34FzgAQC+cm2hVeaw9ANCrMrzrCa3hrbU1nKW4DwcA+uHOW5vI&#10;Y+0BgEurzzJx562t5WMLAYA0d97afOWL31kKAJDg8fHST9X78HKDNfLNAgBwDnfe0isdvkk81h4A&#10;mMTzuUmbGZJey304AHAqd97SibkPBwDeq56buPOWzqvdh/8x9k0GAFDU4X319XObD5KmqPxRkvtw&#10;AOBnzk2kQJ+udt/GvgEBgO0ow/v2ev/d8JZCeaw9AGyXjxWULli59XKWAgDbUH8mzOPjpT7ysYUA&#10;sF7uvKWOc5YCAOsx3Hkf3tt9rKDUd8PHFu5/jH0jAwDL4M5bWmCHb16PtQeAhRneuz0+Xlp07sMB&#10;oH/uvKWV5bH2ANCvem7izltaZx5rDwD9qMPb4+OlbVT+iMt9OABchnMTacN5rD0A5JThXd97DW9p&#10;23msPQDMz8cKSvpbwxB3lgIAU6o/e+Xx8ZJey8cWAsD53HlLenfOUgDg/crwru+hhrekU3IfDgDH&#10;c+ctabLK7Zr7cAAY194jH9rbpiRNl/twAPiTO29JkcqLjLMUALaunpt4fLykZPU+3GPtAdgYd96S&#10;Lt7hxejBfTgAa+fcRFJ3uQ8HYI0Mb0ldV27h3IcDsBbOTSQtpuHzw52lALBM9WecPD5e0hIrf2Q3&#10;/NHd+AscAPTEuYmk1XR7vf8+9kIHAD0ow7ueUBrektbUcJbiPhyAvrjzlrT6PNYegB60Z1l4fLyk&#10;7eRjCwG4BHfekjZdefFzlgJAyu3N/ofHx0vSoXof7rH2AMzEnbckvdDhRdJj7QGYzPO5SXubkSS9&#10;lPtwAM7hzluSTsh9OACnqOcm7rwl6fQ81h6AY9Th7fHxkjRd5Y8Shz9SHH/hBWCbnJtI0sx5rD0A&#10;RRne9T3B8Jak+fNYe4Bt87GCknSh7q6+fnYfDrAd9ZkR7rwl6fL52EKAdXPnLUkd5mMLAdapvrb7&#10;WEFJ6rf2WPunsRdxAJbDnbckLazDi7fH2gMs0PO5SXs5lyQtLffhAMvgzluSVpT7cIC+1XMTd96S&#10;tL7affgfYy/+AOTV4X319XN7mZYkrbXyR5zuwwEux7mJJG20T1e7b2NvDADMowzv+tpreEvSdvNY&#10;e4AMHysoSfpLwxB3lgIwtfqzNx4fL0l6KR9bCDANd96SpHflLAXgNGV419dQHysoSXpvw8cW7n+M&#10;vcEA8HfuvCVJk3R4U/FYe4BXDK+RHh8vSZo49+EAf+XOW5I0ex5rDzCo5ybuvCVJqYb7cI+1B7bH&#10;nbck6aId3ozchwOb4NxEktRV7sOBtTK8JUndNjxN0304sB7OTSRJi2gY4s5SgOWqP+Pi8fGSpKXl&#10;LAVYGucmkqRVdHu9/z72RgfQizK86wmd4S1JWkvuw4FeufOWJK26clPpPhzoQXuWwUN7eZIkad25&#10;DwcuxZ23JGmzlTc/ZylA0u3N/ofHx0uSNl+9D/dYe2BG7rwlSRrp8CbpsfbApJybSJJ0RO7DgXMZ&#10;3pIkvbNyo+k+HDiFcxNJks5o+PxwZynA2+rw9vh4SZKmqfxR8vBHyuNvvMB2OTeRJGnGPNYeeFaG&#10;dz1VM7wlSZq34SzFfThsmTtvSZIukMfaw/bUZwa485Yk6bL52EJYP3fekiR1VnlTdpYC6+Tx8ZIk&#10;dVy9D/dYe1gFd96SJC2ow5u3x9rDQj2fm7RvZ0mStKTch8NyuPOWJGkluQ+H/tVzE3fekiStK4+1&#10;h/7U4e1jBSVJWnflj7gNcbgs5yaSJG2wT1e7b2PDAJhPGd6HfwD+bnhLkrTRPNYecnysoCRJ+l93&#10;V18/O0uBedTP5nfnLUmSxvKxhTAdd96SJOnonKXA6YY778P3kI8VlCRJ72l4rP3+x9jAAMa585Yk&#10;SWd3GBUeaw9veD43ad82kiRJ5+c+HP7OnbckSZo1j7WHP3l8vCRJijXch+/+GBslsHZ1eF99/dy+&#10;HSRJknKVP3p3H85WODeRJEnd5LH2rFkZ3vVr3PCWJEk95bH2rJGPFZQkSd03DHFnKSxb/RkHj4+X&#10;JElLyscWskTuvCVJ0uJzlsISlOFdv1Z9rKAkSVpD7sPpmTtvSZK02g5jx2Pt6Ub7WnxoX56SJEnr&#10;zX04l+TOW5IkbTKPtecS6rmJO29JkrTl6n24x9ozM3fekiRJv3QYSe7DmZxzE0mSpDdyH84UDG9J&#10;kqR3VG503YdzKucmkiRJJzZ8frizFI5Tf5bA4+MlSZLOz1kKr3FuIkmSNFO31/vvYwOMbSrDu54q&#10;Gd6SJEnzNZyluA/fOnfekiRJ4cqtr/vw7WmfGe/x8ZIkSZfKffg2uPOWJEnqqDLKnKWs1+3N/ofH&#10;x0uSJHVYvQ/3WPvVcOctSZK0kA7jzWPtF8y5iSRJ0kJzH74shrckSdIK8lj7ZXBuIkmStLKGzw93&#10;ltKbOrw9Pl6SJGm9lROH4dRhfBCS4dxEkiRpY3ms/WWU4V1/7Q1vSZKk7TWcpbgPT3HnLUmSpNrd&#10;1dfP7sPnUz+b3Z23JEmSfs3HFk7LnbckSZLerIxFZynnq7+GHh8vSZKkY6v34eVmeWRc8jJ33pIk&#10;STqrw6j0WPsjPJ+btF82SZIk6bzch49z5y1JkqTZch/+V/XcxJ23JEmS5q7dh/8xNkq3oA7vq6+f&#10;2y+HJEmSlKmcXmzpPty5iSRJkrro09Xu29hgXYsyvD0+XpIkSV211sfa+1hBSZIkdd1aHmtfb9w9&#10;Pl6SJElLaakfW+jOW5IkSYtuKWcpw523x8dLkiRpBQ0fW7j/MTZ8e+DOW5IkSavsMHa7eqz98Nfi&#10;8fGSJElaeZe+D3fnLUmSpM11qcfa13MTd96SJEnaaqnH2rvzliRJkn6qnITMcR/u3ESSJEl6panu&#10;w8vwro/IN7wlSZKk16tnKWfchzs3kSRJkk5oGOLHn6XUW3KPj5ckSZLO662zFHfekiRJ0gzdXu+/&#10;/zq866mK4S1JkiTN0/N9uDtvSZIkSZKkV/vtt/8HT1tG6d6iX7MAAAAASUVORK5CYIJQSwMECgAA&#10;AAAAAAAhAJ9tdDLQfgAA0H4AABQAAABkcnMvbWVkaWEvaW1hZ2UyLnBuZ4lQTkcNChoKAAAADUlI&#10;RFIAAANMAAAD0AgGAAABcj7LGQAAAAFzUkdCAK7OHOkAAAAEZ0FNQQAAsY8L/GEFAAAACXBIWXMA&#10;ADsOAAA7DgHMtqGDAAB+ZUlEQVR4Xu3dB5wbR/n/cULvEMqP3nvvvffeSeiEaoid06zOaVTTCb33&#10;3sF0AqEkcDinWZ2TIwmJY59mdHYcCCH03v7A/Wedx8a6e0Y53Y1ud6XP+/X6vkC3Oxppd2eenfhO&#10;uhCw5jLrP5jlfmFv5Meokv1P0MSJ7pZ7/7+xbpvsgjLtf4LkR/v024Y1MshJGGRfJNLM/cP3O/DH&#10;yo+XZb92nLBhSnGgTdtP7n0Ok7u3yI+RQooTtNgwnnNsrcXBXIs+RtpaH8C17q/2yjxgxvrj9/Vv&#10;uw+UH2N/ZZ6gxar0WiojHIwT9h6UZu7uJz+uhL2vq4j8aDzV5UDU5XUmV8c3XsfXvGKj8GZH4T1E&#10;NXN/2L43aP075Me1NnInbOTe0H4a7fl77/f+tsiP62W/NzDyc3ot32stX3QitXjvEzPu2vteqHW7&#10;5MdjqbInrLIvrETGutfvOy7WHS0/Lgcn6IKVeoxM7s7a23kzP/ta8mP0seYnbM07HDFDP35D72CM&#10;hGN4yt5jaVqd28uPV2fvExaRHyGRJMfW5P6d+57I+g3yYwzBik/YihtixTZt3nbxfcfd+n/Ij3Wc&#10;oPL1PQd9N6IUS87J3gdhJX38nh+gUvadrH3/B5WUWfdfTlQNcKJqghNVE5yomuBE1QQnqiY4UTXB&#10;iaoJTlRNcKJqghNVE5yomuBE1QQnqiY4UTXBiaoJTlRNcKJqghNVE5yomuBE1QQnqiY4UTXBiaoJ&#10;TlRNcKJqghNVE5yomuBE1QQnqiY4UTXBiaoJTlRNcKJqghNVE5yomuBE1QQnqiY4UTXBiaoJTlRN&#10;cKJqghNVE5yomuBE1QQnqiY4UTXBiaoJTlRNcKJqghNVE5yomuBE1QQnqiY4UTXBiaoJTlRNcKJq&#10;YsmJ4mRVzxGt3dfsOTdZ3j1y7w+KryXd80OUau/52HeS9td3I9bEQOdgoJ2RRGb9z/Ye82LKkx8v&#10;DydsbSQ5zlnu8r1P0rBzd5EfI4EkJ2ixoTzpmFqTY7kmnYyoMDt9eO+xa+bu+fLj4Tlo8+aL7HfC&#10;+n8VKfbY73it/QVeauc1UaljVKkXUxGVPiaVfnFrpJl3nrDfcfiK/Lh6TLv7xP+90O4X5cdjYb8T&#10;VJ8LtZYveoVG4r2OxJuIGMn3Nkpv6pCpXZfc+16MdX+TH48Ok7tP/+8Ndp4mP66Vva+/iPxodNXx&#10;zdbxNSdThzdvcn/a3tfYzLu3kR+Pp6qesKq+rlKFK/dPew9KMz/7UvLjUnCClqHMg1Rm37W1lgct&#10;jOY3/q8/d6T8GMt12HTndvsdwFn5cVL/e35G0aoN42AO4zkhUhzcFM+BZVrJwTa2c9997aybkh9j&#10;2LKW27T3wDfb3ZfLj1X7TlCI/Ahrrd9J6LcNJdn/pOwf2Yyq4SQBKTCSKmzxyVn8GCUyucv2nozw&#10;/98iP96Hk1Wy5Z4A0/aP/d++3a/LjzFMyz05i620HQaQ6iCneh7sx7R3XX/vQTXWefnxqnGyEhn2&#10;gTTWf2BfHzPddfJjLMewT85ia91frYUr++d7D1ajPX81+fGa4WRdgCodoCq9lkqo6gEJi+Oz9r6u&#10;xvS268qPx0tVT85idXmdSYUr9L1737TJuy+SH1fe2Jysur/R9VPbrr739Yc12y/kx6Oh7idnsZF6&#10;PyP1ZhS1fn9ZPv/gvS8+TAvflR+PrNqdrNq94EQa1j13v/f+Mflxtez3Asfq5CxWyeNQyRdVAZU5&#10;LpV5IRVW2jEqreOaCsdp875jZt2T5cfDsa8jTs6KDPX4Zbn73t4nn7TdB8mPsULJT1byJ8Q+qz62&#10;q34CLEs4vn/ee5w3nnbuZeTH/e1tUER+hDWwrOMe6s6L9+1o3Xvkx1hj0ZMV3YBSbJxxt/zfOXFn&#10;7DtBsh0Vsu/ccIKqjZNUA5ykGuAk1QAnqQY4STXASaoBTlINcJJqgJNUA5ykGuAk1QAnqQY4STXA&#10;SaoBTlINcJJqgJNUA5ykGuAk1QAnqQY4STXASaoBTlINcJJqgJNUA5ykGuAk1QAnqQY4STXASaoB&#10;TlINcJJqgJNUA5ykGuAk1QAnqQY4STXASaoBTlINcJJqgJNUA5ykGuAk1QAnqQY4STXASaoBTlIN&#10;cJJqgJNUA5ykGuAk1QAnqQY4STXASaoBTlINcJJqgJNUA5ykGth3kjhR1dRzbvY+4GRVQ9/z0Xcj&#10;1sSyzoHJ/cf37Wj9s+THGLJlnZzFVtQIA0tynJM8CZbIrJvae1ybubuf/Hh1OFnpDPVYmtz9bu+T&#10;H9HacTn5MZZpqCdnsTXtbASUerxK7bwGmnn3iP2O0THy47WXTftb7X0h4fb9NPnx2Nvv5FTnAq7k&#10;iypBLY5DLV7kENTyfdfyRa9Aw3Zvve+9WvdT+XF9hBf+0r1voGE7r5Yfj4x9JydEflRfI/VmglF7&#10;Pz3q/uaMdX/d+/qbeX4p+fFoquPJquNrXrXwZk/a+6YnrLuD/Lhy9r7GIvKj8VPVg1DV11WqqhwU&#10;Yztf2fs6zHTnifJj7DVxnLvEvgNk/V/kx2tmb99F5EeIWeuDtdb9jZRhH7xhP/9YSX0wG7l7/t7n&#10;C2ufj8iPsVqmNfeUfQe27T8rPx7Y3ucoIj9Cais9yCtth1VY7kFf7n4YothJ2NDacc29Pw915+fy&#10;Y5TFtNwX9p2Q3B+09/8XkV1QFZwclGL/C8/kLpMfA7ggEzPu8vsPoH6RJgD2yqz/lzZYggNkl32M&#10;9d/S9s1s91GyCzBe1AERIpuXTXuOIrIZGD2hopyuXfSm3bmF7LJqYU21Q+2jteNmsgtQT9qFXUQ2&#10;D53WdxHZDFRXuFA3L75wizTz7hNkl9KY3P8/7bVtWli4sOwClEu7QIvI5kqK/xdD93vZBRi+MMO/&#10;RrsQw89fIrvUjvZ+ishmIB3tQisim0dKY7p7J+29GutOll2A5QtrnKdrF1Rm3adkl7GhHocQ2Qws&#10;pV0wRWQzAtP2+35hf1E+L7tgHIUL4I6LLog9CbczW2UXXADt+BWRzRhl2okvIpuxCsZ2Xq4dW5N3&#10;XiO7oM42zZ5zae0EZ9b/UXbBkKjHPUQ2ow7CbdrftJN40OZtF5ddsMaM9Z/Uzglf91BB6okKkc2o&#10;GO1cFZHNWEvhwJ+y+EQUaebd28guqAmTO6udS9Py95BdkJp2wIvIZowI7RwXkc1YiXAAP7/4gBYp&#10;PuBBdsGIC+f7vMXnv8jk7NxVZBfEaAeuiGzGmNOujSKyebyF++VXagcns+4VsgugUq+bENk8HrQD&#10;UEQ2AwM7bGbuBto1FdKVXUZDeEMHL3qDe2Ks/5zsAiSlXW9FZHO9aG+kiGwG1kyjPf8Q7VrMcvc9&#10;2aVawgu+rfaCjXU/kV2AStCu0yKyuRzaCyoim4HKa1q3XruGTe7eK7sMx6Zt2y6udmzdX2UXoNa0&#10;67uIbF4dk/s/aU++7luzl5ZdgJGUWf8O7drPrDOyywVTnyBENgNjSRsTRWTz+bLc7fu63/0zWeGv&#10;/gXKFMbHsYvHS5GeESf7AlimcNv3XwYTkACDCUiEwQQkwmACEmEwAYkwmIBEGExAIgwmIBEGE5AI&#10;gwlIhMEEJMJgAhJhMAGJMJiARBhMQCIMJiARBhOQCIMJSITBBCTCYAISYTABiTCYgEQYTEAiDCYg&#10;EQYTkAiDCUiEwQQkwmACEmEwAYkwmIBEGExAIgwmIBEGE5AIgwlIhMEEJMJgAhJhMAGJMJiARBhM&#10;QCIMJiARBhOQCIMJSITBBCTCYAISYTABiTCYgEQYTEAiDCYgEQYTkAiDCUiEwQQkwmACEmEwAYkw&#10;mIBEGExAIgwmIBEGE5AIgwlIJDqYJlruRrIPgGXYf/ws+cH+2bMRQA9trBSRzf+j7VRENgNjJ2u5&#10;TdqYKH4uu1ywiRPdVbUnMbn/hewCjCTtui8im1dPe/IishmorWbunq5d2yGfkV2GZ7I9f2+l4xD3&#10;I9kFqDT9+q1AcdBeVBHZDJSumXfuql2jmfUzskv1hBf4giUv+Py8X3YB1oRyDe6JbK4f7c0Ukc1A&#10;MkdP7z5Qu9ZC9fmN7DI6wprqrfqbdUZ2AQay/28h7B/ZPD60g1BENgMq7ZopIpthcv9t7QAZ6x8m&#10;u2BMherjtGujmfsbyy7oRzt4RWQzRpx27ovIZqxUOIjdxQe1yEa783qyC2ounM/vLD6/RUL1ebjs&#10;gmHQDnoR2Yya0M5hEdmMtaadjCKyGRWStdy7tHOVtToTsguqItuy/RrayTK5O1t2wRrTzkcR2Yy6&#10;0E5iEdmMIQhrnMO0Yx7yLtkFdTfR2vEA5QQX+YHsghVSjumeyGaMOu3kF5HN6GMi9w/Xjl1m3XGy&#10;C8ZVlndfrF0cpt19t+wy9rTjU0Q2Azrtoikim8dC8QE72jEofhtBdgEGY3L/Tv2i8htkl5Ghvs8Q&#10;2QykpV1sRWRz7WjvpYhsBtZGlrvvaRdiw849SHapnFBpf6295mZ+9pVkF6B82kVaRDaXRntNRWQz&#10;UG1hob5bu4CbeedassvQGOvbWt/mxM7dZBegvrSLu4hsXjXtuYvIZmA0aRd9Edm8LCZ3n9aeI6zj&#10;niG7AONlcou/jjoorN8pu+yj7hcimwHsTxssixPWRK+S3QEsR2PaPWTvAJIfAQBQkuyk3Tfc/9ZO&#10;fgxgEPsPov3D1/kAy6QNIC0m7zxbmgDYX5Z3X6cOGuuOOn/70m1F9jQGcD5tkBSRzT20/YrIZmA8&#10;aYOiiGyOakzPqV80F6rYibILMB6K/4igDYaJU9xVZZdlMda3tOcxLX8P2QUYTc22e6Z28WfWfUJ2&#10;WRH1OUNkMzBatIu9iGxOQnv+IrIZqDft4i4im5Mz7e5ztP5CPia7APVSfOu8ckEvZDPz95Fdhsrk&#10;7jyt/4kTB1uXAaXJtnbvrF3ExV++yi5rSnstRWQzUE3aRVtENpdKe11FZDNQDdpFWkQ2V4ax7vXa&#10;6zS5f4nsApQjXIjvX3xhFjEt/0LZpZK011xENgNrZ/228y6rXYyZdb+XXWpBfQ8hshkYLu3iKyKb&#10;a+ewLXM30N6PsX5edgHSChfYPxZfcEU2TU1dVHaptbCe+pL2/kK1fbLsAqyOaXcbkYvsbbLLSFHf&#10;a4hsBlZGu6iKyOaRpr3vIrIZWB7tIioim8dGo/2/T0bqjfue7ALoTO5PUy+erf5WsstYCsflFO24&#10;mFbn9rILcL5sxj1UvVis+47sgkA7RkVkM8addnEUkc1QaMeriGzGuNEuhiKyGRegYd167fiZ3L1X&#10;dsGoC4vnL2oXQbPtniS7YABhPfUn7XhuPO3cy8guGDWN2fnraic9rIv4l/4EtGNbRDZjVGgnuYhs&#10;RiLrZhcuph3nzPp/yC6oK/XEhshmDImx/u3acc/aXSO7oC5M279KO5nh5y+TXbAGtHNQRDaj6rST&#10;V0Q2owTa+Sgim1E12skqIptRsokZd0vt/IScIbugbCZ3ZysnaCE7+axryC6oEJN3jlXPl+08SnbB&#10;Wmva7lP1k+I/I7ugwtRzFyKbsVa0k1BENqNGtPNYRDZjWLSDXkQ2o6ZM2z9WO69Z7r4uuyCVcGB/&#10;sPRA+4XmjH+A7IIREM7pjsXnuIhp7biZ7IKVKv5eRj241p0su2AEaee8iGzGoLSDWUQ2Ywxo57+I&#10;bMYF0Q5eEdmMMdOwfqN2PZjcvUV2wWLGdt+tHrS2O1R2wRjLrPu3dn1sWli4sOyCTVO7LqkdpHDw&#10;/iy7APuo10qIbB5f2kEpIpsB1brj56+gXTd1+3jqJIz1f9EOxiFTU5eUXYAL1Gz7D2jXUWa762SX&#10;0dWMfG5AyLtkF2BgyvW0J7J59GhvtohsBlZNu76KyOb6095cEdkMJNWY6d5Ju95CTpJd6icsBmeV&#10;N7TQnNl5O9kFGJosdydo119m5x4ou1RfWPw9UHsTJvffl12ANaNdi0Vkc3VpL7qIbAZKo12XRWRz&#10;dWgvsohsBiqhaTv6H5Tm7vOyS3mM9Z/VXpxp+6fILkDlhPX8bu26nTzJX0d2WTtHtHZfU3sxxYuU&#10;XYDKU6/hENk8fFrnRWQzUDva9VxENqendVZENgO11mx3X65d35n1r5ZdVq9pI53kbpPsAowM/VpP&#10;UDS0Jy0im4GRpV33RWTz8mlPUkQ2A2Ph8K27rq6Ng5BzZJe4cH+4U2m40Jjedl3ZBRg7mXWf0sZF&#10;GC/Pkl3+J+z8ZG1nk7svyC7A2NPGSBHZzC0dMChtvBRZskH2B9BH1urcZ8nY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72f7An&#10;1n9Q9gMQsWTchFwos+432oajZuevIO0AiDA23rV4rBRp5v4w2UUfaUVkMzDWNk3tuqQ2PsKd3F9l&#10;l0UWFg6INPiX7AGMHXVMhMjm/sLgebPWuNFyTdkFGHnhmv/r4jFQ5JBQpWSX5dOeqIhsBkZSsf7R&#10;rvus5d4lu6yc+sQhshkYGdp1XkQ2p2F+3LmF1omx/nTZBagt7douIpuHIwyeb2mdmnb3EbILUBuZ&#10;dT/VrueNJ3VvLbsMn/YCishmoNLCuujh2vUb8h3ZZe0pL2ZPZDNQOdr1WkQ2lyvc+j1ee3Ehm2UX&#10;oHTK9bknsrlawv2n017sYTNzN5BdgDUXrsGvLL4mizTz7hNkl+rSXngR2QysicNb7kbadVhM+rJL&#10;fahvJEQ2A0OjXXdFZHM9hVngaO1NNVrutbILkIx2rRWRzaNBe4NFZDOwKlnLH6NdX1nLHSm7jB71&#10;DYfIZmBg2vVURDaPtkb79Ktpb95Y/3PZBbhA2jVURDaPF2PdJ7WDEUrzM2QXYInMevWvw48+ffeB&#10;ssv40g5MEdkM7NHM3fO16yTL3YdlF+ylHygGFbg2VmQid/fTDlrICbILxohyHeyJbMZyhPviGe0g&#10;Nqa7d5JdMMLCuW4vPvdFmnnnrrILBqUd0CKyGSMmrIv0OxPrpmQXrJZ6gENkM0aAdn6LyGaklNnu&#10;Ou1gm9y9V3ZBDWnntIhsxjAZ6/6gHfyNp512GdkFNRDO2WcWn8Mizbz7dNkFa0U7EUVkMypqQ2vH&#10;NbXzlln/M9kFZVg3O3sx7cSE6vU32QUVop2rIrIZVWCsf7t2krJWZ0J2QYnUcxMim1FF2gkrIpux&#10;xsL655Xa+chyt0l2QdXpJ5BBtZa0419ENqNOmvmO22gnM+QU2QVDoBzvPZHNqLNwIo9bfGKLNKbd&#10;Q2QXJGByd7Z2nJt551qyC0aFdqKLyGasUCN3T9eOa8hnZBeMKuWk74lsxgC041hENmMcZDPzT9Yu&#10;gpDPyy7oQzlueyKbMY7CBbBz8QVRZHKLv47sgv0Y636kHa/it71lF4w77QIpIpvHXsPO30U7PsXf&#10;nckuQC/1ggmRzWNJOx5FZDMQ12x3X65dPFlrvP7VXj0GIbIZWD7tQioim0eWyf2HtPcd8gLZBVgZ&#10;5aLaE9k8Mg6dPv1A7X0a634ruwCrV/wrvnqh5e4s2aXWtPdWRDYD6Zm2/6x20ZnW3FNkl1oJt3T/&#10;0d6PbAaGT7sAi8jmyjN55wjt9YccI7sAa0u5GPdENleS9nqLyGagPA079yDt4sxy9z3ZpRL018gg&#10;QgVleXdWu1ib053byS6lMNZ11NeV+xvLLkA1aRduEdm8Zoz1j9deR2bdV2UXoB7UCzlENg+V1m8R&#10;2QzUT2b9Bu2iNrl/p+ySlNZXEdkM1F9Yt/xVu8gnjnOXkF1WJQzOb2vPb9rdR8guwGjRLvgisnlg&#10;Ddu9tfZ8IT+VXYDR1czPvpRy8Re3fn+SXZZFe44ishkYH+HW7z3aYDAtd6jsotLaFJHNwPjSBkYR&#10;2bxP8R8ttP1C+AhoYH/KINmTCecuof08VDa+nACImbDuDtrAWRzZHcAFCVXneG0QFf/xQnYBMIi9&#10;gygMrnfLjwBgNJm8+6J9k17uvy0/BgBg7YQCNL+3GPXNVn8raQIAQDrN9vyT1MIzQEzuPi1PBwDA&#10;4Iz1W7UCE0tYRZ2n/Tyak8+6hnQFAMBSxfdLqQUkkrACOkGaLmFsp6G1icW0OkP5q2sAQM2EovCd&#10;xUWib2bcQ6XpQMLq62/q80WS6pMMAAAVV/wyglYIYjHWnSZNkwlF6lVaX9HY7iukKQBgFGTWfUqd&#10;8CNp5u7p0nTo1s3OXlp7DbGEQvkXaQoAqItGe/5q2qQeS5jsfy5NS2fa3XdrrzEa6zdIUwBAlWS5&#10;e5s6cUdibLchTStrYsZdW3vtfbJbmgIA1tpBCwsXUSbmfvm7NK2t2FeSx2Js52nSFAAwDCb3L9Em&#10;4FjC/q+RpiOn0Z6/rfae++RUaQoAWI0sd79XJtlo1m8777LSdKwY676rHY9YjPUPk6YAgH5M279Q&#10;m0ijsf790hQiHMP7q8cqEpO7H0pTAEAh3O17bcKMxbR3XV+aYhkG/WilbGv3ztIUAMZDM+8+QZ0Q&#10;49ksTbFKjZYb6MNoTe6/LE0BYLSECa6tTXzRcNe+JgZdrWYndW4oTQGgXrKZ+fuoE1skYYL8kTRF&#10;SUxr4H/f+6A0BYBqCpPVsUsmrz5p5v7h0hQVFG4Wfqedt1jM1K4rSlMAKIdpd26hTVCxhInudGmK&#10;mgnn7ijtnEZj3RukKQAMV5h0PrFkEuqTRts9U5piVCwsHKCd61hCUfuPtASA1Zs4xV1Vm2xiCZPQ&#10;L6QpxoRp+zdp10I01h8uTQFgeUzefYs6oURicpdJU4y5DVu3X1m7RvrkV9IUAP5nYcD/NBPyT2kK&#10;9GWs/6hy/UQTVtzPk6YAxo1pD/yP2a+TpsCKNNrdm6jXVjxz0hTAqAp3r79VBn80EzPu8tIUSC6s&#10;jr6mXXexGDv3eGkKoK6auXu+NsCjsY4/mEQpTHvn3dRrMhqXS1MAVWdy19EHciQn7eYjZlA5YXX/&#10;Y/V6jWVm/j7SFEDZshn/OHWgRhIG/FekKVALjVbnkdq1HItpuW9LUwBrJcud1QZkLM18/q7SFKi9&#10;cHN1unadR7PV30qaAkgly7v3UgdcJMV/BpGmwEhrtNwztTEQje1+SpoCGFRYFX1THViRNNvdR0pT&#10;YGyZ3J2jjY9otmy/hjQFsJhp7byZOnAiMdZtk6YAFKbdbWhjJxrr3yFNgfEVBsPHlgyOPjG5f7Y0&#10;BTCgsJr6uzauYpk4zl1CmgKja8PWnw/2OWLW/VKaAkjItP2r1DEXi3WvkKZA/Q36ycth/0lpCmAN&#10;rJs959LaWOyTP0tToD6UCzkaY92/pRmACghj8j3aWI3G+g3SFKgOk3ePUC/YWPh2T6AWJmbctdUx&#10;HI3bLU2BtWdy/2v9wtRz6PTpB0pTADVlrP+cNr5jMbbzNGkKpNe07rnahReP+7A0BTCCDpvu3E4f&#10;+9GcKk2BlQuroh3KxRVNM/c3lqYAxkxm3Xe1eSGaGfdQaQrEhVXOY9QLKJLi+2SkKQDsM9HyD9Dm&#10;jFhMy/1QmgLFXY6f1i6UWJoz7u7SFACWJdz0nqTNJ9G0uneWphgHpuXvoV4IkYRV0YnSFABWrdFy&#10;T9Lmmj7ZLE0xSsLdyteVkx3NpJ1/tDQFgKEKc0538RzUN9Mdvtyzjhrt7k3UExqL9dulKQCUxrT9&#10;C9U5KhbrPyhNUUXGuo+oJy4S0+4+R5oCQCWFuep3i+eufjFTp15RmqIMR0/vPlA7MdFY/ytpCgC1&#10;k1l3tDq3xcInzKwNk/s3qicgFusPl6YAMDoWFg5Q57x4+EzOlIx1/1EOspqw73+lGQCMjbA6erM2&#10;J0ZjO9y0D6Jp/Ub1QMZzjDQFgLF39KDf+5bzzxwqk7vzlIMVzYbjt19ZmgIA+sis/6g2j8ZirHue&#10;NB0vWd49RDsgsZhwYKUpAGCFJk/cflNtjo3HzUnT0RSq9pn6G9czuXX+ptIUADAEYV7+mjb/RjPj&#10;HydN6ymz3UepbywSk7tvSFMAwBprTru7a3NzNNbl0rTawovdsuTF98mk9feUpgCACglz9EDzedbq&#10;3Eealsu0O3dTX2AkxrqWNAUA1ESz3X2kNqf3ybHSdG1k1n9VeRHRmLZ/7PktAQCjIMvdGdp8H820&#10;v5U0TWOi5W6kdhSLHfHf4gAA7NNsu2eqtSAW6z4lTQdjcvch9QkjGdvfewcA9Ag14ZzFNaJvtmy/&#10;hjTtddTs/BXUBpGEQvQbaQoAgCqsjoxWQ6Kx/h3nN9Q2qnFH7mkAAMAKhMLzD72+9KZvYSo+wVae&#10;DwCAZEKRerVWd4pEC5O0BQBgKDLr/qvWH+2HRaQdAABDQW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MnBhKmJyPy/tAQBIIss7h2g1Z2/6FqYlse7J8rwAACxbqB/b1bqiRJqE&#10;Rlv8HbUdYjHWb5WmAAD0yKbdY7TaEY1135SmcaHwHK82jsS0/f2lKQBgDIVaML24NvTLpPX3lKaD&#10;a7TnH6I9aZ98R5oCAEZUUViU+T8e66elaXqhg1OXdNgnDdu9tTQFANRY8Z/ctHk+lkk7/2hpunaM&#10;7T5NezHR2O6npCkAoOIm7dzN1bk8njOlaXWEpdrPlBcazeFbd11dmgIAKiCsij6hzdfxdA6RptUX&#10;XvDE0jcQj7H+7dIUALBGNtru/2lzcjTW/VKa1p/J3d/VNxnJpqmFi0pTAEBCWd59qzbvxuOa0nR0&#10;Zda/Wn/zehqtzkulKQBgQJsXFi6iza3RWP8vaTqe1k9tu6x6YKJxv5emAICIMF++dOn82TevlaZY&#10;zOT+fcoBi8d21klTABhrYaXzR3WejOSI1o7LSVMsl2nvuL52MGMx1nlpCgAjL8vdi7W5MBrbeb80&#10;RSqh8HxJPdiRmOnOE6UpAIyEMLftXDzX9ctGu/N60hTDlrV23Fk7CX3SlqYAUBvZ9NzBynwWj3Vf&#10;lKYom8ndD9WTFImxnftKUwColCx3s9q8FcukdXeQpqgqY/3DtJPXJ8dKUwBYc5O2+yBlXorH+h9I&#10;U9RVWNr+VD25kUzMuFtKUwAYiqK4aPNPLEXxkqYYNWGJ/AztpPfJJ6QpAKxY8Z/blPmlT9ysNMW4&#10;CRfAOUsviHiKz5WSpgDQV/GLCNo80icHS1PgfJntGuVCicbk3bdIUwC40Hp75vW0uSIa63ZJU2B5&#10;jPX/VC+mSDYtLFxYmgIYE2HsD/ZpNbl7sTQFVidcUK9deoH1iXVHS1MAI2T9tvMG+3xP6/8oTYHh&#10;mZhxl1cvwEjCyuu30hRADYVxPNiNae75RgSUKxSeDygXZjwt/wJpCqCiwlgd7D/lT03xHXKopmy6&#10;c0Ptoo3F5K4jTQGUKMtdUxuj0Vj3NmkK1IvJ/ZfVizoSY+ceL00BDFlm/bnaOIyFPxfByGnmnbtq&#10;F3s8zkpTAAlk051D9LEWiXX8gT3GS7jop9TBEEljeu7e0hTAMoVV0ZnaeIpl0u66uTQFxptpdx+h&#10;DZJ43DelKYD9TNr5R+tjJhLLWAKWJRSeM9RBFMmkneMuD2MrFJdpbVzEM3cvaQpgJbIZ/yx9cEXz&#10;MWkKjKQJ6++pXPf9Mi1NAQxDGGQD/SbR5OzcVaQpUFsm735Du77jcY+RpgDW0qB/e2Ha/k3SFKi0&#10;w+zczbVrOBrrtktTAFVicv//1EEbiTQDKiFcvx/XrtN4uodIUwB10Gx3X68P5kha7khpCqyJiVPc&#10;VdVrMRbrfilNAdSdmdp1RXWgRxLuXH8tTYGkTO7eql1z8bimNAUwykLh+ZA+Cegx1j1PmgIDOWjz&#10;wkW0ayoa6/8lTQGMq2bub6xOEJGEorZDmgKqRsu/VLt2orHuddIUAJYKE8VXl0wcfWJa/rHnt8Q4&#10;C6vqP2jXRyxHtHZcTpoCwPJNTLu7a5NKn/CHjGPC5N0XKec/HuvfL00BIJ0wwWxZMuH0SfEX+tIU&#10;IyCsinZq5zkW095xfWkKAMPXsG6wD8vMu1+XpqgJk/uD9HMZi/uiNAWA8oWJabCvFzhx/qbSFBUS&#10;itHJ2vnqkztKUwCoLtPqPEeZwKIxbfcRaYo11rDdB2nnpE9+IE0BoL6y3J2nTHDRNPNtV5KmGIKw&#10;Kvq+dtzj6TxYmgLA6Mls53B98tMTJtE3SlOs0IR1d9CObSzGup9IUwAYP6Hw/EebHLWECfM/0gwX&#10;wOTuC9ox7JODpSkAYK+s1TlGmTDjCasvaTr2GrPz11WPUSzW7ZKmAIDlKP6dSZ1QIwkrhPOk6dgw&#10;Lf8+7VjEYlruUGkKAFgtY/1Htck2luI3A6XpyFg/te2y2nuNxvo/SlMAwDBNnrj9pupEHIv1Z0rT&#10;2jG5f436niIJq6iXSVMAQFmMdd/QJulYik+tkKaVFFaH/9RedyzrZmcvJk0BAFVTfD6fNnn3yRZp&#10;WhqTu0x5XX3i3iZNAQB1E1ZTLX1y11N8oro0HSqT+19o/cfSaM9fTZoCAEZF8d1R2qTfJ1+VpqsW&#10;CtGzlefvl09IUwDAuMism1MKQjTFt/1K02UxudumPU8spt25hTQFAIw7Y93ztGIRS1gBfUia7jPo&#10;V4EY678lTQEA6C8Uqt9oxWT16d5LugAAYGWyljtSLzIXnOKXL+RpAAAYDq0A7Z/ilyxkVwAA1lbD&#10;ujdn1m+XhwAAlKuZd28j/xcAgHJluT9373++a9i5u8iPAQBYWyZ3n95bkHrjfi+7AAAwfJn1z9IL&#10;Um9M7r8sTQAASO/wrbuurhWgC4rJOy+SpwAAII0sd2doRWegnLT7hvJ0AACsjLH+7WqRWWHC883L&#10;UwMAsHym3X2EVlhiMbk/Tft5LCZ3Sz5jDwCAJTZNLVxUKySxhBXQ36TpHsa6L2n7RTPjnixNAQDo&#10;lVk3pRaPSBrt+XtL0yVCwfqt1iYWc+quK0pTAMC4C4XhpYsLRd9Y/2pp2ldjunsntX0kYbV1sjQF&#10;AIyjhp2/i1YgorEul6YDCQXnKPX5YrHuDdIUADAuQrH4g1oUItl42rmXkaYrZqw/XnvuaGz3gdIU&#10;ADCqik9jUItAJKGYPF6aprGwcIDWTyyhgP5HWgIARklYfazTJv5YQgF7nzQdikbbPUTrNx73PWkK&#10;AKizjTNn3UCf6COxzknTNWHa/k3q64jF+sOlKQCgbsJE3l0ysffJRrvzetJ0zRnrfqK9plhMq3N7&#10;aQoAqDpj/Qe0ybxPXiBNS7Vh6/YrK6+tX34lTQEAVWTa3Scqk3c0YZXyJWlaKabtn6K93j75vDQF&#10;AFTBEa0dl1Mm62iKT2WQppVm2u4j2uuPJRTa50lTAEBZMutntEk6lo0z3TtJ09owuTtLey+xNKbn&#10;rytNAQBrJUzAr108IfeNdUdL01pqtLs3Ud9XPHPSFAAwTMbuvK8yCUcTVhs/lKYjwbTdodr7jCW8&#10;//dKUwBAasb6f2qTbywHbd58EWk6cox1X9PecyzJP8ECAMaZyf23tck2ljAJP0yajrxwbP6kHYNY&#10;1k9tu6w0BQAMKrNdo02usZjcvVWajhXT3nk37XjEs7JPSQeAsbVxxt1Sn1Ajse6n0nSsGdt5uXp8&#10;IjF55zXSFAAQEybMcxZPoP2y0Xb/T5pCGOt/rB2rWEJBu680BQDsFSbTT2qTZjzuGdIUinWzCxfT&#10;j1s0/5CmADDeigKjTJLRGOs+KU2xDI1W55HacYzF5O7b0hQAxkvxn+C0iTGWUJDOkaZYgbAifbt2&#10;XGMJBSqTpgAw+jLrf6pNhrEUvwwhTbFKocCfrh3jaLb6W0lTABg9We7eqk5+sVhnpCkSWj+17erq&#10;8Y4kFLNfSFMAGA3FH7xqE14s/DvH2mi03DO14x+LablPS1MAqKdNCwsX1ia4PuE3w0pQ/EKJci7i&#10;sf5Z0hQA6iOsen6oTmqR8Lc05Qsr259r5yaak8+6hjQFgOoqvl5CncSica+VpqiAiRMH+9SNsNra&#10;Jk0BoFqKL+DTJq5orJuRpqigsIJtqOctFuvfIU0BoHxhYvrdkomqT45o/fpy0hQVZ6z/lnYOo7Hd&#10;R0lTAFh7xrovqZNTJKbdfaI0Rc2Y3P1dO6exTBznLiFNAWD4wsTzgsUTUb+Eu+4PSFPUWKM9d2/t&#10;/PbJFmkKAMOx0e68njL5RGNy35WmGCGm7V+lne9orHuFNAWAdMLk4tRJJ5KNM2fdQJpiRIUC1dLO&#10;fSym5e8hTQFg5cKE8r7FE0zf2O46aYoxsG72nEur10E8f5amADAYY/3jlUklGpP7L0tTjKGwenqs&#10;dl3E474uTQGgv42nnXsZfSLRY6z7gzQFQoHqvlu7TqKxfoM0BYClwl1srk4ekTTs/F2kKdDD5G6H&#10;ds3EYlo7biZNAaD4xQb/am2y6JOXSlMgamLGXVu5dvrE7ZamAMZVoz0/2N+lWDclTYFlM+3uc9Tr&#10;KZ6PSVMA4yTcnQ70l/zrZmcvJk2BFTG28znt2ool7P80aQpglA362WfhbvcR0hRIwuTuPO1ai2Vy&#10;9pyrSFMAoyQM8InFA75fQgF7uzQFkmu052+rXXd9cqo0BVB3k3bXzZVB3ifuDGkKDF3Ddjbq16Ge&#10;sNp6izQFUEeZ9T/TBncsh2/ddXVpCqwpY913tWsylrCif5g0BVAHJvcf1wZzNNY/S5oCpQrX7v9T&#10;r9FINi0sXFiaAqgiY7tP0wZvLCZ3n5amQGVMtHY8QLteYwnX8Q+lKYCqmJydu4o2YGMx1p0rTYHK&#10;Ctfp67XrN5aw2nqJNAVQpjAgT108QPulYbu3lqZALRjrt2rXcjRbu3eWpgDWUmb9m9VBGY1rSlOg&#10;dtYdP38F/bqOxLrfS1MAw9Zou4eoAzEW646TpkDtNVruSep1Holpdfg6FmCYtIHXJ/+SZsDIMdZ/&#10;QLnm4+ELLIG0wiA8Xh1skZi2v780BUZaGBtdbQxEM925oTQFsBJZ3j1SHVyRFL/FJE2BsXHYlrkb&#10;aOMhljBO5qUpgOWatO4O2oCKx50kTYGxZVr+hfr4iMT6D0pTAP2EwfIbdRBFYqZOvaI0BRCYtvuS&#10;Nlaise7J0hTA/kzuv6AOmlgYTEBfJne/U8dOJGZqFzd5QMFY9zxtkMQSBtuHpCmAC9CY6d5JG0d9&#10;wn8Wx/iaPMlfRxkU0YQCtlOaAhiQabujtHEVjXVvkKbAeAgX/tySgdAnh5/sbiRNAayCyd0J2hiL&#10;xnYfKE2B0RTuwt6jXvzRuBdLUwCpLCwcoI+3aP4tLYHRYdr+scrFHo91X5WmAIZk4I/3yt33pClQ&#10;X8387EvpF7gek7s/SVMAa6Rh3WAfiGz94dIUqBdjXUu9qCMx7Z13k6YASmByf4o2NmMxrc7tpSlQ&#10;bWG5v0m7iGMxtvtyaQqgZBu2br+yNk775FfSFKieSevvqVy0/bJFmgKoGNP2T1HGbJ+4z0tToBoy&#10;6/6qX6x6Jo5zl5CmACrMWP9RbQzHUvzBvDQFymFy9w3t4ozGdh8lTQHUSBi/Zy0Zz31S/AG9NAXW&#10;Rmb9Bu1ijMXk/p3SFEBNNdrdm2jjOx43J02B4ZncOn9T/QLUY6w/U5oCGBEN69Zr4z0Wk7v3SlMg&#10;rXD3s1u76GI54ie7rylNAYygcOP5NW3sRzPjHydNgdXJBvzHzyzvHiJNAYyBzLo/63OBno2nnXsZ&#10;aQoMZtBfFw13T5+VpgDGzMS0u7s2L8TjcmkKXLBmfvaV9AtJj8ndedIUwJgztvNybZ6Ipu1fLU0B&#10;nbHuJ+rFE0mjPX9baQoA+2TW/1ibM6KZmb+PNAXOFy6MY5ZcKH3StH6jNAUA1UGbt11cmz+isf4f&#10;0hTjbNJ2H6ReINHwsfcABtNodR6pzyd6TMt9W5pi3GTW/Ve7KLQY6/4jzQBgRYz1b9fml2hs10hT&#10;jDqT+++rF0EsfLUygISy3J2hzjWxTPtbSVOMmuLLvdSTHkkoYG+UpgCQ1Pqt266uzTuxGOt+IU0x&#10;CpozO2+nnehYwgUwK00BYKgabfdMbR6KxnY/JU1RV+FE/mrJie2TZr7tStIUANZMZt2ntDkpGuuf&#10;JU1RF+GkfU49mfEcLE0BoDRhLjpn0dzUP1u2X0OaoqpMu/sc9eRFYqz7iDQFgEqYmHG31OareNwZ&#10;0hRV0sw719JPmB6Tu7OkKQBUUrjRbmjzVzTWv0OaomzhZGxXT1IkxZd9SVMAqLwwbx27eB7rG9vh&#10;m7LLEk7Au5ackD5pWrdemgJA7WS5+7s2t8UycZy7hDTFsDWse7R2EuJxX5emAFBrjfb8vfV5Lpot&#10;0hTDMOHcJZSDHo2x7i/SFABGSmb9q7V5LxrrXiFNkYrJ/YnqwY7EbPX3kKYAMLKy3FltDozFtJgb&#10;V62o8trBjcXk7pXSFADGwrrZcy6tzYd98mdpikE0Zwb8mmLrpqUpAIylrDX3OHV+jIZ/f1+2cMD+&#10;vPQAxtPM80tJUwAYe+FG/T3aXBmN9RukKRYz1n9NPWjRuMdIUwDAIqFAzelzp57JrfM3laYwbXeo&#10;dpBiMda9W5oCAPo4csZdW5tH43G7pel4aub+xvqB0WNyt0OaAgAG0LTuudq82icfk6bjI7N+l3Ig&#10;opnccsZ1pCkAYIXC3DvQNy80292nStPRFZaJH9befCxFlZemAIBEwvw60HfVTc7OXUWajg6T+4O0&#10;NxuP+7w0BQAMQXO6M9C3e2fWnSpN682cuuuK6huMxFj/a2kKAFgDTes3avNxNNa/WZrWj8ndyeqb&#10;isRs3XV7aQoAWGNZ7r6nzc3RzLiHStPqC8u9N6hvIhKTd4+QpgCAkoV5+d+L5+l+2bSwcGFpWj3N&#10;Gf8A7UVHY/0PpCkAoEKarQHn89yfIE2rIywBB6qw0gwAUGHNdvf12hwejXVHS9PyGOu+q764aOYf&#10;LE0BADURFh8n6XN6JK3unaXp2jFtP6m+mEiM9W+SpgCAGjpqdv4K2vzeJ7+TpsPVzLu3UTqPxuT+&#10;FGkKABgBzfb8k7T5vk82S9P0Mut+qXQYzeTUCP6lMABgj1ATPqjN/dHY7jppunrhCT+zpIM+GYvP&#10;VgIA7BHm/e7iOtA3050bStPBmdw/W33SeMbv02gBABfaODN3A6Um9EtXmi5PdvJZ11CeJBpj3dnS&#10;FAAwxjLbWafViWis/6A0jTO526Y2jsSctPNm0hQAgD1Cfdi8uF70jXVPlqb/E6rWO9SdI2nm/jBp&#10;CgCAKhSc32s1JBYzdeoVz2+obIzGum/uaQQAwDJsnOneSa0n8Zy0rMJkrPub9AEAwMDCwuZorb5o&#10;WUZh6t5LnhcAgFUJdeWEpXWmN9HCZKx/lTwPAADJLCwsHKDVnb3RC5N1/5X2AAAM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JL4B&#10;AIAhaeb+xlrtKRItTEVM7p8tzwEAQBKZdbu0mrM3fQvTvmw56xryfAAArEiWuw+rNWZRlleY9sSd&#10;Ic8NAMCyhRpy8NKaEk/x3/kO0zZEYzvvkL4AAIg6enr3gWodicX630jT82XWfVPdMZJGq/NIaQoA&#10;QI8s785qtSOWSevuIE2XMtb9TWsUy7rZ2YtJUwDAmAt14ZjFdaJfmnn3CGnaX6h099KeIB43JU0B&#10;AGNo0nYfpNeHSKz/gTQdjGn7V6lPGIlpdV4mTQEAY0KrB/Ek+gAHkzurd6CnmXfuKk0BACOqWPVo&#10;NSCWYlUlTdPY+P3TLqN1FIux7g/SFAAwQrKWO1Kb96Np+WOk6XBkM/5xaseRmNx/WZoCAGqs+M05&#10;bZ6Px81K07Vhcvde/YXoMXnnRdIUAFAzxd8YaXN7LIdO7z5Qmq49Y11He1HRTHduKE0BABWXWfdF&#10;dS6PZXruYGlarvX2zOupLzCerjQFAFRQM3fPV+buPnEflqbVMugbabb9B6QpAKACNtqdgy40dkrT&#10;aht06ddouSdJUwBAScLc7bQ5OpbDW+5G0rQ+jHW/1d5MLBMz7vLSFACwRjLbeb82J8fjXixN66kx&#10;veNO+huLZkaaAgCGqJl3n6DMwf3yFWk6GkzbHaW8yXise500BQAkdERrx+XUeTcW6/8oTUdTWAKe&#10;oL7xSJq5u580BQCsUigyM9pcG8vYfMTcpk2bLqwdgFiM9f+UpgCAFQhz6WsXz60XkJdK0/GSzex8&#10;qHIwojG5/7Y0BQAsQ/FfnbT5NBrL1xjtYfLuW9QDFInJXSZNAQARmfX/0ubQWDZNTV1UmmIvY/1p&#10;2sGKZtrfSpoCAESYH7+zZL7sk2buHy5Nodlou/+nHbg+OUeaAsBYy3LXVObIPum+VZpiOZp59+n6&#10;gdRj2v6T0hQAxkoz33EbbV6MxrqfSlOsRDiIn1hyUPuk0XLPlKYAMPJCkfmlNhfGUvxXKWmK1TLW&#10;/1w7yLE02vNXk6YAMHLCPPeZxfNevzRz93RpipQmTnS31A54NNazXAUwUrK8c4g638Vi3SekKYbJ&#10;tLsN9QTEYt3bpCkA1NIRrd3XVOe3WKz/mTTFWgoH/9glJ6NP+JVIAHUU5q8zF89n/TJp524uTVGW&#10;cGfwD+3kxHLQ5oWLSFMAqKwsd+/S5rBYws33YdIUVZDNzN9HO1GxmNz/UJoCQKVM2vlHa/NWNNZ9&#10;U5qiikLBeY164iIJ+79EmgJAqQ6Z2nVJbZ7qk79KU9SBsb6tnMR4Wt07S1MAWHNh1TOtzk2RTFp/&#10;T2mKOhn4y7By9ztpCgBrImu5Tfp8FEnYX5qizgb9+mDTdl+SpgAwFMWKR5t/+mRammKUhBP7/kUn&#10;um9Mq/NCaQoAyWTW/VWbc2LZNLXrktIUo8pY57WTH4tp77i+NAWAFSt+e06bY6KZdo+RphgHh22Z&#10;u4F6IcRinZOmADCQ4u+L1HklnndJU4yjZtu/ULko+uV90hQA+io+gUGZQ/rlTGkK7Pn3p82LLpC+&#10;aeSdJ0hTAFii+Kw6be6IpZl3riVNgV5Z7n6vXTSxrJ/adllpCgDFvyMN9B1yxaeFS1MgrmHn7qJf&#10;QLG4XJoCGFPF9x3p80M0n5GmwPIVH1ekXEzRmLzzGmkKYEy82Hb/T5sPorHul9IUWDmTux+pF1gs&#10;rc59pCmAERaKzE/VOSCSZr7jNtIUWL1NU1MX1S60eNzfpSmAERPG91v1cR+La0pTIL3iywb1C0+P&#10;sf5b0hRAzQ06/sOK6jhpCgxfuAN6m3ohRmJspyFNAdTMQQsLF9HGdTTW/0uaAmvPWHe6emFGYtqd&#10;W0hTADUQbkIH+jfmZu7uJ02B8qyf2nZ17QKNxvqfSVMAFRXG6kuXjN3+ea00Baqj2XbPVC7Wfvm4&#10;NAVQEYflnbsqYzUe62ekKVBdmXWfUi/gSBq5e7o0BVCiLHd/0MZoLMWXkUpToB5M7n+hXcyxTJzo&#10;ripNAayhMP6+sng89kvx5aPSFKifht1+a+3C7pNTpSmAIQsrpBcrYzAe698vTYH6M7nL1As9lrZ/&#10;szQFkNhEy91IHXex8H1sGGXhIv/Okou+X1ruodIUQAJh1bNTHWuRbLQ7rydNgdFW/AGeNghiudDC&#10;wgHSFMAKhFXPh7WxFU1r7gXSFBgfZtrfXx0QkRjrj5emAJZpMvcHaeMpGuu+KE2B8ZXl3depAyQS&#10;Y91R0hRAxKHTuw/Uxk+f/EaaAtgrrIi2KoOlX+4oTQHsJ6x6ZpXxEs8WxhIQte74+SuoAycWy10e&#10;sFfW6hyjjpNYWu5IaQrggjTb809SB1I8X5CmwNhp2O6DlDHRLz+QpgAGFVZEH1QGVTSN3D1fmgJj&#10;wVj3X20sxCLNAKyWyf28NshiaUzPX1eaAiMps50faNd+PJ0HS1MAqQz81+q5n5OmwMho5t0jlGu9&#10;X46RpgCGxeTdFymDLx7bfY80BWprwro7qNd3NN1ZaQpgrYTBN9AnImct/zhpCtSKse436jUdSTPf&#10;diVpCqAMmfV/1AZnLOtmz7m0NAUqzeT+C9o13CcHS1MAZTMndu6mDNJojPUtaQpUTjN3z9eu23i6&#10;H5amAKrGtP3L9IGrJxSoV0lToHTr7ZnX067TaKzbJU0BVF0oOD9WB3I03XtJU6AUJvcd/drU08z9&#10;jaUpgLrYtHnbxbUBHY11f5WmwJoJBel96vUYTffF0hRAXWW28yh9gOsxufuGNAWGppF3nqBdf9FY&#10;91VpCmBUZNa/Qx3wkYSJ4zBpCiSzftt5l9Wut2is/6M0BTCqwopomzoBRGJaO24mTYFVMblva9dY&#10;LM18/q7SFMCo29DacU1tIojH7ZamwMAauXutfl3pMa3Oy6QpgHET7mCfrU0M0Vj/UWkKXCCzded9&#10;1esoFuumpCmAcRcmhc8smST6pGk7T5WmgMpY/0/t2oll09TCRaUpAPxPWBH9Ups0YtmwdfuVpSmw&#10;h7HuO9q1EouZnnuENAUAXePEudtqE0gsYSL6iTTFGGu0XFO7PqKx7m3SFACWx7T9pDqhxMP33oyh&#10;hu3eWrkW4rH+p9IUAFYm3Nl+V51gouGbQsdFWC2fq18DehonnH41aQoAqxcmln8vnmiise6/0gwj&#10;yNjBflkma7lnSFMASCuzcw9UJ55ITO6/L00xAlbw5wWfkKYAMFxhRfQGdSKKxLQ6R0hT1NDgf5Dt&#10;fyZNAWBthTvok5VJKZpQoG4vTVETxvoztXMZi2l3biFNAaAch06ffqA2QfXJr6QpKizcdLxTOXf9&#10;MiFNAaAasum5g5XJKh7rPydNUSEN6x6tnq9o3DelKQBUU5Z3P6xPYHrCRPhcaYoSHTK165La+YnF&#10;WPc3aQoA9RBWRLu0CS2WiRl3bWmKNWZyf6J2TuLhq/gB1FTjx92b6BNbJNZvl6ZYAyZ3r1TPQzRu&#10;kzQFgHprWLden+iieZc0xRBMWH9P5ZhHY6xrSVMAGC1hRfQ1beKLxz1GmiIRk/u/6MdaTzM/+1LS&#10;FABGV5jw/rx4AuyXTVO7LilNsUImd9/Qjm083BQAGDOm5e+hT4h6in+gl6YYQCP3h2nHs0/4z6gA&#10;xptpDfgP8Lb7CmmKPg6zczdXj18s/OIJAPQa9FeWixWXNMUiJndna8cslmbeuZY0BQDsb9A/8gz5&#10;szRFEIr7x5Vj1CfdQ6QpAKCfbNo9Rp9II7H+a9J0LDVy93T1uERirP+sNAUADMJY925tYo2l+Hsp&#10;aToWJk5xV9WOQzTW/VKaAgBWw+RuhzrRRtJod28iTUdWKNqnae89lmbevY00BQCkUHyWnjbhRmP9&#10;Lmk6UkzLvVV9v5GYlp+UpgCAYSg+jVybgOPpflia1pqx/mH6+4vEuuOkKQBgLWS5+7w6IcdzsDSt&#10;lYM2L1xEeS/xWP8vaQoAKIOx7tfqBB3JodO7D5SmlRfe24+09xCLmfb3l6YAgDKZVuf22kQdi8nd&#10;ydK0kkzuX6K97mise500BQBUick7R6gTdyzWvUGaVkLDzt9FfZ2xWD8jTQEAVZbZzg/UiTwWO/dA&#10;aVoaY90f1NcWycSMu7w0BQDUhTahx+P+Lc3WlMn9l/XXo8e0O0+UpgCAOsryzoO1CT6WsHL5rjQd&#10;KpN3X6T13yfvl6YAgFFgbOdNymQfTcN2NkrTpCZa7kZaf33ipCkAYBSZ3J+iTP7RNNpzt5Wmqxb6&#10;ntf6iMW0d1xfmgIARtmGrduvrBWCaFb54acmdx9SnzeeF0hTAMA4adrOU5Wi0C+fkabLElZIBynP&#10;0SfdL0pTAMA4C0XhY0uLRJ9Md/p+wd6h06cfqLaLxFj3W2kKAMD/hAIx0FeSb2jtuKY03af4VAlt&#10;3z65ozQFAGAp09pxM6V4RBMK0bY97XL/Rm17PN0j93QIAMByNHJ/mF5QVpewKjteugAAYHCZdd/U&#10;CsxKIk8JAMDqhZXO37Ris7zMP1ieBgCAdLK8ey+98OgpPm1CmgIAMDzG+ldphWhvwurqJ7IrAABr&#10;x+TOLi5KzfzsK8lmAADW3rrZcy69Z5XUmnuK/AgAAAB1tucGz/o37/kvD9Zv50YPAAAAwFhrTLuH&#10;aP9MuzjGunfzT7cAAAAARt4F/aHFBaX4QwzT8o+VpwMAAACA+io+KqX41GJt8ZMixUerNPOzLyXd&#10;AQAAAEC1ZS135Oo+8HhlCX22+LBkAAAAAJUyYd0dUn5lWaoUv/4nLxEAAAAA1k4j94eFRdJvtIVK&#10;FXP+rwV27yUvHwAAAADSMa0dNzMt9wVtMZIiJnfbTO4PKvqacO4S4f+/UdsvRYpfFww5as8bAwAA&#10;AICVCIuK54WcrS06UiQsij60obXjmtJdVMO6R4cF1cnac6SIsf5b4X/vKN0BAAAAwFKTW/x1wsLh&#10;Y/svJpLG+p3ZdOcQ6W5FDp0+/cCw0Hqn+vwJEhaIvw3/OyHdAQAAABhnTdt5ambd3OKFQ8J8ppn7&#10;G0t3yRW/xlf8Op/Sb5KEBdSXTLtzC+kOAAAAwCjbsHX7lcMi4D3a4iBJrPulablDpbs1Vfx6X1g8&#10;fUh9XQlirP95+N8XSHcAAAAARoFp+cea3J+yeAGQMF9ttOduK91VRnjPzw6ZV15vqnzCtHddX7oD&#10;AAAAUAfN/OxLGdt5k3KDnyRhEfKnhu1slO5qYaLlbmRy92nt/aSIsc5nuXuGdAcAAACgSrK88+Bw&#10;097SbuZTJDz3dyem3d2lu9ozeedFYeH3C+29Jsr7G+35q0l3AAAAANZa1nKblBv1RHH/bra7L5eu&#10;RlrDdm8dFk9f1o9DkvzUtDtPlO4AAAAADMOE9ffMbOcHyg15qmzJ7NwDpbuxZXKXGev+oByfRHFv&#10;m5hxl5fuAAAAAKyUyTtHhJv3v+o33gli3RsmjnOXkO6wSMPO38Xk/tvqsUuTGdPuPkK6AwAAANCP&#10;aXVuHxZI31BurJPE5O7khnWPlu4woLB4eomx/p/asU0T97p1s7MXk+4AAAAAZNZvCDfhv9ZvoFef&#10;cJP/zkOndx8o3SERYzv3Dcf2h9oxTxLrpkzb31+6AwAAAMbD5Inbb5rl7vPqTXKKWH9m+N+DpTus&#10;gYM2L1wkLJ5es+RcpIr1/wqLp5dJdwAAAMBoaVr33My63erNcJJ0P9zMO9eS7lAyY/3DQtr6uUoQ&#10;644z7c7dpDsAAACgXiZm3LXDDfNH1ZvdFLF+l2l1niPdocLWT227rMm7b1HPY4pY/0fT8pPSHQAA&#10;AFBN4ab1KSZ3O9Sb2gQxbf/ZRrt7E+kONRUW0o831p2mneMksf6rjRPnbivdAQAAAOVo5tuuFG58&#10;363etCZIWHyd17BuvXSHETRxortqWGi/Tzv/SWLdL03LHSrdAQAAAMOV5e4xYZH0E/XmNEWs/1pz&#10;unM76Q5jxtju08L11VGvjQQx1n+28eMz+VdKAAAApHHI1K5LZi1/jHbzmSh/zmzncOkO2KcxO39d&#10;0+p8XLlm0oS/gwMAAMBKNOzcgzLrptWbzCRx3zMtfw/pDliWRu6eb6w7W7+mVp/w3B9p5mfzSYsA&#10;AABYyuTuleGG8b/ajeRqE573P5ntvkK6AlbNnLTzZuGa/YJ2vSWJ9dtNa+4p0h0AAADGTfEvPMb6&#10;76s3iwlicn9i8S9V0h0wVI28c1i45n6tXYspEhb9727mZ19JugMAAMAoKv5WKNz4/UW7IUyRcMP6&#10;xk1Tuy4p3QGlmLDuDiZ339Cu0RQJY+gnWT7/GOkOAAAAdVV82lyWu69rN31p4maLT82T7oBKMnnn&#10;iLCYH95/KLCdNzXzsy8l3QEAAKDKiu8tyqz/lXZjlyjvKr5/SboDamXC+nuGxdPwfhXVulaWzz9Y&#10;ugMAAEDZGu3uTYztfE67eUsS/vgdI2zPh53k/j/qtZ8kbpN0BQAAgLVSfHdMuNE7S79BW31M231k&#10;YsZdW7oDxkLxISVh8XSiNiZSxFh3fJZ37yXdAQAAIJVm3rlWuNn6iHYTliLF4qth3XOlO2DsFV/Y&#10;XHyIiTZeUiSM57+FxdOR0h0AAAAGFW6qDs6s2774RitZrP/c5InzN5XuAPTRsO7RYQF1sjqWksR9&#10;M/zvHaU7AAAALHbo9OkHZi33rqU3Usnyq7BI2iDdAVihYqyGxdM7lTGWJMa634b/nZDuAAAAxtee&#10;/2pti4/m1m+cVp/u102rc3vpDsAQhMXTQSZ32/QxmCLdL5p25xbSHQAAwOiaOM5dYrh/F+H/EhZI&#10;R0h3ANbYhtaOa4Yx/iFtfKaIse7n4X9fIN0BAADUX2bnHhhucob3yVu5/37x3TLSHYAKCePz2WH8&#10;79TGbqJ8wrR3XF+6AwAAqIfMuleEm6ThfLeLdf/NWny3C1A3Ey13I5O7T6vjOk1clrtnSHcAAADV&#10;MTHt7h5uVL6n3MCkynSWdx4s3QEYASbvvshYd64y3lPl/Y32/NWkOwAAgLXVsH5jZt2flZuUVDmm&#10;mZ99KekOwAhr2O6tTe6/rMwDqfJT0+48UboDAABIr9Geu62x7mvKjUiShOf+iWn5x0p3AMaYyV0W&#10;5oQ/aHNFmri3Tcy4y0t3AAAAK2Na7tBw43KefsOx+ph2990btm6/snQHAEs07PxdwuLpO9ockiTW&#10;z4S56BHSHQAAQFwz9zc21n9WvalIEJP7HU3beap0BwADC/PIS8I89U9tjkkS6163bnb2YtIdAAAY&#10;d1neOSTcIOxSbxxSxPqPTm7x15HuACAZYzv3Ndb9SJ17UsS6KTPt7y/dAQCAcVB8sWS4CfiwenOQ&#10;JG53uIF5nnQHAGvioM0LF2m03Gv1eSlBrP+XafmXSXcAAGCUmNwfZKw/U70JSJPPm9aOm0l3AFC6&#10;MOc9LKStzFdpYt1x5sTO3aQ7AABQJ2Zq1xVN3nmnWuQTJCzAft3IO4dJdwBQaeu3nXdZ03Jv1eaz&#10;JLH+j6blJ6U7AABQRZntPMpYd7JazBPE5O4bE9bdQboDgNoyM/7xJvenaXNdklj31WbevY10BwAA&#10;yrBp27aLh6L8BrVYp4h1f81a7kjpDgBG0sQp7qqm5d+nzoMpYt0vi69okO4AAMAwTbT8A7LcbVGL&#10;cpr8IMu795LuAGDsNHL3dJP7jjI/Jknx1Q3FVzhIdwAAYLWM7bw8s+7fWuFNkVC8XyVdAQD205id&#10;v25YPH1cmzuTxLpdptV5jnQHAACWw7Q7dzPWfVctrgkSFkitxrR7iHQHAFimRu6eb3J3tja3pkiY&#10;+z/SzDvXku4AAMBexacrhSL8J62Apohp+zetmz3n0tIdAGCVDrNzNw/z9he0OTdJrN8e/vdg6Q4A&#10;gPHSzHfcJrPuq0sKZLqckrX8487vDQAwbI3cH1Z85YIyHyeJse7dzfzsK0l3AACMnix3Ly4+LUkr&#10;hEliu++ZnJ27inQHAChJ8RUMxVcxqHN1goTF009CTXmMdAcAQD1NtNyNjPWf0YpdoswZ23madAcA&#10;qCiTd44Ii5y/KvN4qhzTzM++lHQHAEB1haL47FAUdyrFLFU+1piev650BwComQnr72ly/31lfk+S&#10;UINaWT7/YOkOAIByZVu2X8Pk7kNa0UqR4tOYik9lku4AACMmzPOvDIuc/2o1IE3cJukKAIC1kVn3&#10;5FDctumFKUm+MGnnbi7dAQDGRMPOPcjk/kSlLqQKX04OAEhv3fHzV8isf4dSeNLE+t9krc6EdAcA&#10;wIUOmdp1ybB4eqNaNxLEWPe3sHg6UroDAGAwjVbnkVnuTtKKTJq4b4b/vaN0BwBAXw3rHh0WObNL&#10;60mqUJcAAH2sm529WChEr19aQNKk+C95IUdJdwAArNih07sPNLl/p1ZvEuU3IfzmAwCMOzPt72+s&#10;//GiIpEs4bmPb0zP3Vu6AwBgKMLi6aBQc87UalGauC+aducW0h0AYJSZVudlJnf/Ty8Iq0/Ddl59&#10;oYWFA6Q7AADW1IbWjmuGBdTQPr015GchL5DuAAB118w7d82sO27RZJ8wzmYt91DpDgCASgmLp2cb&#10;64f5/YCfMO0d15fuAAB10MhdM7P+j8qkniZt/+aNp512GekOAIBamGi5G4XF02fU2pYi1rksd8+Q&#10;7gAAVdGw3Vsb2/mKOnmnyanGzj1eugMAYCSYvPsiY925St1LE+vf32iffjXpDgCwlkzeGeokb3L3&#10;3okT3VWlOwAARtr5//HRD+8/Plr/U9PuPFG6AwCklk13bhgWMZ9WJ+EECc/daeTu6dIdAABjzeTd&#10;LMvdH7SamSTWvW1ixl1eugMArERm/bOMdfPqRJsmH99od15PugMAAIqGnb9LqMffUepomlg/Y6bn&#10;HiHdAQBi1k9tu3pm3QfVyTRFrP9Z1uKjUAEAWI1Gq/PSUFf/uaTOpop1r9s0tXBR6Q4Axluj5Z6U&#10;5e4MdcJMki5ftgcAwJAYu/O+Jnc/0mtwglg3VXzRvHQHAKOv+H1lY/3b1UkxQcJz/9bYTkO6AwAA&#10;a+SghYWLNHL3Wq0+J4n1/yq+gF66A4DRUfxesrFuqzr5JUhYJH2rMd29k3QHAAAqYCKfe3io0+3F&#10;dTtZrDuumc/fVboDgPrYNDV10eL3j9XJLUnc38PzHy3dAQCAilu/7bzLmty9Va/rCWL9H03LT0p3&#10;AFA9zdzdr/g9Y3USS5MTslbnPtIdAACosUbeeUKo7actqvXpYt1Xm3n3NtIdAJRjz6fkWPcvdaJK&#10;EJN3XrNpYeHC0h0AABhBL7an/Z/J/fu0e4Ekse6XWd59sXQHAMPTsHPD/R6G3OXG+odJdwAAYAwV&#10;XyQfFjlOv1dYfcK9xmebub+xdAcAq2Nyl4VF0tC+6dvk3besn9p2WekOAABgn/X2zOuZ3H9cu4dI&#10;Eut2ZXn3EOkOAC5YNu1vZVr+y+qkkiBh0jut+L1l6Q4AAGDZGrl7/p4volfuMdKk++Fm3rmWdAcA&#10;58tsZ52x7hf6xJEk79tou/8n3QEAAKzaYXbu5uEe4wuL7jnSxbrt4X8Plu4AjJPDtszdIEwCn1oy&#10;MaRK8XvHLfcM6Q4AAGDoGrk/LLP+N+q9SZq8q5lvu5J0B2DUNFrumcb6rjL4U+UTpr3j+tIdAABA&#10;aSasu0Nm3TeV+5UkMdb9JMvdY6Q7AHXUaM9fzdjOB7RBniJh8fVz0+q8ULoDAACoLJN3jwgLqL9q&#10;9zSJckwzP/tS0h2AqjLTnSca605XBnGSmLb70sSMu6V0BwAAUDsT1t8zs50faPc6iTKd5Z0HS3cA&#10;ynREa8flMuvepgzURHG/C89vpDsAAICRY/LuK8P9zn/1e6EUcZukKwBrYSL3Dw+DekYfkElybNbq&#10;3lm6AwAAGBsN231QuM+aVu6PUuUHWd69l3QHIIWDNm++SKPlXqsMuFT5h8n9S6Q7AAAABIdM7bpk&#10;1uoco9w7pcpfs9wdKd0BGISxnfsa636kDKwkCQukHxZ9SHcAAAC4AA3rHp1ZN6vdW6XJnk/1u6N0&#10;B2Cx4l95wiLpn0sHT5oU/0p10OaFi0h3AAAAWKFDp3cfmLXcu7R7riQ5//ukJqQ7YDxlrR13Ni33&#10;7SUDJF3azdw/XLoDAADAkJjcHxQWOWcq92OJ4r5o2p1bSHfA6Co+cS7k9/pASBDr3lZ8cp50BwAA&#10;gDW2obXjmuGe7MPqvVqKWP+z8L8vkO6Aeps40d3S5H7zkgs9Vaz/afHdS9IdAAAAKqaZ+2eH+7ad&#10;S+7jUsX6T5j2jutLd0D1mVbnhca6c9QLOk3e32jPX026AwAAQE1MtNyNwr3cZxbd26WLdS5ruWdI&#10;d0A1FCv6sED6pHrRJkh4bt9ouWdKdwAAABgRYXHz4nC/d+7i+79ksf79jRNO5z+0Y+0VK/diIaNe&#10;mAli2v6Th83M3UC6AwAAwIhr2O6tw33gVxbfFyaLdfwpB4Zno+3+X2Y771cvvjQ5Jzz/OukOAAAA&#10;Yy7LXTOz/o/KfWOa7PmwsF/zYWFYuUbeeUKxElcvsDTZnE37W0l3AAAAgKpx0vxdwr3jdxbdS6aL&#10;9TNmeu4R0h2gWz+17bKm5d6qXkRJ4n5vcpdJdwAAAMCKhHvLl2bW/Wvp/WaiWPe6TVMLF5XuMM6M&#10;9Q8LaasXSoKY3H+7YefuIt0BAAAASTVzd78s7/5IuxdNEuumij6kO4y6TZs2XdjkndeoF0OChMXX&#10;PxutzkulOwAAAGDNbF5YuEi4J33t4nvUZLH+X6bVeZl0h1GRtTr3MS33Q/WkJ4n7EatuAAAAVE0z&#10;9w/PrJvR72ETxLrjmvn8XaU71Ek4eUeHFfA/1BObIvxeJwAAAGrkiNaOy2X5EP9ef88n+rmmdIeq&#10;aUx372TyzrHqyUuTGdPu8skhAAAAGAnNvDvcT4S27quhj9tIdyiDsZ2Gse536glKEGP92ydm3OWl&#10;OwAAAGAk7fnO0dy/b/H9cLJY98ss775YusOwmHbnFmGB9CX1JCRIWCCd3mi5J0l3AAAAwFhq5u7p&#10;YZHjtHvmRPlMM/c3lu6wGlnLvyAskn6uHOQkabb9Bw7fuuvq0h0AAACA/Wy0Z14vLJ4+od1LJ4l1&#10;u7K8e4h0hwuyftgnJPfdzPpnSXcAAAAABtDM3fPD/fTPlPvsROl+uJl3riXdodAY9j/52e6nsunO&#10;DaU7AAAAAAlM2rmbh/v4L6r34GlyZsjB0t34mDjRXdW0hvdHZSb3vzB550XSHQAAAIA10Mz9YZn1&#10;v9Hu0RPlXc1825Wku9Fi7NzjjXWnKW86ScIi6csN2721dAcAAACgRJPW3SGz7pvavXuadGez3D1G&#10;uqufjd8/7TImd2/R39zqExZff2i0+GIsAAAAoA6yljsy3Mf/dfF9fcIc08zPvpR0V03hIDw0rCJz&#10;5cWnyneaeeeu0h0AAACAGpq0/p6Z9T9Q7vdTZTrLOw+W7kq0sHBAw3ZerbzANLH+X6bVeZn0BgAA&#10;AGAEZS23SV0PJIn7b8gm6Wr4GtNz9za5O0F/MSnipkzb31+6AwAAADBGJm33QWFdML10nZAsP8jy&#10;uXtJd2kY644K+bvSWZKE5379utnZi0l3AAAAAHChTVO7Lpm1/DHaGiJJbPE3Ve5I6W75QuM7Guu/&#10;teQJEyU899ZGq/NI6Q4AAAAALlA27R4TFjiz2hojSc7/VL87Sne99nxmej7Ez0y3nXccNTt/BekO&#10;AAAAAFbs6OndB4Z1xruWrDtSpfg+qVZnYk9n6g6rjjsjrNCevKcDAAAAABiisAY5OOTM3jVJmqRb&#10;MFn/wWzLWdeQ1wwAAAAAa+6I1u5rZrn7sLpmWUFWvGAyuZ8Peba8LgAAAAConCzvHJJZt0tb0ywn&#10;Ay+YJlruRtI3AAAAANRGM/c31tY4/TLYgsm6/0pfAAAAAFA7xZpGXetEwoIJAAAAwN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GK4CyaJsf5VF1pYOED6BAAAAIDKWghrl8z6V2trmwvKihZM+8dYd3yWd+8lrwUA&#10;AAAASpe1OvcJ65UTFq9fBs2qF0z7Jyye/pbl7kh5jQAAAACwZjLrjs6s/4e2VllpwoLJnaRtSBLr&#10;vjlp3R3k9QMAAABAMhtnuncK645jl6xD0uUk6epCFzpqdv4Kme28Q9kpSYx1v2nm/jDpDgAAAAAG&#10;lllnQn6vrTmSJKyJ1h0/fwXpLi68iCdnuTtDfZIEMbn7gjlp582kOwAAAABYYuOMu2VYP2xevJ5I&#10;F3dGs+2eJN2tTHbyWdcwLfchvYPVx1h3dsjzpDsAAAAAYyyznXVhnXDO4nVDslj3wfVbd11dukvP&#10;5P7ZIfNq52nyscb0tutKdwAAAABG2MaZs24QFjGfUtYFqdJttt0zpbu1NdFyNzLWf0Z5UWli3Vyz&#10;3X2qdAcAAABgBGR27lnhfr+75P4/VcICbOPM3A2ku+rIcvfi8ALPXfKCU8W690xOzV1FugMAAABQ&#10;A4dv3XX14lfh1Hv8NDmn2fYvlO7qoZl3bxNe+FcWvZFkMbk/xbT9Y6U7AAAAABXSbM8/aZgfJBey&#10;ufhQCOmu/kzLT2bW/1F5o0lirH/Tum/NXlq6AwAAALCGzv+qIj+0ryoK+V1mnZHuRptpd+4W3vBx&#10;iw5AshjrWlk+/2DpDgAAAMAQNNvdR4b775MW348nzLHFF9RKd+PL2M7LTe7/n3KAEsVtkq4AAAAA&#10;rNCmzdsunln3Bv2eO0Gs/0d4/qOlO2iaLf+AcKB+rB7AFLH+B5PW31O6AwAAANBHcybcn+d+y5L7&#10;6nQ5YbI9f2/pDoPYtG24K1hj3V9N3j1CugMAAAAQNNvdl4f75X8vvn9OFutfvbCwcIB0h1Qy23lU&#10;OMBD+x1Jk7tvmK27bi/dAQAAAGOhOe3unuXue9o9cpp0bdZyD5XusBbMqbuuaPLOO/UTsvoY638d&#10;Vr4bpDsAAABgpDTbfmO47/3z4vvgZLH+zZtmz+FTrKvC5P4gk7tt6slKEvf5ya3zN5XuAAAAgFpp&#10;TnduF+5pv67f6yaIdadmLf846Q5VtqG145oN6z6snsgUsW5307rnSncAAABAJYV71vXh/vVXS+5n&#10;U8W69xy99edXlu5QV1neOSSc0J1LTnCiGOs/OrnljOtIdwAAAEApJk/cftOs7T+n3bMmiXVzTdt5&#10;qnSHUdTM/Y2N7XxWvQASxORuh2n7p0h3AAAAwFAVv/mU5W63dm+aJHv+ccDzjwPjyrTcoeEi+KV6&#10;cSSIse7dG47fzj9TAgAAIIli8VIsYrR7zzThz08Q0WjP3zYscL6mXzirT3jun4QL8DHSHQAAALAs&#10;xa/BFb8Op91jJon1nyt+nU+6A5anYf1Gk/s/qRdVmhzTzPNLSXcAAADAHsUHKRQfqKDcP6bKr4oP&#10;hJDugNXb82Vetvtd5WJLE+umJ233QdIdAAAAxkzxkdzhnvBU9V4xSdzXi48Wl+6A4QoX8yvChffv&#10;pRfi6mOs+6/J3SulKwAAAIyg4ktdiy931e4HE+XPxZfTSndAeTLbfWC4ILcsukCTxeT++2arv4d0&#10;BwAAgJrKWu6hWd612j1fmrjvFb8ZJd0B1TPh3CXCAueN+gW8+hjr/pJZf7h0BwAAgApbWFg4INy7&#10;vVq7r0uUfzfb3ZdLd0D9NKx7dFhAnaxc3Inivt6c2cnvogIAAFTEZHv+3uE+7YSl923JsqU54x8g&#10;3QGj4+jp3QdmLfcu5aJPE8unnQAAAJQhs+7oLHd/V+/RUsS6N2zatu3i0h0wHsLFf3DImT2DIWGM&#10;9Z9rtLs3ke4AAACQyMaZ7p3C/daxi++/0sWd1Gx3HyndAWjmnWsZ6z6iD5jVx+TuLNPuPke6AwAA&#10;wIAy60y4r/rd4vusZLH+HUfNzl9BugPQj2l1nhMGzS51MCVIsThr5mdfS7oDAADAIhtn3C3DfdPm&#10;xfdR6eLOaLbnnyTdAVip4tfqjO18Th9oCWL99vC/B0t3AAAAYyuznXXhvuicnnullLHug4dv3XV1&#10;6Q7AMDSsW5/l7jx1EKbJu5r5titJdwAAACNr48zcDcIi5lPK/VCqdDM79yzpDsBaa850bld8tLgy&#10;OJPEWDc7aecfLd0BAADUXrPtnhnuc7qL73uSJSzANs6cdQPpDkCVZLZzeBiof14ycBOl+FLeQ6am&#10;LindAQAAVF7xK3DFr8Jp9zaJck7xq3zSHYC6MC1/jyx331MGdZIY607MbPeB0h0AAEBlNNvuScWH&#10;Kmj3MImyufhQCOkOwCgwuXulyf1/lAG/6oTF038y614hXQEAAKypdcfPXyGznXdo9ylJYt3vQ4x0&#10;B2DUNWz3QWHxdKI6ISSJ+15zxt1dugMAAEiu+GLXcM9xkn4vkiTHZq0dd5buAIyrTVO7Lpm1/DHK&#10;JJEm1v25af1G6Q4AAGBFDtq87eJhkfR69X4jRaz/R7hvOVq6AwBdlrvHGOt+ok4kCRKe+2uN9vxt&#10;pTsAAICoZss/INybbNHuKRLlhKzVuY90BwCDaeZnXykscN6tTC5JYnJ3nmm7Q6U7AACA4lftXh4W&#10;Sf/W7h2SxPpXb9q06cLSHQCkY1r+KWGRs0OdfBLEWP/ZZu5vLN0BAIAx0Jx2dw8LpKF9sm9mXZ61&#10;3EOlOwBYGxMz7tphgfNRdWJKEet2ZXn3EOkOAACMkOLvm4u/c1bvAVLE+jdv/P5pl5HuAKB8Teue&#10;Gya+3eqklSTuw0f8ZPc1pTsAAFAjzenO7cIi5mt6jU8Q607NWv5x0h0AVNvk1vmbhgXO59UJLUGM&#10;9Wea3B8k3QEAgApqWrc+LJJ+pdXyJLHd90xOzV1FugOA+gqT5QZj3a/VyS5BwuLpnYdOn36gdAcA&#10;AEqw4cTtNw01/3NarU4TN9e03adKdwAwmkyrc/uwePqGPhGuPuG5T85s91HSHQAAGKI9v5Kf+7MW&#10;1+NkafuPTm7x15HuAGD8mLxzRFjk/FWdJFPEujdMHOcuId0BAIBVKD70KRvmhz7lbnexCJPuAAD7&#10;m7D+npnt/ECfQJNkS3PGP0C6AwAAy9C0naeGGjq0rxUp/u65+Ptn6Q4AsFxZy23SJ9bVx1j3b2O7&#10;L5euAACA2LD151fOrHuPVj8T5VfNtlsv3QEAUsjyzoPDIqelTLpJEp77u6a9827SHQAAY6X4SO5Q&#10;D09ZXB/TxX29OdO5nXQHABimZn72pYztvEmfkFcfk7s/mbaflO4AABg562bPuXRm3Zu1Opgof262&#10;/UbpDgBQprC4eawZ5n8Vs+6rzbx7G+kOAIBammzPPyTLnVVrXZK47zVn3N2lOwBAFW3Yuv3KZpi/&#10;d23dL0NBeLF0BwBAdS0sHJBZ/2q1nqXJv0NdfIX0BgCoo+IL7sJkPqdM8mli/WcOP9ndSLoDAKBU&#10;jfb8vbPcnaDWrDThE2cBYFRNnuSvEyb6jy2a+JPFWLfT5P7Z0h0AAGsis+7osEj6u1abksS6N2za&#10;tu3i0h0AYFyEBc7zQs5Wi0OCmNx9KDv5rGtIdwAAJNGY6d4p1JljF9edhDkps51HSXcAAITFU2vn&#10;zUzLfUEpGkkSFmbbMuueLN0BADCQUENMlrvfaTUmSax/x1Gz81eQ7gAA6K+R+8PCIuc3alFJkVCY&#10;zNSpV5TuAADoMTHjbhnqxeYl9SNZ3Bn8hzwAQBKT1t0hFJVv6gUnRdxJzXb3kdIdAGBMNdv+hSb3&#10;5+i1IkGs/2C2ZTu/Kg4AGK6s5Y401v1NLUYJEp779Qdt5o9rAWDUHTYzd4PMuk9ptSBRumGR9Czp&#10;DgCAtZfl3XuFBc7xSpFKEmP9j03b31+6AwDUXLPtnmmKhYwy5ydJsQCb7txQugMAoFrCAudVagFL&#10;k3+FxdPLpCsAQA2sn9p29Wbbf0CZ05PEWPeLzHbXSXcAANRHo+0eYnJntQKXJNYd18zn7yrdAQAq&#10;Isz/TzItd4Y6d6fJ5mza30q6AwCg/jbNnnPpsMB5s1L00sT6P2a5a0p3AIA1tO74+Ss02/7t6vyc&#10;Itb9PsRIdwAAjL6s5R8XiuCpS4piohjrv9Kw3VtLdwCAxBqt7iPDXLtVm4MT5dis1b2zdAcAwPia&#10;nJ27isnde5VimSTGunNN3n2RdAcAWIF1swsXKz7FVJtnk8T6f2TWHS3dAQCAGGM7TwtFuaMW1AQJ&#10;i7NPZyft5hOUAOACTLT8A4pPK9Xm0hQxLffDrNW5j3QHAAAG1Ziev67J/ce1QpsiYWE2z3d0AMD/&#10;GNt9eZh3/582ZyaJ9a/etGnhwtIdAABIqZG754di+zO1CKeIdR88fOuuq0t3ADDyJqbd3Y1131Xn&#10;xBSxLs9a7qHSHQAAWCuTdu7moRB/US3QSeLOaLbdk6Q7ABgZDes3mtz/SZ/7EsT6N2887bTLSHcA&#10;AKAKsrwzYaz7rVq8E8RY//aJGXd56Q4AauOw6c7twvz4NW1uS5RTsxn/OOkOAABUXSjedwwLnG8t&#10;KujJEm48tpp29xHSHQBUTsO69SZ352lzWJK0u+8pPuVUugMAAHUWFjhHhRuHv6tFP0Wse9262dmL&#10;SXcAsOYa7e5NjPWfU+eoJHFzzXb3qdIdAAAYVY32/L3D4ukE/YYgQaybaubuftIdAAxNw7rnhvns&#10;LHUuSpOPTZ7kryPdAQCAcbOwsHBA8RG3yk1Cqvwz5KXSHQCsysSMu7ax/qOL5pmEcbuNdc+T7gAA&#10;AHoVH30bbhhy/UZi9Qk3It9p2Pm7SHcAcIEatvNUk/sd2pySJu7zk1vnbyrdAQAALM/G0869jMnd&#10;W/QbjNUnLJ7+EJ4/k+4AYI8NW7dfOcwP79HmjUT5VWb9BukOAAAgDWP948NNzGnKzUeSmNx/Odvq&#10;byXdARgjpu0fG+aAU7S5IU3c102rc3vpDgAAYLgmTnRXDTc379NvTFafsDD7RWa766Q7ACNm3ew5&#10;l25Y92Zt/CfKnzPbOVy6AwAAKFczd0/PrHPKTUuaWPepjTNn3UC6A1BDjfb8Q0zurDrGk8R9z7T8&#10;PaQ7AACAatpod14vLHA+od/QrD4m991G2z1TugNQVQsLB5i2f5U2jlPEWPefMNe8QnoDAACop3Bj&#10;8wJj/c8X3+ykSnjuDzTa81eT7gCUaOjf85b7LZmde6B0BwAAMFpMu3MLY92XlJugJAnPfbppd58o&#10;3QFYA6btjgqLpL9rYzJJrHvDxHHuEtIdAADA+DC20wg3Wr9Tb5JSxLq3HdH69eWkOwAJNGa6dzJt&#10;/y11zKXJSZntPEq6AwAAQKG4CQs3SscuunFKF+tmmrl/uHQHYACm3W0YO8z/uOHfYaZ2XVG6AwAA&#10;wAUJC5yjw03UP9SbqyRxr900NXVR6Q7AfiZm3C2H+euzIWeEMf5k6Q4AAACrkbU69zG5+6Fy05Uk&#10;4cbwR8Z27ivdAWPJtPwLh/kBLZn1H8y2bL+GdAcAAIBh2LSwcGGT+9eoN2Rp8o/w/C+R7oCRddiW&#10;uRuEBdInlTGQJMa6+bBIepZ0BwAAgDKEG76HhbS1G7YUMbn7dra1e2fpDqi1Rss9MyxkvHatJ4nt&#10;fiqb7txQugMAAECVrN923mXDAuet6o1cilj3+xAj3QGVt35q29WL7ypTr+cECYuvX4RF0jrpDgAA&#10;AHXSzLtPCAucn2o3eomyeeOMu6V0B1RCo+WeFBZJpyvXa6pszqb9raQ7AAAAjIKNtvt/mfXvV27+&#10;ksRYd07xR/PSHbBmJmbc5cMC6e3adZkke/5ltcu/rAIAAIyTLHfPGObfcoTn/qRp77q+dAck1Wh1&#10;HhkWSVu1ay9FTIu/3QMAAIAoFjbFAke7cUyR8xdm7hnSHTCwdbMLFwvX0eu16ytR/pG13dHSHQAA&#10;ABBX/GpduIE8Z9ENZbpY//7iVwSlO0A10drxAGP9j9VrKEH2fLfZzPx9pDsAAABgcMWHOoSby82L&#10;bzaTxbqfFh9OId1hzBnbebnJ/f9Tr5UEMXnnNcV3mUl3AAAAQFrFx4pnufu9djOaIsXHohcfjy7d&#10;YcSZ9s67Geu+q10LaeLybGbnQ6U7AAAAYO1kre6dTe6/rd+orj7G+nbIw6Q7jIiG7WwM182ftHOe&#10;ImHR/ZaNp517GekOAAAAqIZwE/ySsMD5p3YTmyLh+V9z0ObNF5HuUBON9vxtjXVf085popxq7Nzj&#10;pTsAAACg+ozt3Nfk7kfKzW2S8Af71Wba3UPDOTpPO3cpEp77vZOz51xFugMAAADq66CFhYuEm9zX&#10;Lr7pTZi/Z5aPhC5To929SVgkf045N6kyF57/adIdAAAAMLqauX94Zv2MclOcKsdunOneSbrDkJh2&#10;9zkmd2cpxz9VPtaY3nZd6Q4AAAAYP0e0dlwuy93blJvlJDHW/9bYbkO6wypMzLhrh0XSR7TjnCZu&#10;t7HuedIdAAAAgMXCDfkTw03z6foN9eoTnvtLpt25hXSHC2Da/ikmdzu0Y5konzetHTeT7gAAAAAs&#10;V6M9fzVj/QeUm+wkCYunn4f/fYF0h2DD1u1XDovWdy8+Vgnzq8z6DdIdAAAAgFQabffMcMPdXXQD&#10;ni7WfWKj3Xk96W5smLZ/rGm7n6jHJEnc102rc3vpDgAAAMCwbZw56wZhgfMp/QY9Qaxzzdw9Xbob&#10;KetmZy8dFklvUt93ghjr/pJZf7h0BwAAAKBsme2uM7n/hXYDnyLhud83cYq7qnRXO422e4ixvqW9&#10;tzRx3zMtfw/pDgAAAEBVZVv9rcIC58v6jf3qY6w7LSw+Hi/dVdPCwgHhNb5Ke/0pEo7Bf8Ii9RXS&#10;GwAAAIC6MrnLwg3+H7Qb/xQJz/+WjaedexnprjSN6bl7h0XS8dprTJQtYZH0QOkOAAAAwKhp2Pm7&#10;hBv/7yxaCKSLdXk24x4q3Q1dWAgeFRZJf1NfS4pY94aJ49wlpDsAAAAA4yQsCl6aWf+vJQuFVLH+&#10;1QsLCwdId6vWmO7eKSyQvqX2lSBhAXZyZruPku4AAAAA4HzN3N0vs25KW0ikiMndCY32/L2lu2Uz&#10;ttMIi6Tfas+ZJNa/w5y664rSHQAAAAD0t2lq4aJZ3n2dusBIkOLX6Ipfp5Puekyc6G4Ztn1Ja5ci&#10;4bm3hYXhk6U7AAAAAFgd0+4+IixytmoLkBQxuT8ty9152rYUMS33oezks64hbwcAAAAAhmNixl0+&#10;LJ7eri1MqpLw+uazGf8seckAAAAAUI5me/5JWe7O0BYuaxmTu09nJ3VuKC8LAAAAAKrl8K27rp5Z&#10;/0FtQZM6YYH0C5N3XiRdAwAAAEC9hMXTs0zu57UFz0oSnuvL2VZ/K3l6AAAAABgNxa/L7fm1OWUh&#10;FI/7fWiTyVMAAAAAwHgwefdFmfXnLl4kmdx/u2Hn7iK7AQAAAMB4a+Y7biP/FwCACrjQhf4/oQkI&#10;n2ReXdsAAAAASUVORK5CYIJQSwMECgAAAAAAAAAhAErCdGF0IAAAdCAAABQAAABkcnMvbWVkaWEv&#10;aW1hZ2UzLnBuZ4lQTkcNChoKAAAADUlIRFIAAALgAAADVAgGAAAA8vKY3gAAAAFzUkdCAK7OHOkA&#10;AAAEZ0FNQQAAsY8L/GEFAAAACXBIWXMAADsOAAA7DgHMtqGDAAAgCUlEQVR4Xu3dMXMUWZqG0fbG&#10;Gg+vLSImGAVVIAsPDw8LTx4RqATOxvzh+Q04qEXgTay+VKqb7k5JpVLmWzczzxNxnN3Z3VkGpLfh&#10;o+4vkiRJkiRJuqPLLy+e/Xb+6t233fb9/87//c/+vyxJkiRpzP77n3/94/LLy7dXu83Fbxcv/+9W&#10;/df6f4kkSZKkMfpx8fr5t4vNx5+H989qlF9+2Z70/3JJkiRJh/T14+mvv+02Z0Oje9D1v7ZOVPr/&#10;cUmSJEn7dNe5yd7OX71zHy5JkiQ90JOH91+4D5ckSZLuqM5N7rvzPpT7cEmSJOmnuuG9274fGs+j&#10;2m3OnKVIkiRptY19brKv+r9piEuSJGk11fC++rQ5TQ/vv/r+efOm/7ckSZIkLbNHf6zg1LqPLXQf&#10;LkmSpIVVn80dufM+0OX59oOzFEmSJM2+Y915H8rHFkqSJGmW3Qzv7ckUHyuY4CxFkiRJs6m5O+9D&#10;uQ+XJElSy9UNdT0BPzhm58yz9pIkSWqpud15H8p9uCRJko7eVM/Ht8qz9pIkSTpKi7nzPlR3H/7i&#10;Wf/DIUmSJE3TWs5N9uY+XJIkSVNkeN/PfbgkSZJGa/XnJnuqW3j34ZIkSTq47i9YNvx8fLOu/2HF&#10;WYokSZL2zrnJOOrHsH4s+x9WSZIk6c/VWLz6tDk1vMdVP6b9D7EkSZJ0kzvviXUfW+g+XJIkafXV&#10;Z1m78865PN9+cB8uSZK0wtx5H5ePLZQkSVpJN8N7e7Km5+Nb5ixFkiRpwbnzbtT1fyY/Ll4/7/9j&#10;kiRJ0tyrm+M6eRgcf7TDs/aSJEnzzp33PLkPlyRJmmHdK5buvGer/qHJfbgkSdIMcue9MN3nh794&#10;1v/HK0mSpFZybrJw7sMlSZLayPBeF/fhkiRJR8y5yTrVbb/7cEmSpGCej6dz/Q9fzlIkSZImzLkJ&#10;Q+rnRP3c6H+aSJIk6andDO/tieHNfa4+bU77nzKSJEk6NHfePEr3sYXuwyVJkh6dO2+eon7uuA+X&#10;JEnaI3fejMnHFkqSJN1TnQ54Pp6x1T/MOUuRJEn6KXfeRFz/HPtx8fp5/9NOkiRpfd2emwyOJZiK&#10;Z+0lSdLacudNC9yHS5KkVVTnJu68aYX7cEmStNhqeF+ebz8MjSA4uu7zw18863+6SpIkzTfnJsxJ&#10;/Vx1Hy5JkmZZDe/vnzdvDG/myH24JEmaVT5WkEXwrL0kSWo9z8ezSNdD3FmKJElqKnferIGzFEmS&#10;dPRuhvf2xPBmTa4+bU77XwKSJEm53Hmzau7DJUlSKnfe8If6teA+XJIkTZI7b7ib+3BJkjRqPy5e&#10;P/d8PNyv/uHUWYokSXpS7rzhAN19uGftJUnSI7o9NxkcF8B+zl+9cx8uSZLuzZ03jM99uCRJGqzO&#10;Tdx5wzTch0uSpN+r4X15vv0wNBqAkbkPlyRpvTk3geOpX3vuwyVJWkk1vL9/3rwxvOH46tdi/0tT&#10;kiQtMR8rCA3yrL0kScvL8/EwA9dD3FmKJEkzz503zI+PLZQkaYbdDO/tieEN83X1aXPa/5KWJEkt&#10;584bFsR9uCRJ7VZ33vX09eA3cWDW6u9wuA+XJKmR3HnDergPlyTpyP24eP3c8/GwLvUP285SJEkK&#10;584buLkP96y9JEmTdntuMvjNGFin81fv3IdLkjRy7ryBh7gPlyRppOrcxJ03sA/34ZIkPaEa3pfn&#10;2w9D32QB7uU+XJKk/XNuAoylvpa4D5ck6Y5qeNfT04Y3MLbvnzdv+i81kiSp8rGCwOQ8ay9J0s3z&#10;8fXE9OA3S4ApXA9xZymSpNXlzhs4Nh9bKElaRTfDe3viYwWBVjhLkSQtNnfeQLPch0uSllTdeddT&#10;0YPf9AAaUn8nxX24JGm2ufMG5sp9uCRpdnk+Hpg7z9pLkmaRO29gcbr7cM/aS5Iay7kJsHjnr965&#10;D5ckHT3DG1gb9+GSpKPlzhtYq/ra5z5ckhSrG96ejwfwrL0kadqcmwAMq6+N9TWy/3IpSdLTqm8q&#10;V582p4Y3wP3qa2X/pVOSpMPysYIAj+RZe0nSIdVn3rrzBjjc5fn2g/twSdKDufMGGJePLZQkDXYz&#10;vLcnPlYQYBrOUiRJv+fOGyDk+mvtj4vXz/svv5KktVW3ifVHo4PfJACYjmftJWldufMGaIP7cEla&#10;QZ6PB2hL/WaI+3BJWmDuvAEa131++Itn/ZdtSdJcc24CMDPuwyVpnhneAPPmPlySZpRzE4BlqL+z&#10;4z5ckhqu+wuWno8HWJ7d5sxZiiQ1lHMTgHWor/X1Nb//8i9JSldfhK8+bU4Nb4B1qa/9/bcCSVIq&#10;d94AK9d9bKH7cEmavPqMWHfeANy6PN9+cB8uSRPkzhuA+/jYQkkaqZvhvT3xfDwA+3CWIklPyJ03&#10;AAe5/t7x4+L18/7biSTpoeqWr/4ocfCLKgDsy7P2knR/7rwBmIL7cEkaqHvF0p03ABOp39xxHy5J&#10;17nzBiCq+/zwF8/6b0OStJ6cmwBwVO7DJa0lwxuAlrgPl7TonJsA0KL6O0juwyUtKs/HAzALu82Z&#10;sxRJs865CQBzVN+76ntY/+1MktrvZnhvTwxvAObs6tPmtP/WJknt5s4bgEXpPrbQfbikBnPnDcCS&#10;1fc49+GSmsidNwBr4mMLJR21+iM5z8cDsDb1m07OUiRFc+cNANeuvxfW98T+26Mkjd/tucngFyEA&#10;WCvP2ksaO3feAPAw9+GSRqn+aM2dNwDsx324pIOr4X15vv0w9MUFAHhA9/nhL57131Yl6e6cmwDA&#10;eOp7qvtwSYPV8P7+efPG8AaA8bkPl/SnfKwgAAR41l6S5+MB4Aiuh7izFGllufMGgONzliKtoJvh&#10;vT0xvAGgHVefNqf9t2pJS8qdNwA0zH24tJzqzrueyB38xQ4ANKX+bpb7cGmmufMGgPlyHy7NrB8X&#10;r597Ph4A5q1+E81ZitR47rwBYIG6+3DP2ktNdXtuMviLFgBYhvNX79yHS0fOnTcArI/7cOlI1bmJ&#10;O28AWCf34VKwGt6X59sPQ78YAYCVcR8uTZdzEwDgLrUR3IdLI1XD+/vnzRvDGwB4SG2GfkJIOiQf&#10;KwgAPJpn7aXHV7dc9RTt4C8qAIB9XA9xZynSA7nzBgDG5mMLpYFuhvf2xPAGAKZy9Wlz2k8Pad25&#10;8wYAYtyHa83VnXc9KTv4iwMAYEL1d83ch2s1ufMGAFrhPlyL78fF6+eejwcAWlK/KegsRYvLnTcA&#10;0LzuPtyz9pp5zk0AgNk5f/XOfbhml+ENAMyd+3DNpjo3cecNACyB+3A1XQ3vy/Pth6GfvAAAs+ZZ&#10;e7WUcxMAYC1q8xjiOlo1vOtJV8MbAFib7583b/pJJGXysYIAwOp51l6J6rMx6+nWwZ+EAABr5D5c&#10;U+TOGwDgfj62UKN0M7y3Jz5WEABgP85SdHDuvAEADuQ+XI+pbpjqCdbBn0wAAOyt/u6c+3DdmTtv&#10;AIBpuA/X3/J8PADAtDxrry533gAAYd19+Itn/RzTWnJuAgBwZOev3rkPX0GGNwBAW9yHLzjnJgAA&#10;baq/i+c+fEF1f8HS8/EAAO3bedZ+1jk3AQCYp9pwteX6WafWq/+wrj5tTg1vAIB5q03XTzy1mjtv&#10;AICF6T620H14c9VnSbrzBgBYrsvz7Qf34Q3kzhsAYF18bOGRuhne2xPPxwMArJOzlGDuvAEA6Fxv&#10;wh8Xr5/3M1FjVzc/9UcOgz/4AACsl2ftx82dNwAA+3AfPkLdK5buvAEA2FP9pq378ANy5w0AwJN0&#10;nx/+4lk/L3VXzk0AABiV+/DhDG8AAKbkPvynnJsAAJBQf7dw1ffh3V+w9Hw8AABpu83Zqs5SnJsA&#10;ANCC2qS1TfuZurzq/7mrT5tTwxsAgJbURu0n63Jy5w0AQNO6jy1cwH14ffaiO28AAObi8nz7YZb3&#10;4e68AQCYs9l8bOHN8N6eeD4eAIAlaPosxZ03AACLdL1xf1y8ft7P3uNXNzL1W/SD/2YBAGApjv2s&#10;vTtvAADW6Cj34d0rlu68AQBYqfpN6Mh9uDtvAAD4Sff54S+e9XN5vJybAADAPca6Dze8AQBgf0+6&#10;D3duAgAAj1d/V/JR9+GejwcAgBHsNmf3nqU4NwEAgPHVxq6t3c/uP56PN7wBAGA6V582p90Ad+cN&#10;AAAh19v7l8H/BgAAMAk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ol6tPm9Oh/wYAADCeq93morb3L9X/zv/9z9/OX70b+hcCAABPc3m+/XD55cWz&#10;bnz/XP0Xv11sPg79DwEAAI+025z9uHj9vJ/bd1e/NV6/RT74vwQAALjX7bnJf//zr3/0E3u/Lr+8&#10;fDv0vxAAAPi77jexz1+9e/Tw/rk6S3EfDgAA97vzzvvQ6nbFfTgAAPzFvnfeh+ZjCwEA4Al33odU&#10;/0ecpQAAsFbfdtv39VHe/TzO1d2H7zZnQ/+mAABgaUa/8z60yy/bE/fhAAAs1Z9esWwp9+EAACxJ&#10;9M770NyHAwCwBHVucpQ770PzrD0AAHNUw3vSjxWcuvot++5FoIH/5wAAoBWzODd5TJ61BwCgRTW8&#10;a6suZnj/nGftAQBoSTMfKzh1Xz+e/uo+HACAo5n6+fhW87GFAAAkLe7O+9CcpQAAMKXuQ0GuN+es&#10;PlZw6rqPLdxt3w/9gAEAwKFWc+d9aJ61BwBgDLfnJv3M1EO5DwcA4BDuvJ+QZ+0BAHiM2T0f32rd&#10;54fvNmdDP8gAAFDDuz7qup+PGqv6owT34QAA3HJuEur7582bof8AAABYhxretQkN72CetQcAWCcf&#10;K3jkus8Pd5YCALB8a30+vtV8bCEAwDK58248ZykAAMtQw9vz8TPJfTgAwLy5855pnrUHAJiX2m61&#10;4fo5p7nmPhwAoG3uvBeYZ+0BANrk+fiF192He9YeAODo3HmvLPfhAADH4dxk5bkPBwDIMLz1e3Vz&#10;5D4cAGA6zk00WP2kcJYCADAiz8drn5ylAAA8jXMTHdTll5dvh35CAQAw7Pb5eMNbB9d9bKH7cACA&#10;B7nz1qjV7ZL7cACAAbvNmefjNVnuwwEAbrjzVqz6SeYsBQBYs2+77XvPxytedx/uWXsAYEXceauJ&#10;PGsPACydcxM1mftwAGBpDG81n2ftAYClcG6iWVU/WZ2lAABzVMPb8/GabfVHNt2LUAM/uQEAWuLc&#10;RIvKs/YAQKu63yz0fLyWWPexhe7DAYCGuPPWKvKsPQBwdLvNmTtvrS4fWwgApLnz1uqrn/zOUgCA&#10;BM/HSz9Vt1d1gzX0iwUA4CnceUv35Fl7AGAst+cm/cyQdF/uwwGAQ7nzlg7MfTgA8Fh1buLOW3pi&#10;3eeH7zZnQ7/IAABKDe+vH09/7eeDpDGqP0pyHw4A/My5iRTo++fNm6FfgADAetTwvvzy8q3hLYXy&#10;rD0ArJePFZSOWN16OUsBgJXwfLzUTj62EACWy5231HDOUgBgOWp41/d2HysoNV7dhH3bbd8P/UIG&#10;AObBnbc0wzxrDwDzU9+769yk/3YuaY65DweA9rnzlhaWZ+0BoF2ej5cWnGftAaAdno+XVlT9EZf7&#10;cAA4Ducm0orzrD0A5NTwru+9hre08jxrDwDT87GCkv5W9/nhzlIAYFyej5f0UD62EACezp23pEfn&#10;LAUAHu/2+XjDW9JBuQ8HgP2585Y0WnW75j4cAIbV98jLL9uT/tumJI2X+3AA+IM7b0mR6ouMsxQA&#10;1s7z8ZLidffhnrUHYGXceUs6enXz5j4cgKVzbiKpudyHA7BEhrekpqtbOPfhACyFcxNJs6m+WDlL&#10;AWC2PB8vaa7VH9l1L4INfXEDgMY4N5G0mC6/vHw79IUOAFrQ/WaR5+MlLa3uYwvdhwPQGHfekhaf&#10;Z+0BaMJuc+b5eEmryscWAnAM7rwlrbr64ucsBYCUb7vte8/HS9J13X24Z+0BmIg7b0m6I8/aAzCm&#10;23OT/tuMJOmu3IcD8BTuvCXpgNyHA3CIOjdx5y1JT8iz9gDso4a35+MlacTqjxK7l8oGvugCsF7O&#10;TSRp4jxrD0Cp4V3fEwxvSQrkWXuAdfOxgpJ0pL5+PP3VfTjAiuw2Z+68JamBfGwhwLK585akBvOx&#10;hQALdf213ccKSlLD1U1g3QYOfhEHYDbceUvSzPKsPcA83Z6b9F/OJUlzy304wDy485akBeU+HKBt&#10;no+XpIXWfX74bnM29MUfgLwa3vWRsv2XaUnSUqs/4nQfDnA8zk0kaaV9/7x5M/SNAYBp1PCur72G&#10;tyStOM/aA2T4WEFJ0p+qbwrOUgAm4Pl4SdJ9+dhCgHG485YkPSpnKQCHqeHt+XhJ0kF1Zym77fuh&#10;bzAA/J07b0nSKHnWHuB+9TWyzk36L5uSJI2T+3CAP3PnLUmaPM/aA9zwfLwkKVr3+eGetQdWyJ23&#10;JOmouQ8H1sK5iSSpqdyHA0tleEuSmq07S3EfDiyIcxNJ0iyqb1bOUoBZ83y8JGmOOUsB5sa5iSRp&#10;EV1+efl26BsdQCtun483vCVJi8l9ONAqd96SpEVXN5Xuw4Em7DZn9VGq/ZcnSZKWnftw4FjceUuS&#10;Vlt983OWAiR9223fez5ekrT6uvtwz9oDE3LnLUnSQJ61B8bm3ESSpD1yHw48leEtSdIjqxtN9+HA&#10;IZybSJL0hOqbqLMUYB81vD0fL0nSSNUfJXcv1Q180wXWzbmJJEkT5ll74Fb3D+Wej5ckafq6jy10&#10;Hw6r5s5bkqQj5Fl7WKHd5sydtyRJR87HFsLyufOWJKmx6puysxRYJs/HS5LUcN19uGftYRHceUuS&#10;NKM8aw/zdXtu0v9yliRJc8p9OMyHO29JkhaS+3BoX52buPOWJGlhedYe2uP5eEmSVlD9EbchDsfl&#10;3ESSpBX2/fPmzdAwAKZTw/vyy8u3hrckSSvNs/aQ42MFJUnS7339ePqrsxSYiOfjJUnSXfnYQhiP&#10;O29JkrR3zlLgcDW869eQjxWUJEmPqvvYwt32/dDAAIa585YkSU/Os/bwsNtzk/6XjSRJ0tNzHw5/&#10;585bkiRNmmft4Q+ej5ckSbG6zw/fbc6GRgksXQ3v+ujO/peDJElSrvqjd/fhrIVzE0mS1EyetWfJ&#10;anjXz3HDW5IkNZVn7VkiHysoSZKar/v8cGcpzJ3n4yVJ0tzysYXMkTtvSZI0+5ylMAc1vD0fL0mS&#10;FpP7cFrmzluSJC02z9rTkvq5WD8n+5+ekiRJy819OMfkzluSJK0yz9pzDJ6PlyRJq6+7D/esPRNz&#10;5y1JkvSX3IczBecmkiRJD+Q+nDEY3pIkSY+obnTdh3Mo5yaSJEkHViPKWQp783y8JEnSODlL4T7O&#10;TSRJkibq8svLt0MDjHW6fT7e8JYkSZqw7mML3YevnjtvSZKkcHXr6z58hXabM8/HS5IkHTH34evg&#10;zluSJKmhapQ5S1mub7vte8/HS5IkNVh3H+5Z+8Vw5y1JkjSTPGs/b85NJEmSZpr78HkxvCVJkhaQ&#10;Z+3nwbmJJEnSwqpx5yylPTW8PR8vSZK04OrEoXtBcWAMkuPcRJIkaWV51v44anjXj73hLUmStMK6&#10;jy10Hx7jzluSJEldXz+e/uo+fEK7zZk7b0mSJP0tH1s4LnfekiRJerAai85SRnD9Y+j5eEmSJO1d&#10;3SrXzfLguORO7rwlSZL0pDxrv5/bc5P+h02SJEl6Wu7Dh7nzliRJ0mS5D/+zOjdx5y1JkqTJ6z4/&#10;fLc5Gxqla1DDuz66sf/hkCRJkjLV6cWa7sOdm0iSJKmJvn/evBkarEvh+XhJkiQ111KftfexgpIk&#10;SWq6xTxr7/l4SZIkzam5fmyhO29JkiTNurmcpdTw9ny8JEmSFlHdUH/bbd8PDd8WuPOWJEnSImvt&#10;Wfv691LnJv2/PUmSJGmZHfs+3J23JEmSVtexnrX3fLwkSZJWXepZe3fekiRJ0k/VScgU9+HOTSRJ&#10;kqR7Gus+vIZ3PZFveEuSJEkP1J2lPOE+3LmJJEmSdEA1oh91luL5eEmSJOnpPXSW4s5bkiRJmqDL&#10;Ly/f/nV416mK4S1JkiRN1O19uDtvSZIkSZKke/vll/8HrPW9qJ8nbAcAAAAASUVORK5CYIJQSwME&#10;CgAAAAAAAAAhAGu+rjS9XwAAvV8AABQAAABkcnMvbWVkaWEvaW1hZ2U0LnBuZ4lQTkcNChoKAAAA&#10;DUlIRFIAAANMAAAD0AgGAAAABTn7jwAAAAFzUkdCAK7OHOkAAAAEZ0FNQQAAsY8L/GEFAAAACXBI&#10;WXMAADsOAAA7DgHMtqGDAABfUklEQVR4Xu3dd5hkWVk/8EEkKYqAigRZhIWdqXNrBhwkSFiy5CRL&#10;cBdmp86tHnbXBUEkiLgkCQIiQaJIUiSKBJEoEkWCiASRIJLTstt1b/XsSpj+ncKjP+g5Fzb0zPTp&#10;/nye5/v4h8tuf6tu3fO+M9VV2wDgUPjCXa5wsT6Gx/Vts3oI84nlGO6W/5MAAAAbX9eOl7q2+XJh&#10;wTkk6WJ4/cpSc838nwcAANh4+sn4pn1s3lVaag5H0uL01OU4ulT+cQAAAI68s9qdv9LF5oWlJebw&#10;J5w5a8Pv5B8NAADgyEmL0h+mHCgvL0cuXQwfWonhdvnHBAAAOHz62JyQFpNPr11UNlxieEXf7gj5&#10;xwYAADh09i811+3a5k3F5WQDZ9Y2jz9wv+tcLNcAAABYP31sLjOL4ZmlZaSWdLH5yko7XsqVAAAA&#10;zr/5NDyga8O8tITUmFnbvLufjm+W6wEAAJx7XQx3TovSR0pLx2ZIF5sXnbV3fOVcFwAA4Mc7sx1d&#10;vW/Dq0tLxmZM1zan5eoAAABlBybH/EwXw5NKS8VmT9eGz86n4Z75oQAAAPj/umk4uW/DN0rLxFZK&#10;WhjfknK9/LAAAABb2TyObtnH8E+l5WFrJzxrPt1+2fwwAQAAW8ms3X61rg1/VV4WZJEuhv3zGB6Y&#10;HzIAAGCzWz3uuAv2sXlUaUGQcrrYfKxrx3fJDyEAALAZzdvxiV3b/FdpKZBzlNfMp+NfzQ8nAACw&#10;GXST8Q272LytsADIecg8Nk8+c8+un8sPLwAAUKPT2/EV0oD/3LUDv5z/dG3zrfR/T80PNQAAUJMu&#10;Ng9JOXvtoC/rnNi8fz5pbpMfdgAAYCNLQ/xdUz7xQ0O9HPJ0bfPSLoYd+WkAAAA2kpVJc80+Nq8r&#10;DfNyOBMe86lTj75IfloAAIAjaTmOLtW14Snl4b2edLF50fLe8ZUXH989b8NHS/9MNYnhi10MbX6K&#10;AACAI6GfhPum4fyM4tBeT97dT8c3y5X+z+ILYxdfHFv45ytKeEffjm6SKwEAAIfDvA237drwwfKQ&#10;Xke6tvlqF5t9uVLRfLr9smnpeFbpf19VYnj+mXuOuVKuBQAAHArd3tFoHsPLikN5XXn8gftd52K5&#10;1o/VxXC9tCS+ufDvqSnfTQviw3IlAABgvXxuz1EX7dvw2MIQXldi88p+srPJtc61+TTcs2vDZ4v/&#10;7nryqZTjcyUAAOD86NrRNC0JX1ozdNeWf1mZjm+fK51vXducVvhv1JXYvHE2aa6bKwEAAOfG4sMC&#10;+hjeWRy2K0kXm1kfR/fLldbVWXvHV05LxwtL/93K8ozU4zK5FgAA8KOctW/Xlbq2eUFhsK4qXRue&#10;duCU7ZfOtQ6ZxSfszRaftFf4GapJbPr5JDwgVwIAAEoWHwqQ8r3iUF1JuhjesBxH18qVDpuVdryU&#10;HruvlH6mWpKWzI+kx+/OuRIAALCQhuXjUxYfBlAcpOtI+GQ/DXfPlY6IxSfv9dPx48o/X00Jr563&#10;o6vnWgAAsDWttOPrdLF5Y3loriNdDN9JeWiutCH07Y7Qx/CK0s9bU9Lj+qTTjz/6Z3MtAADYGvp7&#10;7/zFNBA/Y+2AXF/C8/afFH4519pwVmK4XVo6PlT+2WtJ+Ebfjk7JlQAAYHPrY/O7XWz68nBcSWL4&#10;x5Qb5UobXj8N902Lx5nFLrUkNu+bTce3ypUAAGBz6drmTmnw/deDBuG68oX5tJnkSlVZjqNLdTE8&#10;tdCpqqRl+yWzyfiYXAsAAOp2xt6wq4/hb0rDb1WJzR+tLu2+UK5VrZWl5pppcXp9sWNdefTqacf+&#10;ZK4FAAB1WT15dPGuDU8sDLpVpWubvz57E/6NRup215RP/GDX6hKbz88mdf6NHwAAW1gXw0kpXy8O&#10;uZWki837Z7G5da60aaWeD0k5u/QY1JK01L69pt8pAwBgi5q34Tf6Nry3NNRWlNP7afPbudKWsLJv&#10;1+VnbfPcwmNRWTb2pxYCALBFzU7ccdUuhr8sD7H1pIvNk89Y2n2JXGvL2d+Ob5Aeg7eVHptakq7D&#10;b6dsqO/FAgBgi1o9bdtP9G14ZGlwrSyvmU92XiPX2vJmk9GJaen4XOFxqijhk307ukeuBAAAh9c8&#10;jvbUPlR3sflY147ukivxAzbLMpyu0TfM9u64dq4FAACHVteObzBvm7eWhtN6EvbPY3hgrsSPcFYc&#10;HZ2Wjs3wdsund0u7fz7XAgCA9XX6vXZdvo/Nc0rDaFWJ4dnz6fbL5lqcQ8ub4wM9ZrO2uX+uBAAA&#10;66OLzYPTsHnWmuGzqsxjeMv+GK6XK3EedYuPjG/D10qPcS1J1/OHu0lzx1wJAADOmz6Oj+tj8/HS&#10;0FlL0oD/n7M23CtXYh0cOGHnT6el4wmlx7uyvKqfjse5FgAAnDMr7Xh3GiZfu2a4rC8xPHx127YL&#10;5FqsszNiszM9zq866HGvLIvlb7EE5loAAFC2fNL4kl3b/GlpqKwpXRtevDwNV8m1OMQWb29bvM2t&#10;9FzUksXbDBdvN8yVAADgh/WxuU8aHL+1dpCsKrF5T8rNcyUOs8UHKqTnYXbQ81JVwnvn03CLXAkA&#10;gK1uPm1u07XhA+XhsY58/28H2ubeuRJHULf36r/Qxebppeeppiw+Sn3xkeq5FgAAW00aCHfM2+al&#10;pWGxqsTmj7/q9082nMWXxaZr7A3F56yizNrwyMWX+OZaAABsdp869eiL9G14TGk4rCw+4awCfTu6&#10;R7rePll4/qpJWvw+N4+jPbkSAACbVRr82j6GL5aGwmoSmw+vtOM75EpUIl17D035dvE5rSRdbN7W&#10;teMb5EoAAGwW/TTcuG/DO0pDYC3p2qZL//f+uRIVOmNpdMV0HT5v7XNbW2Zt89yVfbsun2sBAFCr&#10;/ZMdR3UxPL809NWUxYcILD5MINeicn0MN0oL8NtLz3UtSdfk2fPYPDhXAgCgNl0b/iDlu6Vhr5ak&#10;ofrvZ9Md186V2GRmk2bSx+bzpee+onwi5a65EgAAG10fR7/Vx/Afa4a6uvL9n390j1yJTeyDS7sv&#10;lJ7zRx90DVSWLobXr0yaa+ZaAABsNCvTndde/I1MaZirJYu/EVv8zViuxBYym4yP6WLzktJ1UVPm&#10;bXjKchxdKtcCAOBIW/xuTx+bPysNb3Ul/MX+pdEVcy22qNl0fKt0Pbzv4OujpoQz+2m4b64EAMCR&#10;koaz++dPjysMbbUkvKOfhBvnSvB9fTs6JV0b3yhfM3Wki+FDKzHcLlcCAOBw6SbNHRffR1Qa0qpJ&#10;DF+ctyHmSnCQ048/+mfT0vGk4vVTUWYxvKJvd4RcCwCAQ6WfjsdpAHvV2oGsvoTHrB43unCuBT/S&#10;vB1dPV0zry5fSxUljh/3hbtc52K5FgAA6+XACTt/uovNE4pDWEXp2ualZy8123MtOFe6GO7cteEj&#10;pWurlqTX8Ve6dryUKwEAcH6lJePeaUj8Wmn4qiXp5//AbNLcJleC82U+DQ/oY9OXrrVaMmubd/fT&#10;8c1yJQAAzq35JNwiDYXvKQ1bFeVbKafmSrBu0mvjMunaesYPXGt1JjYvXN47vnKuBQDAj7McR0d3&#10;bXhxcbiqKF1s/vTMPbt+LteCQ2I2aa6blo43lq7BmtK1zWm5EgAAJavbtl2gn4RHlIapyvLa+XT8&#10;q7kWHBbpujs+5VM/cB1Wly6Gz86n4Z65EgAA/2vehnulYek/S0NUNYnNx/s4Pi5XgiOii83DUr5X&#10;vEYrSbofvDndD66XKwEAbF3d0uj68xjeUhqaKspZ87Z5UK4ER9yZ+3ZdqY/h+YVrtbKEZ82n2y+b&#10;awEAbB3fnBxzuTTQPbs8JFWU2DxnJXXJtWBD6dvRTdLS8Y7itVtJuhj2z2N4YK4EALD5de3oQWmI&#10;218ajmpJ14a37l8aXT9Xgg0tLR1typdK13ItSa+5j3bt+C65EgDA5rMYdrrYfKw0DNWSNHR+bhZH&#10;e3IlqMaBU4++SN+Gx5Su68rymjN9qAoAsJksPjFuMeSsGXoqTHjE6mnbfiLXgiqlpX9H1zYvLV/j&#10;9aSLzZN9bD8AULXFMLMYakrDTk1JA+ZfLr4bKteCTWE+aW6Tru0PlK75inJ6ii+GBgDqsxhi8jBT&#10;GnIqSXjvfBpukSvBppSu9cVr9Vs/fO1Xlti8f5YWwFwJAGDjmsfm1l0aXopDTSXpYvh6ykm5Emx6&#10;i78NTq/d+v82uG1eunjLYa4FALBxdEvN9nnb/HVpiKksT/j6yaOL51qwpSx+3zAtHa8tvC4qS3jM&#10;6mmjC+daAABHzseOG124j80flYeWihLD36QeO3Mt2NI2wydaptf0F7sY2lwJAODw69oQ02DyhYMG&#10;lbryrytLzR1zJeAHLL4wNi0dVX9nWv/9L+4d3SRXAgA49PoYbpTyj+XhpI50sen72PxurgQMmE+3&#10;X3YWw7NLr6OqEsPzz9xzzJVyLQCA9bd/aXTFvg3PKw4jdeXP+hN2/mKuBZwDXQzXS3lL4fVUTbq2&#10;+W4Xm4flSgAA6ycNSg9N+U5pCKklaVB646wdXydXAs6D+TTcs2vDZ0uvsYryqZTjcyUAgPOub0f3&#10;6NvwyTXDRm35VB/Hv5UrAeugj+HhhddaVfn+H6JMmuvmSgAA59xKHF2ri+ENpSGjlqRh6HvefgOH&#10;zll7x1dOr7EXlV5/leUZ/b29TRcAOAe6pav9fFqUnl4YKOrKtPEL3nCY9NPxzdLr7t0HvQ5rSmz6&#10;2SQ8IFcCADhYH8f362IzKw4TtSSGd/oIYTgyVtrxUrqHfKX42qwkXRs+0sVw51wJAOD7X1J5hzQo&#10;/MvawaGuhC/NfUklHHEH7nedi83a5vHl12lNCa+e7wu7ci0AYCvqJzubPjavLA8LNSU89sCpR18k&#10;1wI2gL7dEfoYXlF+zdaTLoYnHZgc8zO5FgCwFawu7f6pLjZ/XBoOakoaZF7W7R2Nci1gA1qJ4Xbp&#10;tfqh0mu4noRv9O3olFwJANjM0qK0L+Wr5aGgjnRt+OCsDbfNlYAKpNfs76TF48zSa7qaxOZ9s73j&#10;W+VKAMBmkg76m6cDv/JPsQpnpB73yZWAyizH0aW6GJ5afH1XlC42L5m1O6+WawEANVuehqt0bf3f&#10;k9K14SnLJ40vmWsBFVtZaq6ZXtOvL73WK8ujV0879idzLQCgNpvhm/j72LxuedJcM1cCNpF0j7pb&#10;ep1/4qDXfUXpYvP52aSZ5EoAQA3m03DPrg2fLR3uFWUxRN01VwI2sbR0PCTl7DX3gKrStc3bu2lz&#10;bK4EAGxEXQzXm7fhzaXDvJqkoWkemwfnSsAWsbJv1+XTPeC5B90TKku6Dz9v/4nhl3MtAGAj+MZ0&#10;+2X7NjyrdHhXlucuhqZcC9iCusn4hl1s3la4P1STtDR9O+WhuRIAcCSlQ/mBfQwrpUO7liyGo8WQ&#10;lCsBbJu14xPTve1zpXtGPQmf7Kfh7rkSAHA4ddPwm10bPlo+pOtI1zb/tRiKciWAH7J62rafSEvH&#10;I0v3j5rSxfCGlTi6Vq4FABxK88mOa/Qx/G3pUK4r40euHrftgrkWwKDZiTuumpaOvyzfS+pJ6vD0&#10;bulqP59rAQDr6Yyl3Zfo2uZPSodwTena8FezfTuummsBnGPLbfiNvg3vLd1bqklsZrO2uX+uBACs&#10;h3TA/nbKN4uHby2J4Z/madjJlQDOsy6Gk7o2fK14r6kkXWw+vNKO75ArAQDnxXw6vlXXNv9cOmzr&#10;SfhGNw0n50oA6+LrJ48unpaOJ5TvO1XlVf10PM61AIBzYjYZHzOPzUsKB2tVmbfhid+cHPMzuRbA&#10;uutjszPdb1619v5TWxbL31dP2PnTuRYAUPLBpd0XSgfno9cepPUlvHq+N+zKtQAOuW7S3HHxNrfy&#10;PamOLN5m2LXNvXMlAOAHzSbNpI/N50uHaC1Jh/1HVtrmTrkSwGGX7kX3T5n94L2ptqR76Xvn03CL&#10;XAkAtrZu2hzbtc3bS4dmLUmH+3w2CQ/IlQCOqG7v1X+hi83TS/ermrL4KPXlODo61wKArWX/ieGX&#10;+9j8eemQrCzPSD0uk2sBbBizvTuu3cfwhsJ9q7KERyy+xDfXAoDNr2vD73cxfLt8MNaRLjZvmk2a&#10;6+ZKABtW347ukZaOT5buZbUknRmfm8fRnlwJADanfhLu3sfw76XDsKJ8OuX4XAmgGmnpeGi6B9f+&#10;h1Vv69rxDXIlANgcVqbh17o2/F3p8KslXdscSAf1H+ZKAFU6Y2l0xb4Nzyvd56rKtHnOyr12XT7X&#10;AoA6ze65/dLdJDyteNjVlRec2e78lVwLoHp9DDeq/gN3YnP2PDYPzpUAoC59G36ni2G5dMhVk9i8&#10;q5+Mb5orAWw6m+ErHVI+kXLXXAkANrbZdHT7tCx9aM1hVlu+PG/H01wJYFNb3SxfGh6b1y1Pmmvm&#10;WgCwsfTtjtDH8IriIVZTYnjc6p6jLpprAWwZs8n4mC42LyneGytK14anLMfRpXItADiyDtzvOheb&#10;tc3jS4dWXQkvXyx9uRbAljWfjm+V7ovvO/g+WU/S0nRmPw33zZUA4Mjo2vFSF5uvlA6rWtLF8KFZ&#10;DLfLlQDI+nZ0St+Gb5TunfUkfNA9HoDDrp+Ob5YOoncdfDDVFH/6CPDjnH780T87j+FJ5ftoTfEu&#10;AgAOg+W94yt3sXlh+TCqJ10MT/X+doBzbt6Orp6WjleX7qlVJY79nioAh0bXNqctvry1eABVk/D6&#10;5Wn4tVwJgHOpi+HO8zZ8pHyPrSZfXrylPFcCgPOnj80JXWw+Uzhw6kkM/55yt1wJgPNpPg0P6Now&#10;L95z68m7Fm8xz5UA4NyZTcOvp8PkTWsOl9ry3/Np85BcCYB11MfmMuk++4w19936EpsXLt5ynmsB&#10;wI/29T2jX+pjeGbxUKkpsfnzlXZ8hVwLgENkNmmum+65byzei+vJgcVbz3MlACibteH3+srfYpEO&#10;vH/ops2xuRIAh0m6Bx+f7sGfXntfriqx+cxsEu6ZKwHA/1j8Em/KvxUPj0rSxebzs9jszZUAOELS&#10;/fhhKd8r3atrSdeGN6dz8Xq5EgBb1ab5mNhp86jVY4/9yVwLgCPsrH27rpTuzc8v3rOrSnjW/OTR&#10;L+VaAGwViy8i7DbBFxF2sXnJrN15tVwLgA2mb0c3mcXwztI9vJrEsJLOzAfmSgBsdunwOqVvwzeK&#10;h0I9ed9s7/hWuRIAG9w8hjYtHV8q3M+rSdeGj3bt6C65EgCbzTyObpkOq/eVDoFqEptvLha+XAmA&#10;ihw49eiL9G14TPH+XlNi85r5ZOc1ci0Aard4y9q8bf6qeNOvKPMYnrR4K2GuBUCluhh2pLysdK+v&#10;KV1snry6tPsSuRYAtXn7scf+ZB+bR5Vu8lUlhr9dfDhFrgXAJjGfNrdJi9MHivf+enJ6yqm5EgC1&#10;WHy8drqB/9cP3NCrSzpE/62bhN/MlQDYpNI9/9SUb/3gGVBdYvP+2aS5Ta4EwEbVTcY37GLzD8Wb&#10;eSVJi9LK4gt0cyUAtoAz9+z6uXR+/WnpXKgpXdu8tFtqtudaAGwUK+34CulG/dy1N+7qEsMz53t8&#10;3wXAVjWfjn81LR2vLZ4RVSU8ZvW40YVzLQCOpC42D0n57/INu44svlF9Ng2/nisBsMV17fgu6Wz7&#10;WOnMqCVdDF9MaXMlAA63Poa7pRvyJ9beoKtKbD4zm4R75koA8EO6yehBaenYXzxDqkl4Rz8NN86V&#10;ADjUVpaaa3ZteH35plxPurY5LVcCgEHz6fbLzmJ4duksqSlp8Xv+/smOo3ItANbbchxdKt1sn1q6&#10;CVeV2Lxwee/4yrkWAJwj+2O4XjoH31I8WypJ1zbf7WLzsFwJgPXST8N9uzacWbr5VpR399PxzXIl&#10;ADhPZm24V9+GzxbOmZryqT6OfytXAuC8msVwu3QofLBwo60nsflKF5t9uRIArIs+hocXz52Kks7H&#10;N6604+vkSgCcU92+0SgtSi8v3VxryqxtHn/gfte5WK4FAOvqrL3jK6el40WlM6iyPKO/985fzLUA&#10;GLK656iLzmJ4XOFGWldi84p+srPJtQDgkFqOzc3T+fPug86jmhKbfjYJD8iVAFira0fTrg1fLt5E&#10;K0nXNv8ym45unysBwGG1eAt4yldKZ1QtSbPAR1ba5k65EgD9ZHzTPjbvLN00q0kMy30bfidXAoAj&#10;ZvFW8MVbwovnVVUJr57vDbtyLYCt56x9u67Utc0LyjfJetK14WmzU7ZfOtcCgA3hW5OdTR/DK0pn&#10;V03pYnjSNyfH/EyuBbA1dLH5w5TvlW6M9ST83XIcXStXAoANaTYZ3T4tHR8qn2W1JHyjm4aTcyWA&#10;zSvd9I7v2ubTB98Ia0r4ZD8Nd8+VAKAKszb8TjrDqv5Ow7T4vW8eR7fMlQA2j9mkuW4fmzeWbn7V&#10;JIZvz9vw+7kSAFRnds/tl05Lx1OL51xF6WLzklm782q5FkC9vhaby6Qb2zPW3ujqS3je/hPDL+da&#10;AFC15Wn4tXS2vb585lWUafOo1WOP/clcC6Aui+9SWHynQvEGV0m6tnl7H8ONciUA2FTSGXe3dN59&#10;Yu35V1O62Hx+Hpu9uRLAxpeWjDstvkOhdFOrJanDF2aTZpIrAcCmlpaOh/SxObt0JtaSxR9ydtPm&#10;2FwJYONZfFdCH8PflG5ileXRq0u7L5RrAcCWcHo7vkI6A5+75kysLl0Mz/uWt9EDG8niuxG6Njyx&#10;dNOqKV1s/no2GR+TawHAltRNxjdMZ+LbSmdlLUlLkw9qAjaGbhJOTjelr5duVhXln2exuXWuBAAk&#10;s3Z8YjojP7fmzKwsvgoEOELmbfiNtCj9U/nmVElic3rKb+dKAMAaLz9u2wXT0vHI4jlaUdLM8gZf&#10;Ng8cFrMTd1x1HsNflm5GNWXeNn9yxtLuS+RaAMCPsDj/09JR/fnfteFp3dLVfj7XAlg/m+VPmPrY&#10;vGY+2XGNXAsAOBcW7zBJ88B7i2dsJeliM+vj+H65EsD5txnew9y14aNdO7pLrgQAnA9dDCels/Vr&#10;pTO3lqTF6cNdO75DrgRw7qWbyA02wafk7E95YK4EAKyTr588ung6a5+w9uytLbO2eVU/HY9zLYAf&#10;b2Xfrsv30+Y5pZtKXQnPmk+3XzbXAgAOgT42O9O5+6qDz+HKEps/Xl3a/VO5FkBZF5sHp9T9Td8x&#10;vCXlerkSAHAYdJPmjmnp+HDpbK4li7cZdm1z71wJ4P9LN4m7pnz8B28a9SV8dtaGe+VKAMARkM7k&#10;+6fMfviMritdDO+dT8ItciVgK1tpx7u72LyudLOoKjE8PFcCAI6wbu/VfyHNF08vntkVZd6GFy/H&#10;0dG5FrCVLJ80vmTXhqeUbg6V5UXL03CVXAsA2EBm0x3X7mN4Q+H8rizhEaur2y6QawGbXR+b+3Qx&#10;nFG+IVSS2Lwn5ea5EgCwgfXt6B5p6fhk8UyvJGl2+twsjvbkSsBmNGvDbdPN6gOlm0At6drmq34Z&#10;EwDqlJaOh6Z8p3TG15J527y1a3fcIFcCNoN0Y9qR8rLSi76mdD7uEwCqt39pdMW+Dc8rnfVVJTbP&#10;WZlc43K5FlCjA6cefZFZGx5bfJHXlVf6QjkA2Fz6GG7Utc3bC+d+NVl8FUvKg3MloCZdDG3Kl0ov&#10;7lqSbkAf7trxHXIlAGATmk+aSTrzv1CaBSrK4qtZ7porARtZ345u0rfhHWtexLVlNmub++dKAMAm&#10;t7q0+0Lp/H/0mnmgvsTmdYuvbMm1gI1k/2THUV0Mzy++eCtKF5und0u7fz7XAgC2kNlkfMw8Ni8p&#10;zQg1ZfHVLYuvcMm1gCOti6OHpRfmd0sv2HoS3jDbu+PauRIAsIXNp+NbdW3zz+WZoZaEM/pJuG+u&#10;BBwJfRz/VhebT5VfpJUkhv9YfDdDrgQA8H/6dnxKmhW+WZwhqkn44CyG2+VKwOEwa8fXSS/Avz/4&#10;BVlTwne6SfiDXAkAoOj0U4/+2XkMTyrPEzUlvLzbNxrlWsCh0J+w8xf72PxZ+UVYU8JfLL6DIdcC&#10;APix5u3o6rMY/rY8W1SUGB63uueoi+ZawHqZxeZ304usO+hFV1Ni+Md+Em6cKwEAnGtdDHdO+bfi&#10;rFFPvty146VcCTg/uklzxy42/1p4oVWTdFP7YteGmCsBAJxv82l4QJov5qXZo6K8q5+Mb5orAedG&#10;H5ud6UX0qjUvquoym4THrB43unCuBQCwbtK8dJlZDM8szSA1pYvNC89qd/5KrgX8KF8/eXTxrm2e&#10;UHox1ZTU4aXdUrM91wIAOGT2T5rrpqXjTaWZpJak2elAymm5ElDSxXBS14avlV5E1SQ2759Nmtvk&#10;SgAAh02aRY5PS8enD5pPakpsPjObhHvmSsDCfBpukRal9xZfNPXkWymn5koAAEfMPDYP62LzvTWz&#10;SlVJs+Gb90/Dr+dKsDUtx9HR8za8uPQiqSnphvSnZ+7Z9XO5FgDAEXfWvl1X6trmBaXZpa6EZ833&#10;jH4p14KtYfW0bT+RLv5HlF8UVeW18+n4V3MtAIANp29HN+ljeGdhjqknMax0MTwwV4LNbRZHe9JF&#10;/5/FF0Ml6WLzsT6Oj8uVAAA2vHkMbVo6vlSabWpJ14aPdtPwm7kSbC77l0bXTxf5W0sXfy3p2uas&#10;lAflSgAAVTlw6tEXmbXhsaU5p6rE5jXzyY5r5FpQt5XJMZfrY3h28WKvKanDokuuBQBQrS6GHSkv&#10;K848FaWLzZPPWNp9iVwL6rP425jF38qULvBasvhbsW5pdP1cCQBg05hPm9ukWecDpRmoopzeT5vf&#10;zpWgDovf7/n+7/mUL+o6EsN/Ln7fKlcCANi0ZrG5T5p/Fl+RUp6LKkiaPd8/j82tcyXYmBafGNe1&#10;zWtLF3FdCY9YXd12gVwLAGDTW92z6+cWX5VSno3qSZpFX9otNdtzLdgYFt9BlDb6J5cu2pqy+E6o&#10;xXdD5VoAAFvOZvkD8NkkPOZjx40unGvBkZMuyFPTi6rqv8Lt2/De+TTcIlcCANjyNsOvWHQxfHHe&#10;hpgrweE1mzS36WPz/tLFWUu6NnwtvZBOypUAAFija0cPSvPS/tIsVU/CO/ppuHGuBIfW2UvN9sV7&#10;Q8sXY1V5woETdv50rgUAwID5dPtlN8PXxKTF7/lnTHYclWvB+lo9bnThxXtBSxdfZXlVH5uduRYA&#10;AOdQt3d0/bR0vKUwX1WTrg3fnbfhD3IlWB+L934u3gNauuhqSdc2/9pNmjvmSgAAnEezNtyrb8Nn&#10;SzNXNYnNp/o4/q1cCc6bfhJu3Mfwj8WLrJ50s9j8bq4EAMA6SXPiwwuzV1XpYvPGWTu+Tq4E58z+&#10;pdEVuzb8Remiqiqx+bNu79V/IdcCAGCdLU/DVbq2eVFxFqsrf9afsPMXcy0Y1k3CH3QxfKdwEdWU&#10;v/cnBQAAh89ybG6eZrB3r5nJqkoXm773ziSG9O3oHmlR+o/SxVNNvBcVAOCISkvHvpSvFGe1StK1&#10;4SNd29wpV2Krm013XLuP4Q2li6WWpAv6u+mF+bBcCQCAI+jLS7t/atY2jy/NbTVlFsOr53vDrlyL&#10;rWbxuz1pyXh66eKoKjE8f7/P0wcA2HD6yc6mj80rijNcRZm34YnfnBzzM7kWW0Ha+O+fnvzZ2ouh&#10;roR39O3oJrkSAAAb1Gw6un0Xw4fKM10tCd/opuHkXInNaqUd36GLzYfLF0EdSS+2L6W0uRIAAJVI&#10;S8fvpJxZmvFqSZpD37ccR7fMldgs+ul4nJ7gV659wmvLrA2PPXDq0RfJtQAAqMzsntsvnZaOp5Zm&#10;vZoyb5u/mrXbr5ZrUauvnrDzp/vY/HHpSa4p6UX1spQduRYAAJVbnoZf69vw+tLsV1Vi86jV4467&#10;YK5FTbq2uXfKV4tPbDUJH5i14ba5EgAAm0wfw93S3PeJg+fAetLF5vOz2OzNldjo0pZ78/Skvaf0&#10;ZFaTGM5IPe6TKwEAsMml+fUhaf47uzgbVpJ52/xDN22OzZXYaJan4SrpiXrR2ieutnRteMrySeNL&#10;5loAAGwRp7fjK6R58Llr58PqEps/X0ldci2OtNVt2y7Qx/Dw4pNVU2LzunRh7c61AADYorrJ+IZd&#10;bN5WnBkrSRfDt7s2/H6uxJEya8O9+jZ8tvQkVZSPp9w1VwIAgO+bteMT05z4uR+YG6tLWpo+2U/C&#10;3XMlDpf9MVwvba1vKT0ptaSLzdnz2Dw4VwIAgIOsHrftgn0bHlmaJ+tK+LvlOLpWrsWhMp9uv2x6&#10;sJ9VfhLqyaxtnruyb9flcy0AAPiRZifuuOo8hr8szZY1pWvD02anbL90rsV6ShfIA7sY9pce+Fqy&#10;eC9q145vkCsBAMC5Mm/Db/RteG9p1qwlaSae9XF0v1yJ86trR3dJm+hHSw92Rfnc4j2ouRIAAJwv&#10;XQwnpeXpa4W5s6b8S9eO75ArcW7NJzuv0cfmNYUHtrKER66etu0nci0AAFgXXz95dPE0bz7h4Pmz&#10;uryyn+xsci1+nDOWdl9i3jZ/Unggq0rXhr9avNc01wIAgEOij83ONH++au08Wlu62Pzx6tLun8q1&#10;KElP9m+nB+r00gNYTWL4p8V7S3MlAAA4LLpJc8c0T3+4OKPWk692bXPvXIn/NYvNrdOD889rHqyq&#10;0rXh690knJwrAQDAEZFm0/unpaNbO69Wldi8J+XmudLWdfZkfEwXm78uPkgVZd6GJ66ePLp4rgUA&#10;AEdUt/fqv5Dm7KeXZtea0rXhxWdNw1Vyra1jdWn3hWax+aPSg1JTZjG8er437Mq1AABgQ5lNd167&#10;b8MbSrNsVZmER6xu23aBXGtzm0+aSdp2v1B8ICpJ2nQ/0rXNnXIlAADY0Pp2dI8uhv8ozbbVJIb/&#10;nMXRnlxp80kFb5SWjLcXy9eS2PSzSXhArgQAAFWZx/DQtDh9pzjrVpKuDW/tlkbXz5Xqt/+k8Mt9&#10;G55XKltZntHfe+cv5loAAFCl/UujK26K+Tw2z1mZHHO5XKtOaXtdbLDfLhasJF1s3jSbNNfNlQAA&#10;YFNYvAMs5R9LM3BFOSvN6w/OlerRT8Pd09b6yUKhmvLplONzJQAA2JTm02bStXV/xkDKx/s4Pi5X&#10;2riW4+haaVH6u0KBapI21O+l/GGuBAAAm97iU6zTLPzotbNxdYnN61ba8e5ca+M4cMr2S3dteFrx&#10;h64rLzhr364r5VoAALClzDbJ96Sm3eQpyyeNL5lrHVmzOLpfH8Ny6QetJrF5Zz8Z3zRXAgCALW0+&#10;Hd+qa5t/Ls7OtSSGM9Kcf59c6fBbmY5unza3fyn+cJUk/fxf7trRNFcCAAB+QN+OT0lLxzdLs3Qt&#10;STP/B+dtuG2udOj1k51NetBeUfphasoshset7jnqorkWAABQcODUo382LR1/Upqp60p4ebd3NMq1&#10;1t+Xl3b/VPoPPf7g/3BtSQ/UvkP4QAEAwCY0b0dXn8Xwt+UZu54s/uLkc+v9FyddbPalfKX0H6wn&#10;4YPpwbldrgQAAJwHKzHcuYvh38ozdx3p2ubLaQE8/7+a00/HN0v/wnev/Q/UlXBmPw33zZUAAIB1&#10;MGvD73VtmJdn8EoSm3edpw9/W947vnL6H7+w+C+tKGnzfepyHF0q1wIAANZR2hku08fwzNIsXlO6&#10;tPuc2e78lVzrR+va5rT0Pzqw9l9SV8LrV5aaa+ZKAADAIbR/qbluWjreVJ7N60jagw500+YPc6WD&#10;zSbhnmlD/Ezpf1xRPpE23LvlSgAAwGE0i80JaSb/9JoZva4sdqLUI1dK2+A0/HrXhjcX/+FKkrbB&#10;/55Pm4fkSgAAwBHUxeYPU75Xmt1ryWJHmqVdaVvp/1lT0hb75yvt+Ar5uQEAADaAs/btulLXNi8o&#10;zfA1pdqFKT34/9BNxjfMzwcAALABnTnZcdM+hneWZvoaUuPC9F+z2OzNjz8AAFCBbjKadjF8qTDf&#10;b+jUtTDF5lFvP/bYn8yPOQAAUJEDpx59kVkbHluc9TdoqliYuti8ZNbuvFp+nAEAgIp1e0ejLoaX&#10;lWb/jZaNvTDF5n3zOLplflwBAIBNZNaG23Zt+EBxF9gg2aALU/hG345OyY8jAACwifWxuU/aA751&#10;8F5w5LPhFqZ5DE86/fijfzY/dgAAwBawumfXz3Wx+dPSjnAks2EWplkMfztvR1fPjxcAALAFLbfj&#10;3Wk/eO3afeFI5YgvTF0M/5Zy5/z4AAAAbOvj+LguNh8r7RCHM0dwYQrzWRt+Lz8eAAAAB+na5kFp&#10;d9hf3ikOfY7MwhTDM7++Z/RL+TEAAAAY9M3JMZdLO8Szi7vFIc5hXZi6Nrx5Ng2/nnsDAACcY93e&#10;0fW7GN5S2jUOVQ7PwhSbz6SckHsCAACcZ7M23Ktvw2eLu8c655AuTF3bHEg5LfcCAABYF6vbtl2g&#10;j+HhpT1kPXPoFqbYvHB57/jKuQ8AAMC6W56Gq3Rt86LiTrIOWfeFadY27+6n45vlnx8AAOCQ62Nz&#10;87SPvHvtfnJ+s44LUzhzpR0v5Z8XAADgsOtis2+xm5R3lnOfdVuY5rHZm39GAACAI2Y2aSalneW8&#10;ZN0WpplPwQMAADaAxW5S2lnOSyxMAADApmJ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LAxF6ZJM8k/HwAAwBGz2E1KO8t5ybotTH0bzlxpx0v5ZwQAADjsutjsW+wm5Z3l3GcdF6b/&#10;yaxt3t1PxzfLPy8AAMAh18fm5mkfeffa/eT8Zt0Xpv9LbF64vHd85fzzAwAArLvlabhK1zYvKu4k&#10;65BDtzClpB/8QMppuQsAAMC6WN227QJ9DA8v7SHrmUO6MP1fYvOZFJ+iBwAAnG+zNtyrb8Nni7vH&#10;OufwLEw5XRvePJuGX889AQAAzrFu7+j6XQxvKe0ahyqHdWH6v8TwzK/vGf1S7g0AADDom5NjLpd2&#10;iGcXd4tDnCOzMH0/YT5rw+/lxwAAAOAgXds8KO0O+8s7xaHPEVyY/iddDP+2EsOd8+MBAACwrY/j&#10;47rYfKy0QxzOHPGF6X8zi+Fv5+3o6vnxAQAAtqDldrw77QevXbsvHKlsmIXpfzOP4UmnH3/0z+bH&#10;CwAA2AJW9+z6uS42f1raEY5kNtzC9D8J3+jb0Sn5sQMAADaxPjb3SXvAtw7eC458NujClBOb983j&#10;6Jb5cQQAADaRWRtu27XhA8VdYINkYy9MOV1sXjJrd14tP64AAEDFur2jURfDy0qz/0ZLFQvT/yU2&#10;j3r7scf+ZH6cAQCAihw49eiLzNrw2OKsv0FT18L0P/mvWWz25sccAACoQDcZTbsYvlSY7zd0alyY&#10;vp+ubf5h/2R8w/z4AwAAG9CZkx037WN4Z2mmryHVLkz/m1ls/nylHV8hPx8AAMAGcNa+XVfq2uYF&#10;pRm+pmzbPw2/3rXhzaX/Zy1JT8R/z6fNQ/JzAwAAHEFdbP4w5Xul2b2WLHakWdqVcqVt22aTcM8+&#10;Np8p/cO1ZBbDv/cx3C1XAgAADqNZbE5Ic/mn187pVWWxE6UeudLBurY5Lf2DBw76H1aV8PqVpeaa&#10;uRIAAHAI7V9qrtvF5k3l2byOpD3oQDdt/jBX+tGW946vnLaqF5b+RTWli+Gpy3F0qVwLAABYR2ln&#10;uEwfwzNLs3hNScveC89sd/5KrnXO9dPxzdK/4N1r/4V1JZzZT8N9cyUAAGAdzNrwe10b5uUZvJLE&#10;5l39ZHzTXOm8SxvXvpSvFP8jlaSL4UOzGG6XKwEAAOfBSgx3TrP1v5Vm7lrStc2X5+1omiutjy8v&#10;7f6p9C9//Nr/WH0JL+/2jUa5FgAAcA6kBePqsxj+tjxj15PU4XGf23PURXOt9ddPdjZ9bF5R+o/X&#10;lMUDtXooHygAANgEDpx69M92bfiT0kxdV8LLu72H8S9OVqaj26cH7l/KP0wdOSR/FQcAAJtE345P&#10;6WPzzdIsXUvSzvLBeRtumysdfrM4ul8fw3Lph6sls/X6ZS8AANgE5tPxrbq2+efS7FxNYjgjLXv3&#10;yZWOrAOnbL902tyeVvxB68oLztPHCQIAwCYwm4yP6WLz14U5uaqk3eQpyyeNL5lrbRzLcXStvg1/&#10;V/qha0m6QL6Xcs6+sAoAADaB1aXdF0qz8KPXzsa1Jc3xr1tpx7tzrY2rn4a7p8Xpk6USFeXTKcfn&#10;SgAAsCnNp82ka5svrJmFa8vH+zg+LleqRxfDQ1O+XShUTdKW+qbZpLlurgQAAJtCH8ONUv6xNANX&#10;lLPSvP7gXKlO+08Kv9y34XmFcrXlGV+LzWVyLQAAqNL+pdEVN8V8HpvnrEyOuVyuVb/FBtu1zduL&#10;ZWtJbPrZJDwgVwIAgKrM/+cdYN8pzrqVpGvDW7ul0fVzpc1nPmkmXaz7PZLpSfrIStvcKVcCAIAN&#10;rW9H90iL0n+UZttqEsN/zttwr1xpc1t8CscsNn9UfCAqyiyGV8/3hl25FgAAbCiz6c5r9214Q2mW&#10;rSqT8IjVbdsukGttHWdvks95T5vuE785OeZnci0AADiiur1X/4U0Zz+9NLvWlK4NL16ehqvkWlvX&#10;LDa3Tg9I1d8knJ7Mr3eTcHKuBAAAR0SaTe/ftU23dl6tKrF5T8rNcyX+V3pQfjttwqcXH7RaEsM/&#10;zdvwG7kSAAAcFt2kuWOapz9cnFHryVfTsnfvXImSM5Z2X2LeNn9SePCqSteGv5rt23HVXAsAAA6J&#10;tCTtTPPnq9bOo7Wli80fry7t/qlcix9nPtl5jfTkv6b0YNaV8MiXH7ftgrkWAACsi6+fPLp4mjef&#10;cPD8WVli88p+srPJtTi3unZ0l64NHy0+uPXkc7N2fGKuBAAA50sXw0nzNnytMHfWlH/p2vEdciXO&#10;r3kMD0wXxv7CA11Nuti8bX87vkGuBAAA58rid+X7Nry3NGvWkjQTz2ZxdL9cifU0n26/bLpAnlV6&#10;4GvKrG2eu7Jv1+VzLQAA+JFmJ+646jyGvyzNljWla8PTZqdsv3SuxaGyP4brdTG8pfQk1JK0WZ89&#10;j82DcyUAADjI6nHbLrj4nfjSPFlXwt+tTMOv5VocLrM23Cs9+J8tPynV5OMpd82VAADg+xa/A5/m&#10;xM/9wNxYX2L4934S7p4rcSSsbtt2gfREPLz4BNWU2LxupR3vzrUAANiiusn4hovffS/OjJWki+Hb&#10;XRt+P1diI1iehqukJ+dFa5+s2pIurKcsnzS+ZK4FAMAWcXo7vkKaB5+7dj6sLrH585XUJddio0lP&#10;0M3TRv6e4pNXS2I4I/W4T64EAMAml+bXh6T57+zibFhJurb5h27aHJsrsdGlJ+zeKV8tPZm1pGvD&#10;B2dtuG2uBADAJtPHcLc0931i7RxYU9Ky9/lZbPbmStTkqyfs/Om0qf9x6YmtKV0ML0vZkWsBAFC5&#10;5Wn4tb4Nry/NflUlNo9aPe64C+Za1KqfjsfpCX3lQU9wZZm14bEHTj36IrkWAACVmd1z+6W7GJ5a&#10;mvVqStc2f3X2vh1XzbXYLFba8R262Hy49KTXkvQC+9I8hjZXAgCgEn0bfiflzNKMV01i+KflOLpl&#10;rsRmNWub+6cnfHbQBVBRZjG8s29HN8mVAADYoGbT0e27GD5UmunqSfhGNw0n50psBd3eq/9CF5un&#10;ly+IihLD8/dPdhyVawEAsEH0k51NH5tXFGe4ijJvwxNXTx5dPNdiq5lNd1w7LR1vKF0cFeW7afl7&#10;WK4EAMAR9OWl3T81a5vHF2a2uhLD35yxN+zKtdjq+nZ0jy6G/yheLLUkNp/q4/i3ciUAAA6zLjb7&#10;Ur5SnNUqSdeGj3Rtc6dcCX5YNwl/kBan75QunlqSXqRvnLXj6+RKAAAcYsuxuXmaw969di6rKWmG&#10;7PvY/G6uBMP2L42umDbrvyhdSFUlNn+2+F2tXAsAgHW2PA1X6drmRcVZrK782VdP2PmLuRacM/0k&#10;3LiP4R8LF1RN6Wb+pAAAYN2lOfHhhdmrqnhnEuti3obYxfDF0kVWS7q2+deVpeaOuRIAAOfRrA33&#10;6tvw2dLMVU387jvrbfW40YVnk/CY4gVXUWYx/E16gezMtQAAOIe6vaPrdzG8pTRj1ZKuDd9N+YNc&#10;Cdbf2UvN9q5tXlq6ACvLEw6csPOncy0AAAbMp9sv28fw7MI8VVnCX5zh+zs5XGaT5jZ9bN5fvhjr&#10;SNeGr3UxnJQrAQCwRteOHpTmpf2lWaqehHcsfjc/V4LDK12Ep3Zt862DL8yaEt47n4Zb5EoAAFte&#10;H8fHdbH5WHl2qiOL38Hv2hBzJThyztyz6+fmsXly6UKtKelF9ZfLcXR0rgUAsOXMp+Nf7drmtaVZ&#10;qarE5o8+dtzowrkWbAyb5gXWhkesrm67QK4FALDpre7Z9XNdbP60PBvVk8Xv2ndLzfZcCzamzfBX&#10;uH0M/zmLoz25EgDApjWLzX3S/FP1r1ik2fP989jcOleCOqQN/0EpZ5Uu6lrSteGt+5dG18+VAAA2&#10;jfm0uU2adT5QmoEqyul9bH47V4L6rEyOudxm+BjKWWyes+iSawEAVKuLYUfKy0ozT02Zt82fnLG0&#10;+xK5FtRt8bc0i7+tKV3stWTxt2XphfmgXAkAoCoHTj36IrM2PLY059SUtOy9Zj7ZcY1cCzaXxe8F&#10;LX4/qHTx15Lv/35WHB+XKwEAbHjzGNq0aHypNNvUkq4NH+2m4TdzJdi8Vk/b9hOLT6IrvRAqy2sX&#10;nwyYawEAbDh9O7pJH8M7C3NMPYlhZd6G38uVYOtYfOdRuvhfXHxhVJTFR3Auvosq1wIAOOLO2rfr&#10;Sl3bvKA0u9SU2SQ8a75n9Eu5FmxN82m4RdeG95ZeJBVl8VGcp+ZKAABHzDw2D+ti8701s0pVSbPh&#10;m2fT8Ou5ErDQxXBSenF8rfSiqSWpwwdmk+Y2uRIAwGGTZpHju7b59Nr5pKrE5jMpJ+RKwFpfP3l0&#10;8fRCf0LxBVRRUgffMg0AHBb7J811u9i8qTST1JI0Ox1IOS1XAn6cPjY704vnVWtfTLVlNgmPWT1u&#10;dOFcCwBg3aR56TKzGJ5ZmkFqSlr2Xnhmu/NXci3g3OgmzR3Ti+hfSy+uWtLF8MV5G2KuBABwvs2n&#10;4QFdG+al2aOaxOZd/WR801wJOD9msfnd9MLqDnqhVZRZG97RT8KNcyUAgHOti+HOKf9WmjVqSdc2&#10;X56342muBKyX/oSdv9jH5s9KL7y6Ev5i/9LoirkWAMCPNW9HV5/F8Lfl2aKepA6PW91z1EVzLeBQ&#10;mLXj66QX3N+vfQHWlfCdrg1/kCsBABSdfurRPzuP4UnleaKmhJd3+0ajXAs4HPo4/q0uNp8qvygr&#10;SQz/0beje+RKAAD/p2/Hp6RZ4ZvFGaKahA/O23DbXAk4Ero4eljXhu+WX6R1pGubv59Nd1w7VwIA&#10;trD5dHyrNBv8c2lmqCYxnDGbhPvmSsCRtn+y46guhucXX7AVpYvN07ul3T+fawEAW8hsMj5mHpuX&#10;lGaEmtK14SnLJ40vmWsBG0nfjm7SLz6NrvDirSizWdvcP1cCADa51aXdF0rn/6PXzAP1JTavW2nH&#10;u3MtYCPrYmhTvlR8MVeSLjYfTjedO+RKAMAmNJ80k3Tmf6E0C1SUj/dL4+NyJaAWB049+iKzNjy2&#10;8KKuKrO2eVU/HY9zLQBgE+hjuFHXNm8vnf21JC16Z6c8OFcCatXFsCPlZaUXelWJzR+vLu3+qVwL&#10;AKjQ4rsY+zY8r3jW15TYPGdlco3L5VrAZjBrw23TDeoDxRd9Pflq1zb3zpUAgIp0MTw05TuF872a&#10;dG14a1r6rp8rAZtRH5v7pJvVGaWbQDWJzXtSbp4rAQAb2OI7F/s2fLJ4pteSGP5zFkd7ciVgs1t8&#10;1OXiIy+LN4SKkjq8eHkarpJrAQAbyOI7FtOi8YbSGV5XwiNWt227QK4FbCWLj77sYvO68s2hosTw&#10;8FwJADjCur1X/4U0Xzy9eGZXlMUfzJ7lD2aBhXRTuGvKx3/wJlFfwmdnbbhXrgQAHAHpTL5/yuyH&#10;z+jKEpv3LE/CLXIlgP9v8dGYi4/ILN48KkkXw1v2x3C9XAkAOAy6SXPHtGh8uHQ215KuDV/z4VLA&#10;j7Wyb9fl+2nznNKNpKbMYnj2fLr9srkWAHAIpCVpZzp3X7X2HK4uvr4EOLe6dnyDLjZvK95UKkkX&#10;w/55DA/MlQCAdfL1k0cXT2ftE9aevRXmlf1kZ5NrAZx7s3Z8YrqZfG7NzaWqzNvw0a4d3SVXAgDO&#10;hy6GkxZvXyuduRXlX7p2fIdcCeD8eflx2y7Yt+GRhZtNXYnNa+aTndfItQCAc2Heht9I88B7i2ds&#10;JeliM+vj6H65EsD6mp2446rzGP6ydAOqKelm+eQzlnZfItcCAH6ExfnfbYbzvw1Pm52y/dK5FsCh&#10;s/gTpnTj/KfSzaiinN7H5rdzJQBgjU3zDpM2/N1yHF0r1wI4fLpJODktTl8v35yqyT/PYnPrXAkA&#10;SDbD7zB3bfhkPwl3z5UAjoxvTo75mXRDemLpRlVTurb569lkfEyuBQBbUjcZ33ATfErut9Ns8vu5&#10;EsDGMN8bdvUx/E3pxlVTZrH5o9Wl3RfKtQBgSzi9HV8hnYPPXXsuVpfY/PlK6pJrAWw8XdvcqWvD&#10;R4o3sUqSOnxhPm0muRIAbGpdbB6SFo2zS2diLUln99u7aXNsrgSw8c0m4QHp5tuXbmrVJIZ/TLlR&#10;rgQAm0o64+6WzrtPHHT+VZS07H1+Fpu9uRJAXb4Wm8ukm9kz1t7c6kt43v4Twy/nWgBQteVp+LV0&#10;tr2+fOZVlNg8avW44y6YawHUazZprptuam8s3uxqyeIXSGN4aK4EANWZ3XP7pdNZ9tTiOVdR5m3z&#10;V7N2+9VyLYDNI93kju/a5tNrb3x1JXyyn/qIUgDqMmvD76Qz7Mzy2VZH0rL3vuU4umWuBLB5dbH5&#10;w5TvlW6GtSTdtN/gS/AA2Ohmk9Ht05n1odJZVk/CN7ppODlXAtgaztq360pd27ygfGOsJ10bnjY7&#10;Zfulcy0A2BC+NdnZ9DG8onR21ZR5G564+M7HXAtg6+kn45v2sXln6SZZTWJYnsXR/XIlADhiDtzv&#10;Ohebtc3ji+dVRZnF8OrFdzzmWgB07WjateHLpZtmLena5l9WpuPb50oAcFh1sdmX8pXSGVVLFt/l&#10;mM7TO+VKAPyg1T1HXXQWw+NKN9CaMovNK/vJzibXAoBDajk2N0/nz7vXnkdVZfHdjbH53VwJgB+l&#10;2zca9W14efGGWlcev3hrRK4FAOvqrL3jK3exeVHh/Kktf9afsPMXcy0AzqlZDLdLi9MHCzfWehKb&#10;ryzeIpErAcC66GN4ePHcqSjpfHzjrB1fJ1cC4Lzqp+G+XeXfHZHy7n46vlmuBADnyawN9+rb8NnC&#10;OVNPYvOpPo5/K1cCYD0sx9GlNsO3ky/eOrG8d3zlXAsAzpH9MVwvnYNvKZ0ttaRrm+/O2/AHuRIA&#10;h8LKUnPNrg2vL92Ia0o6NE7LlQBg0Hy6/bKzGJ5dOktqSlr2nn/GZMdRuRYAh1ofw93SDfgTa2/I&#10;VSU2n5lNwj1zJQD4Id1k9KC0aOwvniHVJLyjn4Yb50oAHG5dbB6S8t/lm3Qd6drw5v3T8Ou5EgBb&#10;XNeO75LOto+Vzoxakha9L87bEHMlAI6klXZ8hXRzfu7am3VtmU3Cs+Z7Rr+UawGwxcyn41/t2ua1&#10;pTOipqTz7DEfO2504VwLgI2im4xv2MXmH0o371rSxbAyb8Pv5UoAbAFn7tn1c+n8+tPSuVBT0rL3&#10;0m6p2Z5rAbBRzWKzN924/2vtjbympKXp37pJ+M1cCYBNKt3zT0351g+eAbUlLXvvn8fm1rkSADV4&#10;+7HH/mQfm0eVbuxVJYa/nbejq+daAGwS82lzmy6GDxTv/fXk9H7a/HauBECNZu3Oq83b5q8KN/mq&#10;0rXhT04//uifzbUAqFRaknakvKx0r68pXWyefMbS7kvkWgDUbh5Ht0wH1PtKN/1qEptv9u3olFwJ&#10;gIocOPXoi/RteEzx/l5TYvOa+WTHNXItADabxcKRDqxvFA+BevK+2XR8q1wJgA1uHkPbxfClwv28&#10;mnRt+Gg39bu1AFvC4q1t6eB6UulAqCldbF6yeMthrgXABtO3o5vMYnhn6R5eTWJYSWfmA3MlALaS&#10;xYcp9G14dfGAqCiztnn06rHH/mSuBcARdta+XVfqp83zS/fsuuL7AQFIuhjunPJv5cOijnSx+fw8&#10;NntzJQCOkHQ/fljK90r36lrSteHNs2n49VwJAP7HrA2/17dhXjo8aknXNm/vps2xuRIAh0m6Bx+f&#10;7sGfXntfriqx+UzKCbkSABzs63tGv9TH8MziQVJTYvPnK+34CrkWAIfIbNJcN91z31i8F9eTA2nZ&#10;Oy1XAoAfb/FWhHSAvGnNgVJb/rtrw+/nSgCso7QkXSbdZ5+x5r5bXbrYvPCsduev5FoAcO4s3pqQ&#10;DpPPlA6ZahLDv6fcLVcC4HyaT8MDusrfwp3yrn4yvmmuBADnz+KtCikHCgdONUmH+98tT8Ov5UoA&#10;nEuLDwmat+EjpXtsRfly146XciUAWD/Le8dXXrx1oXD4VJV04D91OY4ulWsB8GNsmq+hiOFxq3uO&#10;umiuBQCHRj8d3ywdPO9aexDVlXDmrA2/kysBULD4ovP5Jvii83TPf3m3bzTKtQDg8Fi8paGLzVfK&#10;h1Md6WL40EoMt8uVAMj6dnRKWjS+Ubp31pPwwXkbbpsrAcDhd+B+17nYrG0eXz6oKkoMr+jbHSHX&#10;Atiy5tPxrdJ98X0H3ScrSteGM/tJuG+uBABH3mLZ+J+lo3x4VRPvbwe2qNlkfEwXm5cU740VJS1L&#10;T1k+aXzJXAsANpbZdHT7vg0fKh1iFcUnKAFbxurS7gul+96j19wH60tsXrfSjnfnWgCwsaWl6Xe6&#10;GJaLh1otib6jA9jcZpNmku51ny/eA+vJx1PumisBQD1m99x+6W4SnrbmYKsui49SP9O3wAObSB/D&#10;jbq2eXvpnldL0r357JQH50oAUK+Vafi1xZfGlg68WrL40t50MP9hrgRQpTOWRlfs2/C80n2uqsTm&#10;OSuTa1wu1wKAzaGfhLv3Mfx78fCrJ5+exeaEXAmgGl0MD0334G8X7mvVpGvDW7t2xw1yJQDYnNKB&#10;9/vp4K780G7eNJs0182VADasvh3do2/DJ0v3slqSzozPzeJoT64EAJvf/hPDL/ex+fPSwVhTZjE8&#10;M/W4TK4FsGHM9u64dh/DG0r3rroSHrG6bdsFci0A2Fq6aXNs9b943Ib5fBoekCsBHFHd3qv/Qheb&#10;p5fuVzVl3oYXnzUNV8m1AGBr2wwfbZsO9490Mdw5VwI47NK96P4psx+8N1WX2LxneRJukSsBAP/r&#10;g5vlyxPb8Or53rAr1wI45LpJc8cuNh8u35PqSNeGr3Vtc+9cCQAYMpuMj5nH5iWlA7WmdDE86ZuT&#10;Y34m1wJYd31sdqb7zavW3n+qS2z+eHVp90/lWgDAOTGfjm/Vtc0/Fw/XahK+0U3DybkSwLr4+smj&#10;i3exeUL5vlNVXvmtE8fjXAsAOC/62Px2yjcLB209ieGfluPolrkSwHnWxXDS4u1rxXtNJVm8fbBr&#10;x3fIlQCA8+uMpd2X6NrmT0oHb01JQ85fzfbtuGquBXCOLbfhN/o2vLd0b6kmsZn1cXy/XAkAWG/z&#10;yY5r9DH8bfEgriiz2Dxq9bhtF8y1AAbNTtxx1S6GvyzdS2pK14anHThl+6VzLQDgUOqm4TfT4fvR&#10;0qFcS7q2+a95Oz4xVwL4IaunbfuJvg2PLN0/akpa9t6wHEfXyrUAgMMpHcQP7GNYKR3StWQem7d1&#10;k/ENcyWAbbN2fGK6t32udM+oJ+GT/STcPVcCAI6Ub0y3XzYdzM8qH9hV5bkr+3ZdPtcCtqDFH550&#10;sXlb4f5QTboYvt214fdzJQBgo0iH9PXmbXhz6QCvJrE5Ow1LD8mVgC1i8Ycl6R7w3IPuCbUlNn/+&#10;rRPDL+daAMBGNJ+Ge3Zt+GzxMK8nn0i5a64EbGKLPyRJOXvNPaCqdG3z9m7aHJsrAQA16GN4eOlg&#10;ryldDK9fnjTXzJWATSTdo+6WXueLPxwpvv5rSFr0Pj+Pzd5cCQCozfI0XKVrmxeVDvqa0rXhKcsn&#10;jS+ZawEVW1lqrple068vvdaryrR51NuPPfYncy0AoGZ9bG6eDvh3H3Tg15QYzphNwn1zJaAyy3F0&#10;qS6GpxZf3xWli81LZu3Oq+VaAMBmkg76fSlfLQ0BtaRrwwfnbbhtrgRUYNaG3+nbcGbpNV1L0rL3&#10;vnkc3TJXAgA2q9Wl3T+VlqY/Lg0EVSWGl3d7R6NcC9iAVmK4XVo0PlR8DVeT8I1uGk7OlQCAraKf&#10;7Gz62LyyPCDUlPDYA6cefZFcC9gA+nZH6GN4Rfk1W0/mbXjiNyfH/EyuBQBsRV07vkMaDP5l7aBQ&#10;V8KXuslomisBR8iB+13nYrO2eXz5dVpPZm149Xxv2JVrAQAsPhhifL8uNrPS8FBNYnhn345ukisB&#10;h9FKO15K95CvFF+blaRrw0e6trlTrgQA8MO6pav9fBfD00uDRE1JA88LztxzzJVyLeAQ6qfjm6XX&#10;XeWfwtn0Kb+bKwEA/GgrcXSttDi9oThYVJIuNt9LeViuBKyzs/aOr5xeY9V/z1vKM/p77/zFXAsA&#10;4Jzr29E9+jZ8sjBg1JRPLbfN8bkSsA76GB5eeK1VlbTsvXHWjq+TKwEAnHddDA9N+U5p6KglhiM4&#10;/+bTcM+uDZ8tvcYqyqf6OP6tXAkAYH3sXxpdsW/D8wrDR1WZLd5+c4K338C50cVwvZS3lF5TtaRr&#10;m+92ceRtugDAodXHcKOUfywNJLWk8wvecI7Mp9svO4vh2aXXUU1Jy97zz5jsOCrXAgA49Lo2xDSI&#10;fGHtYFJZ/tVHCEPZPIYHpkVjf+F1U1HCO/ppuHGuBABweH3suNGF+9j8UXlQqSgx/E3qsTPXgi2t&#10;a8d36WLzseJrpZbE8MV5G2KuBABwZHVLzfZ52/x1cXCpKF0bnvj1k0cXz7VgS5lPx7/atc1rS6+N&#10;mjKbhMesHje6cK4FALBxzGNz6y427y8NMbWki+HrKSflSrDpnbln18+l1+6TS6+HmpKWvZcu/vAm&#10;1wIA2LjS8HJqyuk/OMzUl/De5Tb8Rq4Em1K61hev1W/98LVfWWLz/sUf1uRKAAB1WPypdbcZ/tQ6&#10;hr9cjqOjcy3YFOaT5jbp2v5A6ZqvKKcvp4UvVwIAqNPi9yLSYPOaNYNOdZm14ZGrp237iVwLqpSW&#10;pB2Lt66VrvGasvjDmDOWdl8i1wIAqN9m+OStNGx+bh5He3IlqMaBU4++SN+Gx5Su66oSm9fMJzuu&#10;kWsBAGw+XTt6UBrcqv5ul3nbvLVrd9wgV4INLS36bcqXStdyLena8NGVafjNXAkAYHP75uSYy/Ux&#10;PLs0GFWV2DxnZXKNy+VasKH07egm3//i1tK1W0tiWEnL3gNzJQCAraVbGl1/HsNbioNSPTmri82D&#10;cyU44s7ct+tKadF4fuFarSzhWfM9o1/KtQAAtq55G+7VxfCf5aGpksTm430cH5crwRGRlveHpXyv&#10;eI1Wkq4Nb94/Db+eKwEAsLC6bdsF+kl4RGmAqiyvXW7Hu3MtOCzSdXd8yqd+4DqsL7H5zGwS7pkr&#10;AQBQsvjOo64NLy4OVBWli82fLr6LKteCQ2I2aa6bFo03lq7BmtK1zWm5EgAA58R8Em6RBsH3lIar&#10;ivKtWWzukyvBukmvjcuk6+sZa6636tLF5oVntTt/JdcCAODc6trm3l0bvlYatmpJ+vk/MJ80t8mV&#10;4HyZT8MD0sLUl661ivKu5b3jm+VKAACcHwdO2PnTXWyeUBi6qsq8bV7axbAj14JzJV07d07L90dK&#10;11YtSa/jr3TteClXAgBgPfXT8TgNXa9aO4TVl/CY1eNGF8614Eeat6Orp2vm1eVrqaLE8LjVPUdd&#10;NNcCAOBQ6SbNHfvYfLg4lNWSGL7YxdDmSnCQ048/+mfTNfKk4vVTVcLLu32jUa4FAMDhkoax+3dt&#10;0x08oNWU8I5+Gm6cK8H39e3olHRtfKN8zdSS8MFZDLfLlQAAOBK6vVf/hT42f1Ye2GpK+IszJjuO&#10;yrXYombT8a3S9fC+g6+PetK14cx+Eu6bKwEAsBGsTHdeu2ubvy8NcLUkDZrfTfmDXIktZDYZH9PF&#10;5iWl66KmpOv3KasnjS+ZawEAsNH0cfRbfQz/URrmqkls/mM59ciV2MQ+uLT7Quk5f/RB10Btic3r&#10;lifNNXMtAAA2usXf1Cz+xqY43FWSxd+YzaY7rp0rscnMJs0kLRqfLz33FeUTKXfNlQAAqMn+yY6j&#10;uhiev2bAqy5dbJ6++F2tXIvK9THcKC3Dby8917UkXZNnpzw4VwIAoGaLT6H7/qfRFQa/WpI/DfD+&#10;uRIVOmNpdMV0HT5v7XNbXWLznJXJNS6XawEAsFksvvdo8f1HxSGwlsTmw4vvocqVqES69h6a8u3i&#10;c1pJ5m3z1q7dcYNcCQCAzehTpx59kb4NjykNhJXlVf10PM612KD6dnSPdL19svD8VZO06H1uFkd7&#10;ciUAALaCNATumLfNS0sDYlWJzR9/9YSdP51rsUHM9u64drrG3lB8zqpKeMTq6rYL5FoAAGw182lz&#10;m64NHygPi3Uk/fxf69rm3rkSR9DiwzkWH9JRep5qyrwNL16Oo6NzLQAAtro+NvdJg+K31g6OVSU2&#10;70m5ea7EYTZrm/un52F20PNSUdLy/d75JNwiVwIAgP9v+aTxJbu2+dPSIFlT0tD74uVpuEquxSG2&#10;+BCOLjYfLj0XtcTfUgIAcI6ttOPdaYh87dqhsrrE8PDVbX7/5FA5IzY70+P8qoMe99ri9+AAADgv&#10;+jg+Lg2THy8OmZWki+E/5224V67EOjiQlosuNk8oPd41ZeaTFgEAWA9pOH5wGjDPWjtw1pR5DG/Z&#10;H8P1ciXOo7SAnrR4+1rpMa4li7cPdu34DrkSAACcf6ffa9fl+9g8pzSAVpUYnj2fbr9srsU5tNyG&#10;3+jb8N7iY1pPZn0c3y9XAgCA9de14xvM2+athWG0ooT98xgemCvxI5wVR0d3Mfxl+XGsJ/M2PK1b&#10;utrP51oAAHBozeNoTxqkP1caTmtJF5uPde3oLrkSP2D1tG0/kRbLR5Yet5qy+PLc5Ti6Vq4FAACH&#10;z2YZqlNeM5/svEauteXNJqMTa1+G03X5yX4a7p4rAQDAkTM7ccdVN8PbtrrYPPmMpd2XyLW2nP3t&#10;+AbpMXhb6bGpJek6/Pa8Db+fKwEAwMaRBtXN8MEAp/fT5rdzpS1hZd+uy8/a5rmFx6KqpGXped86&#10;MfxyrgUAABtTGlxPSvl6aaitJV1s3j+Lza1zpU0r9XxIytmlx6CWdG3z9m7aHJsrAQDAxrd68uji&#10;XRueWBpwa0oaxv/67Mn4mFxr00jd7pryiR/sWlvSovf5eWz25koAAFCfM/aGXX0Mf1MaeKtKbP5o&#10;dWn3hXKtaq0sNdfsYnh9sWNNmTaPWj322J/MtQAAoG5d29wpDbr/etDgW1e+MJ82k1ypKstxdKm0&#10;KD210KmqdLF5yazdebVcCwAANpc+Nr+bht6+NAxXkxj+MeVGudKG10/Dffs2nFnsUkti8755HN0y&#10;VwIAgM2rv/fOX0xD8DMOGoqrS3je/pM27qeyrcRwuy6GD5V/9loSvtFNw8m5EgAAbB0r7fg6XWze&#10;WB6U60haSL6T8tBcaUPo2x2hj+EVpZ+3pqTH9UnfnBzzM7kWAABsTWk4Pj7lUz84LNeX8Ml+Gu6e&#10;Kx0RB+53nYv10/Hjyj9fTQmvnu8Nu3ItAABgoYvNw1K+Vx6i60gXwxuW4+haudJhs9KOl9Jj95XS&#10;z1RLujZ8ZPHhILkSAACw1ln7dl0pDc0vKA3UNSUN/087cMr2S+dah0w/Hd9s1jbvLv0M1SQ2/WwS&#10;HpArAQAAP07fjm7Sx/DO4oBdSbrYzPo4ul+utK7O2ju+clo0Xlj671aWZyw+BCTXAgAAzo2uHU27&#10;NnypMGjXlH9ZmY5vnyudb13bnFb4b1SVxYd9LD70I1cCAADOq8/tOeqifRseWxq8q0psXtlPdja5&#10;1rk2n4Z7puXxs8V/dz35VB/Hv5UrAQAA66XbOxrNY3hZYQivLY9ffKJdrvVjdTFcb96GNxf+PTXl&#10;u4sP9ciVAACAQyUtD7ft2vDBwlBeTbq2+WpaIPblSkXz6fbL9m14Vul/X1PSwvf8/ZMdR+VaAADA&#10;4dBPwn37GM4oDekV5d2LT7rLlf7PPIYHpkVjf+GfryjhHf003DhXAgAADrflOLpU14anlAf2etLF&#10;5kXLe8dX7trxXeZt+Gjpn6kmMXwxLXttfooAAIAjbWXSXLOPzeuKA7wcvkzCY1aPG104Py0AAMBG&#10;kob2u6Z84oeGeDnk6drmpd1Ssz0/DQAAwEbWxeYhKWeXhntZx8Tm/fPY3Do/7AAAQC1Ob8dXSEP9&#10;cw8a8uV8p2ubb6X/e2p+qAEAgFp1k/ENu9i8be3QL+ct6bF88hlLuy+RH14AAGAzmLfjE7u2+a/S&#10;EiDnILF5zXyy8xr54QQAADab1eOOu2Aa/B9VXAikmK4NH+3a0V3yQwgAAGx2s3b71dIi8FelBUH+&#10;J4svzk15YH7IAACArWYeR7fsY/in0sKwtROeNT959Ev5YQIAALaybhpOTkvCN8rLw9bJvA1v7mK4&#10;Xn5YAAAA/seByTE/k5aFJ5UWic2e1Puzs0m4Z34oAAAAys5sR1fv2/Dq0mKxGdO1zWm5OgAAwDnT&#10;xXDnrg0fKS0ZmyKxeeFZ7c5fyXUBAADOvfk0PCAtTvPi0lFn3rU8Hd8s1wMAADh/+thcZhbDMwvL&#10;RzXpYvOVrh0v5UoAAADra/9Sc92ubd5UWkg2dGJ43Oqeoy6aawAAABw6fWxOSIvIpw9aTDZcwsv7&#10;dkfIPzYAAMDh08XmD1MOlJeVI5cuhg/NYrhd/jEBAACOjMUnzaWl6YWlxeXwJ5zZT8N9848GAACw&#10;MfST8U372LyrvMgc+nRteMrqSeNL5h8HAABg41l8El3XNl8uLTWHIl0Mr1+eNNfM/3kAAICN7Qt3&#10;ucLFFp9MV1pw1jGfSLlr/k8CwDrbtu3/ATNO5zxBLinYAAAAAElFTkSuQmCCUEsDBBQABgAIAAAA&#10;IQDc+ua/5AAAAA0BAAAPAAAAZHJzL2Rvd25yZXYueG1sTI/LasMwEEX3hf6DmEJ3iez4Qe1aDiG0&#10;XYVCk0LpbmJNbBNLMpZiO39fZdUsh3u490yxnlXHRhpsa7SAcBkAI10Z2epawPfhffECzDrUEjuj&#10;ScCVLKzLx4cCc2km/UXj3tXMl2ibo4DGuT7n3FYNKbRL05P22ckMCp0/h5rLASdfrjq+CoKUK2y1&#10;X2iwp21D1Xl/UQI+Jpw2Ufg27s6n7fX3kHz+7EIS4vlp3rwCczS7fxhu+l4dSu90NBctLesEpHEW&#10;e1TAYpVlKbAbEkVpBOwoIE6iBHhZ8Psvyj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KMC3GSIDAACeDAAADgAAAAAA&#10;AAAAAAAAAAA6AgAAZHJzL2Uyb0RvYy54bWxQSwECLQAKAAAAAAAAACEA7zR7CP0gAAD9IAAAFAAA&#10;AAAAAAAAAAAAAACIBQAAZHJzL21lZGlhL2ltYWdlMS5wbmdQSwECLQAKAAAAAAAAACEAn210MtB+&#10;AADQfgAAFAAAAAAAAAAAAAAAAAC3JgAAZHJzL21lZGlhL2ltYWdlMi5wbmdQSwECLQAKAAAAAAAA&#10;ACEASsJ0YXQgAAB0IAAAFAAAAAAAAAAAAAAAAAC5pQAAZHJzL21lZGlhL2ltYWdlMy5wbmdQSwEC&#10;LQAKAAAAAAAAACEAa76uNL1fAAC9XwAAFAAAAAAAAAAAAAAAAABfxgAAZHJzL21lZGlhL2ltYWdl&#10;NC5wbmdQSwECLQAUAAYACAAAACEA3Prmv+QAAAANAQAADwAAAAAAAAAAAAAAAABOJgEAZHJzL2Rv&#10;d25yZXYueG1sUEsBAi0AFAAGAAgAAAAhAFd98erUAAAArQIAABkAAAAAAAAAAAAAAAAAXycBAGRy&#10;cy9fcmVscy9lMm9Eb2MueG1sLnJlbHNQSwUGAAAAAAkACQBCAgAAai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3" o:spid="_x0000_s1027" type="#_x0000_t75" alt="Hexágono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ágono 4"/>
              </v:shape>
              <v:shape id="Gráfico 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ágono 2"/>
              </v:shape>
              <v:shape id="Gráfico 5" o:spid="_x0000_s1029" type="#_x0000_t75" alt="Hexágono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ágono 1"/>
              </v:shape>
              <v:shape id="Gráfico 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Hexágono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E6C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F79E28" w:themeColor="accent2"/>
        <w:u w:color="3F1D5A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1C6B"/>
    <w:multiLevelType w:val="hybridMultilevel"/>
    <w:tmpl w:val="EF066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A67B0"/>
    <w:multiLevelType w:val="hybridMultilevel"/>
    <w:tmpl w:val="3636109E"/>
    <w:lvl w:ilvl="0" w:tplc="C2B8B784">
      <w:numFmt w:val="bullet"/>
      <w:lvlText w:val=""/>
      <w:lvlJc w:val="left"/>
      <w:pPr>
        <w:ind w:left="2393" w:hanging="361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C5E44CB4">
      <w:numFmt w:val="bullet"/>
      <w:lvlText w:val="•"/>
      <w:lvlJc w:val="left"/>
      <w:pPr>
        <w:ind w:left="3172" w:hanging="361"/>
      </w:pPr>
      <w:rPr>
        <w:rFonts w:hint="default"/>
        <w:lang w:val="es-ES" w:eastAsia="en-US" w:bidi="ar-SA"/>
      </w:rPr>
    </w:lvl>
    <w:lvl w:ilvl="2" w:tplc="EAB48D40">
      <w:numFmt w:val="bullet"/>
      <w:lvlText w:val="•"/>
      <w:lvlJc w:val="left"/>
      <w:pPr>
        <w:ind w:left="3945" w:hanging="361"/>
      </w:pPr>
      <w:rPr>
        <w:rFonts w:hint="default"/>
        <w:lang w:val="es-ES" w:eastAsia="en-US" w:bidi="ar-SA"/>
      </w:rPr>
    </w:lvl>
    <w:lvl w:ilvl="3" w:tplc="4F084544">
      <w:numFmt w:val="bullet"/>
      <w:lvlText w:val="•"/>
      <w:lvlJc w:val="left"/>
      <w:pPr>
        <w:ind w:left="4717" w:hanging="361"/>
      </w:pPr>
      <w:rPr>
        <w:rFonts w:hint="default"/>
        <w:lang w:val="es-ES" w:eastAsia="en-US" w:bidi="ar-SA"/>
      </w:rPr>
    </w:lvl>
    <w:lvl w:ilvl="4" w:tplc="D7B611E4">
      <w:numFmt w:val="bullet"/>
      <w:lvlText w:val="•"/>
      <w:lvlJc w:val="left"/>
      <w:pPr>
        <w:ind w:left="5490" w:hanging="361"/>
      </w:pPr>
      <w:rPr>
        <w:rFonts w:hint="default"/>
        <w:lang w:val="es-ES" w:eastAsia="en-US" w:bidi="ar-SA"/>
      </w:rPr>
    </w:lvl>
    <w:lvl w:ilvl="5" w:tplc="CA20DB08">
      <w:numFmt w:val="bullet"/>
      <w:lvlText w:val="•"/>
      <w:lvlJc w:val="left"/>
      <w:pPr>
        <w:ind w:left="6263" w:hanging="361"/>
      </w:pPr>
      <w:rPr>
        <w:rFonts w:hint="default"/>
        <w:lang w:val="es-ES" w:eastAsia="en-US" w:bidi="ar-SA"/>
      </w:rPr>
    </w:lvl>
    <w:lvl w:ilvl="6" w:tplc="4F166376">
      <w:numFmt w:val="bullet"/>
      <w:lvlText w:val="•"/>
      <w:lvlJc w:val="left"/>
      <w:pPr>
        <w:ind w:left="7035" w:hanging="361"/>
      </w:pPr>
      <w:rPr>
        <w:rFonts w:hint="default"/>
        <w:lang w:val="es-ES" w:eastAsia="en-US" w:bidi="ar-SA"/>
      </w:rPr>
    </w:lvl>
    <w:lvl w:ilvl="7" w:tplc="458C7816">
      <w:numFmt w:val="bullet"/>
      <w:lvlText w:val="•"/>
      <w:lvlJc w:val="left"/>
      <w:pPr>
        <w:ind w:left="7808" w:hanging="361"/>
      </w:pPr>
      <w:rPr>
        <w:rFonts w:hint="default"/>
        <w:lang w:val="es-ES" w:eastAsia="en-US" w:bidi="ar-SA"/>
      </w:rPr>
    </w:lvl>
    <w:lvl w:ilvl="8" w:tplc="73D06DA0">
      <w:numFmt w:val="bullet"/>
      <w:lvlText w:val="•"/>
      <w:lvlJc w:val="left"/>
      <w:pPr>
        <w:ind w:left="8581" w:hanging="361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46"/>
    <w:rsid w:val="00007473"/>
    <w:rsid w:val="00094803"/>
    <w:rsid w:val="000C1F8F"/>
    <w:rsid w:val="00132C1F"/>
    <w:rsid w:val="00144C8E"/>
    <w:rsid w:val="00172D10"/>
    <w:rsid w:val="001769F2"/>
    <w:rsid w:val="001832C6"/>
    <w:rsid w:val="00194F61"/>
    <w:rsid w:val="001A2155"/>
    <w:rsid w:val="001B0F06"/>
    <w:rsid w:val="001C62C8"/>
    <w:rsid w:val="001D74FA"/>
    <w:rsid w:val="001F2C6D"/>
    <w:rsid w:val="00202812"/>
    <w:rsid w:val="00257A9D"/>
    <w:rsid w:val="00260E5B"/>
    <w:rsid w:val="00263C01"/>
    <w:rsid w:val="00270A19"/>
    <w:rsid w:val="002A2E02"/>
    <w:rsid w:val="002A70F4"/>
    <w:rsid w:val="002C28D5"/>
    <w:rsid w:val="002D243B"/>
    <w:rsid w:val="002E20F4"/>
    <w:rsid w:val="00302691"/>
    <w:rsid w:val="00364944"/>
    <w:rsid w:val="00374C02"/>
    <w:rsid w:val="0038009F"/>
    <w:rsid w:val="003A61F7"/>
    <w:rsid w:val="003B6FB1"/>
    <w:rsid w:val="00426F60"/>
    <w:rsid w:val="004533B3"/>
    <w:rsid w:val="004641EE"/>
    <w:rsid w:val="004700A4"/>
    <w:rsid w:val="004905AD"/>
    <w:rsid w:val="004B430F"/>
    <w:rsid w:val="004E1FEA"/>
    <w:rsid w:val="004F53E9"/>
    <w:rsid w:val="00511320"/>
    <w:rsid w:val="00561054"/>
    <w:rsid w:val="005747FE"/>
    <w:rsid w:val="005A0646"/>
    <w:rsid w:val="005D120C"/>
    <w:rsid w:val="006045D9"/>
    <w:rsid w:val="00694109"/>
    <w:rsid w:val="007318C0"/>
    <w:rsid w:val="00732598"/>
    <w:rsid w:val="0075116F"/>
    <w:rsid w:val="00786323"/>
    <w:rsid w:val="007E511B"/>
    <w:rsid w:val="00805C11"/>
    <w:rsid w:val="0080779C"/>
    <w:rsid w:val="00814823"/>
    <w:rsid w:val="00883B68"/>
    <w:rsid w:val="008A25CD"/>
    <w:rsid w:val="008D5B92"/>
    <w:rsid w:val="008F5585"/>
    <w:rsid w:val="00901939"/>
    <w:rsid w:val="0096164A"/>
    <w:rsid w:val="009823B0"/>
    <w:rsid w:val="00A272E4"/>
    <w:rsid w:val="00B00E26"/>
    <w:rsid w:val="00B7029B"/>
    <w:rsid w:val="00B76B9C"/>
    <w:rsid w:val="00B903A7"/>
    <w:rsid w:val="00BE2F1B"/>
    <w:rsid w:val="00BF28E0"/>
    <w:rsid w:val="00C13B2F"/>
    <w:rsid w:val="00CD24A6"/>
    <w:rsid w:val="00CD4008"/>
    <w:rsid w:val="00D26E42"/>
    <w:rsid w:val="00D61E57"/>
    <w:rsid w:val="00DB0EF4"/>
    <w:rsid w:val="00DB5A25"/>
    <w:rsid w:val="00DC2EB5"/>
    <w:rsid w:val="00E02964"/>
    <w:rsid w:val="00E35489"/>
    <w:rsid w:val="00EF18CF"/>
    <w:rsid w:val="00F57E7E"/>
    <w:rsid w:val="00FD2FA9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5782D"/>
  <w15:docId w15:val="{82068D9F-24CC-4BAC-9D71-4A0F4E63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32C1F"/>
    <w:pPr>
      <w:keepNext/>
      <w:keepLines/>
      <w:shd w:val="clear" w:color="auto" w:fill="3F1D5A" w:themeFill="accent1"/>
      <w:spacing w:before="360" w:after="0"/>
      <w:ind w:right="113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C1F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1"/>
    <w:qFormat/>
    <w:pPr>
      <w:spacing w:after="160"/>
      <w:ind w:left="1008" w:hanging="288"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delinforme">
    <w:name w:val="Título del informe"/>
    <w:basedOn w:val="Ttulo"/>
    <w:link w:val="Carcterdettulodelinforme"/>
    <w:qFormat/>
    <w:rsid w:val="008F5585"/>
    <w:pPr>
      <w:contextualSpacing/>
      <w:jc w:val="center"/>
    </w:pPr>
    <w:rPr>
      <w:b w:val="0"/>
    </w:rPr>
  </w:style>
  <w:style w:type="character" w:customStyle="1" w:styleId="Carcterdettulodelinforme">
    <w:name w:val="Carácter de título del informe"/>
    <w:basedOn w:val="TtuloCar"/>
    <w:link w:val="Ttulodelinform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Hipervnculovisitado">
    <w:name w:val="FollowedHyperlink"/>
    <w:basedOn w:val="Fuentedeprrafopredeter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4700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00A4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1"/>
    <w:qFormat/>
    <w:rsid w:val="0080779C"/>
    <w:pPr>
      <w:widowControl w:val="0"/>
      <w:autoSpaceDE w:val="0"/>
      <w:autoSpaceDN w:val="0"/>
      <w:spacing w:after="0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779C"/>
    <w:rPr>
      <w:rFonts w:ascii="Microsoft Sans Serif" w:eastAsia="Microsoft Sans Serif" w:hAnsi="Microsoft Sans Serif" w:cs="Microsoft Sans Serif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B7029B"/>
    <w:pPr>
      <w:spacing w:after="0"/>
    </w:pPr>
  </w:style>
  <w:style w:type="paragraph" w:customStyle="1" w:styleId="Standard">
    <w:name w:val="Standard"/>
    <w:rsid w:val="004B430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s-MX" w:eastAsia="zh-CN" w:bidi="hi-IN"/>
    </w:rPr>
  </w:style>
  <w:style w:type="paragraph" w:styleId="Listaconvietas">
    <w:name w:val="List Bullet"/>
    <w:basedOn w:val="Normal"/>
    <w:uiPriority w:val="99"/>
    <w:rsid w:val="003B6FB1"/>
    <w:pPr>
      <w:numPr>
        <w:numId w:val="12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7.svg"/><Relationship Id="rId11" Type="http://schemas.openxmlformats.org/officeDocument/2006/relationships/image" Target="media/image3.svg"/><Relationship Id="rId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image" Target="media/image9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2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1.png"/><Relationship Id="rId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image" Target="media/image5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PX34LA_RS6\AppData\Roaming\Microsoft\Templates\Informe%20(dise&#241;o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B1547459FA4BA08A44AD2380D93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E9F5B-3A6B-4027-B87C-69D3F58A57C8}"/>
      </w:docPartPr>
      <w:docPartBody>
        <w:p w:rsidR="00774B3A" w:rsidRDefault="00364E26">
          <w:pPr>
            <w:pStyle w:val="B6B1547459FA4BA08A44AD2380D93DD3"/>
          </w:pPr>
          <w:r w:rsidRPr="008A25CD">
            <w:rPr>
              <w:b/>
              <w:sz w:val="60"/>
              <w:szCs w:val="60"/>
              <w:lang w:bidi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26"/>
    <w:rsid w:val="00364E26"/>
    <w:rsid w:val="00774B3A"/>
    <w:rsid w:val="0089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B1547459FA4BA08A44AD2380D93DD3">
    <w:name w:val="B6B1547459FA4BA08A44AD2380D93DD3"/>
  </w:style>
  <w:style w:type="paragraph" w:customStyle="1" w:styleId="8173EF6C4A3D470C8B433049C2FFF951">
    <w:name w:val="8173EF6C4A3D470C8B433049C2FFF951"/>
    <w:rsid w:val="00774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0C4C-8778-489E-AAEC-7081B962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</Template>
  <TotalTime>338</TotalTime>
  <Pages>9</Pages>
  <Words>1204</Words>
  <Characters>6627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CARPETA EJECUTIVA</vt:lpstr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EJECUTIVA</dc:title>
  <dc:creator>Wilfrido Saures Guillén</dc:creator>
  <cp:lastModifiedBy>WILFRIDO SAURES GUILLEN</cp:lastModifiedBy>
  <cp:revision>11</cp:revision>
  <cp:lastPrinted>2009-08-05T20:41:00Z</cp:lastPrinted>
  <dcterms:created xsi:type="dcterms:W3CDTF">2021-10-06T13:58:00Z</dcterms:created>
  <dcterms:modified xsi:type="dcterms:W3CDTF">2021-10-06T22:41:00Z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